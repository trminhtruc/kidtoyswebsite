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340F" w14:textId="77777777" w:rsidR="00657C14" w:rsidRPr="0047710E" w:rsidRDefault="00657C14" w:rsidP="00657C14">
      <w:pPr>
        <w:pStyle w:val="NoSpacing"/>
        <w:spacing w:after="120"/>
        <w:jc w:val="center"/>
        <w:rPr>
          <w:rFonts w:eastAsiaTheme="minorHAnsi" w:cs="Times New Roman"/>
          <w:color w:val="4F81BD" w:themeColor="accent1"/>
          <w:szCs w:val="26"/>
        </w:rPr>
      </w:pPr>
      <w:bookmarkStart w:id="0" w:name="_Toc169424238"/>
      <w:bookmarkStart w:id="1" w:name="_Toc503659408"/>
      <w:bookmarkStart w:id="2" w:name="_Toc533949682"/>
      <w:bookmarkStart w:id="3" w:name="_Toc169424237"/>
    </w:p>
    <w:p w14:paraId="57ADDDAB" w14:textId="77777777" w:rsidR="00657C14" w:rsidRPr="0047710E" w:rsidRDefault="00657C14" w:rsidP="00657C14">
      <w:pPr>
        <w:pStyle w:val="NoSpacing"/>
        <w:spacing w:after="120"/>
        <w:jc w:val="center"/>
        <w:rPr>
          <w:rFonts w:eastAsiaTheme="minorHAnsi" w:cs="Times New Roman"/>
          <w:color w:val="4F81BD" w:themeColor="accent1"/>
          <w:szCs w:val="26"/>
        </w:rPr>
      </w:pPr>
    </w:p>
    <w:p w14:paraId="441DC821" w14:textId="77777777" w:rsidR="00657C14" w:rsidRPr="0047710E" w:rsidRDefault="00657C14" w:rsidP="00657C14">
      <w:pPr>
        <w:pStyle w:val="NoSpacing"/>
        <w:spacing w:after="120"/>
        <w:jc w:val="center"/>
        <w:rPr>
          <w:rFonts w:eastAsiaTheme="minorHAnsi" w:cs="Times New Roman"/>
          <w:color w:val="4F81BD" w:themeColor="accent1"/>
          <w:szCs w:val="26"/>
        </w:rPr>
      </w:pPr>
    </w:p>
    <w:p w14:paraId="4593801E" w14:textId="77777777" w:rsidR="00657C14" w:rsidRPr="0047710E" w:rsidRDefault="00657C14" w:rsidP="00657C14">
      <w:pPr>
        <w:pStyle w:val="NoSpacing"/>
        <w:spacing w:after="120"/>
        <w:jc w:val="center"/>
        <w:rPr>
          <w:rFonts w:eastAsiaTheme="minorHAnsi" w:cs="Times New Roman"/>
          <w:color w:val="4F81BD" w:themeColor="accent1"/>
          <w:szCs w:val="26"/>
        </w:rPr>
      </w:pPr>
    </w:p>
    <w:p w14:paraId="46A6C87A" w14:textId="77777777" w:rsidR="00657C14" w:rsidRPr="0047710E" w:rsidRDefault="00657C14" w:rsidP="00657C14">
      <w:pPr>
        <w:pStyle w:val="NoSpacing"/>
        <w:spacing w:after="120"/>
        <w:jc w:val="center"/>
        <w:rPr>
          <w:rFonts w:eastAsiaTheme="minorHAnsi" w:cs="Times New Roman"/>
          <w:color w:val="4F81BD" w:themeColor="accent1"/>
          <w:szCs w:val="26"/>
        </w:rPr>
      </w:pPr>
    </w:p>
    <w:p w14:paraId="0765D866" w14:textId="77777777" w:rsidR="00657C14" w:rsidRPr="0047710E" w:rsidRDefault="00657C14" w:rsidP="00657C14">
      <w:pPr>
        <w:pStyle w:val="NoSpacing"/>
        <w:spacing w:after="120"/>
        <w:jc w:val="center"/>
        <w:rPr>
          <w:rFonts w:eastAsiaTheme="minorHAnsi" w:cs="Times New Roman"/>
          <w:color w:val="4F81BD" w:themeColor="accent1"/>
          <w:szCs w:val="26"/>
        </w:rPr>
      </w:pPr>
      <w:r w:rsidRPr="0047710E">
        <w:rPr>
          <w:rFonts w:cs="Times New Roman"/>
          <w:noProof/>
          <w:szCs w:val="26"/>
        </w:rPr>
        <w:drawing>
          <wp:anchor distT="0" distB="0" distL="114300" distR="114300" simplePos="0" relativeHeight="251660288" behindDoc="0" locked="0" layoutInCell="1" allowOverlap="1" wp14:anchorId="372BC979" wp14:editId="25DCFB41">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2B7FFE" w14:textId="77777777" w:rsidR="00657C14" w:rsidRPr="0047710E" w:rsidRDefault="00657C14" w:rsidP="00657C14">
      <w:pPr>
        <w:pStyle w:val="NoSpacing"/>
        <w:spacing w:after="120"/>
        <w:jc w:val="center"/>
        <w:rPr>
          <w:rFonts w:eastAsiaTheme="minorHAnsi" w:cs="Times New Roman"/>
          <w:color w:val="4F81BD" w:themeColor="accent1"/>
          <w:szCs w:val="26"/>
        </w:rPr>
      </w:pPr>
    </w:p>
    <w:p w14:paraId="44DA234B" w14:textId="77777777" w:rsidR="00657C14" w:rsidRPr="0047710E" w:rsidRDefault="00657C14" w:rsidP="00657C14">
      <w:pPr>
        <w:pStyle w:val="NoSpacing"/>
        <w:spacing w:after="120"/>
        <w:jc w:val="center"/>
        <w:rPr>
          <w:rFonts w:eastAsiaTheme="minorHAnsi" w:cs="Times New Roman"/>
          <w:color w:val="4F81BD" w:themeColor="accent1"/>
          <w:szCs w:val="26"/>
        </w:rPr>
      </w:pPr>
    </w:p>
    <w:p w14:paraId="7F88BCEC" w14:textId="77777777" w:rsidR="00657C14" w:rsidRPr="0047710E" w:rsidRDefault="00657C14" w:rsidP="00657C14">
      <w:pPr>
        <w:pStyle w:val="NoSpacing"/>
        <w:spacing w:after="120"/>
        <w:jc w:val="center"/>
        <w:rPr>
          <w:rFonts w:eastAsiaTheme="minorHAnsi" w:cs="Times New Roman"/>
          <w:color w:val="4F81BD" w:themeColor="accent1"/>
          <w:szCs w:val="26"/>
        </w:rPr>
      </w:pPr>
    </w:p>
    <w:p w14:paraId="3BC4B148" w14:textId="77777777" w:rsidR="00657C14" w:rsidRPr="0047710E" w:rsidRDefault="00657C14" w:rsidP="00657C14">
      <w:pPr>
        <w:pStyle w:val="NoSpacing"/>
        <w:spacing w:after="120"/>
        <w:jc w:val="center"/>
        <w:rPr>
          <w:rFonts w:cs="Times New Roman"/>
          <w:noProof/>
          <w:color w:val="4F81BD" w:themeColor="accent1"/>
          <w:szCs w:val="26"/>
        </w:rPr>
      </w:pPr>
    </w:p>
    <w:sdt>
      <w:sdtPr>
        <w:rPr>
          <w:rFonts w:eastAsiaTheme="majorEastAsia" w:cs="Times New Roman"/>
          <w:b/>
          <w:caps/>
          <w:sz w:val="60"/>
          <w:szCs w:val="60"/>
        </w:rPr>
        <w:alias w:val="Title"/>
        <w:tag w:val=""/>
        <w:id w:val="1735040861"/>
        <w:placeholder>
          <w:docPart w:val="D996B9FF28EA4B50A6560895834DFD21"/>
        </w:placeholder>
        <w:dataBinding w:prefixMappings="xmlns:ns0='http://purl.org/dc/elements/1.1/' xmlns:ns1='http://schemas.openxmlformats.org/package/2006/metadata/core-properties' " w:xpath="/ns1:coreProperties[1]/ns0:title[1]" w:storeItemID="{6C3C8BC8-F283-45AE-878A-BAB7291924A1}"/>
        <w:text/>
      </w:sdtPr>
      <w:sdtEndPr/>
      <w:sdtContent>
        <w:p w14:paraId="03D1E144" w14:textId="06DBA01E" w:rsidR="00657C14" w:rsidRPr="0047710E" w:rsidRDefault="00657C14" w:rsidP="00657C14">
          <w:pPr>
            <w:pStyle w:val="NoSpacing"/>
            <w:pBdr>
              <w:top w:val="single" w:sz="6" w:space="6" w:color="4F81BD" w:themeColor="accent1"/>
              <w:bottom w:val="single" w:sz="6" w:space="6" w:color="4F81BD" w:themeColor="accent1"/>
            </w:pBdr>
            <w:spacing w:after="120"/>
            <w:jc w:val="center"/>
            <w:rPr>
              <w:rFonts w:eastAsiaTheme="majorEastAsia" w:cs="Times New Roman"/>
              <w:b/>
              <w:caps/>
              <w:szCs w:val="26"/>
            </w:rPr>
          </w:pPr>
          <w:r w:rsidRPr="009B6E85">
            <w:rPr>
              <w:rFonts w:eastAsiaTheme="majorEastAsia"/>
              <w:b/>
              <w:caps/>
              <w:sz w:val="60"/>
              <w:szCs w:val="60"/>
            </w:rPr>
            <w:t>WEBSITE BÁN ĐỒ CHƠI TRỰC TUYẾN – KID PLANET</w:t>
          </w:r>
        </w:p>
      </w:sdtContent>
    </w:sdt>
    <w:sdt>
      <w:sdtPr>
        <w:rPr>
          <w:color w:val="000000" w:themeColor="text1"/>
          <w:sz w:val="40"/>
          <w:szCs w:val="40"/>
        </w:rPr>
        <w:alias w:val="Subtitle"/>
        <w:tag w:val=""/>
        <w:id w:val="328029620"/>
        <w:placeholder>
          <w:docPart w:val="EAC89BA309304F57840544567371EA69"/>
        </w:placeholder>
        <w:dataBinding w:prefixMappings="xmlns:ns0='http://purl.org/dc/elements/1.1/' xmlns:ns1='http://schemas.openxmlformats.org/package/2006/metadata/core-properties' " w:xpath="/ns1:coreProperties[1]/ns0:subject[1]" w:storeItemID="{6C3C8BC8-F283-45AE-878A-BAB7291924A1}"/>
        <w:text/>
      </w:sdtPr>
      <w:sdtEndPr/>
      <w:sdtContent>
        <w:p w14:paraId="25BB9378" w14:textId="069EDB81" w:rsidR="00657C14" w:rsidRPr="00A251D7" w:rsidRDefault="00657C14" w:rsidP="00657C14">
          <w:pPr>
            <w:pStyle w:val="NoSpacing"/>
            <w:spacing w:after="120"/>
            <w:jc w:val="center"/>
            <w:rPr>
              <w:rFonts w:cs="Times New Roman"/>
              <w:color w:val="4F81BD" w:themeColor="accent1"/>
              <w:sz w:val="40"/>
              <w:szCs w:val="40"/>
            </w:rPr>
          </w:pPr>
          <w:r w:rsidRPr="00657C14">
            <w:rPr>
              <w:color w:val="000000" w:themeColor="text1"/>
              <w:sz w:val="40"/>
              <w:szCs w:val="40"/>
            </w:rPr>
            <w:t xml:space="preserve">TÀI LIỆU </w:t>
          </w:r>
          <w:r>
            <w:rPr>
              <w:color w:val="000000" w:themeColor="text1"/>
              <w:sz w:val="40"/>
              <w:szCs w:val="40"/>
            </w:rPr>
            <w:t>WWW</w:t>
          </w:r>
        </w:p>
      </w:sdtContent>
    </w:sdt>
    <w:p w14:paraId="28152B0D" w14:textId="77777777" w:rsidR="00657C14" w:rsidRPr="0047710E" w:rsidRDefault="00657C14" w:rsidP="00657C14">
      <w:pPr>
        <w:pStyle w:val="NoSpacing"/>
        <w:spacing w:after="120"/>
        <w:jc w:val="center"/>
        <w:rPr>
          <w:rFonts w:cs="Times New Roman"/>
          <w:color w:val="4F81BD" w:themeColor="accent1"/>
          <w:szCs w:val="26"/>
        </w:rPr>
      </w:pPr>
    </w:p>
    <w:p w14:paraId="4F215E00" w14:textId="77777777" w:rsidR="00657C14" w:rsidRPr="00A251D7" w:rsidRDefault="00657C14" w:rsidP="00657C14">
      <w:pPr>
        <w:pStyle w:val="NoSpacing"/>
        <w:spacing w:after="120"/>
        <w:jc w:val="center"/>
        <w:rPr>
          <w:rFonts w:cs="Times New Roman"/>
          <w:color w:val="000000" w:themeColor="text1"/>
          <w:sz w:val="40"/>
          <w:szCs w:val="40"/>
        </w:rPr>
      </w:pPr>
      <w:r w:rsidRPr="00A251D7">
        <w:rPr>
          <w:rFonts w:cs="Times New Roman"/>
          <w:color w:val="000000" w:themeColor="text1"/>
          <w:sz w:val="40"/>
          <w:szCs w:val="40"/>
        </w:rPr>
        <w:t>Thành viên:</w:t>
      </w:r>
    </w:p>
    <w:p w14:paraId="4E1FFC64" w14:textId="68BEFF25" w:rsidR="00657C14" w:rsidRPr="00A251D7" w:rsidRDefault="00AA584F" w:rsidP="00657C14">
      <w:pPr>
        <w:pStyle w:val="NoSpacing"/>
        <w:spacing w:after="120"/>
        <w:jc w:val="center"/>
        <w:rPr>
          <w:rFonts w:cs="Times New Roman"/>
          <w:sz w:val="30"/>
          <w:szCs w:val="30"/>
        </w:rPr>
      </w:pPr>
      <w:r>
        <w:rPr>
          <w:rFonts w:cs="Times New Roman"/>
          <w:color w:val="000000" w:themeColor="text1"/>
          <w:sz w:val="30"/>
          <w:szCs w:val="30"/>
          <w:lang w:val="vi-VN"/>
        </w:rPr>
        <w:t xml:space="preserve">17064051 - </w:t>
      </w:r>
      <w:r w:rsidR="00657C14" w:rsidRPr="00A251D7">
        <w:rPr>
          <w:rFonts w:cs="Times New Roman"/>
          <w:color w:val="000000" w:themeColor="text1"/>
          <w:sz w:val="30"/>
          <w:szCs w:val="30"/>
        </w:rPr>
        <w:t xml:space="preserve"> Đoàn Kim Định</w:t>
      </w:r>
    </w:p>
    <w:p w14:paraId="3C2272BA" w14:textId="10E368A7" w:rsidR="00657C14" w:rsidRPr="00A251D7" w:rsidRDefault="00657C14" w:rsidP="00657C14">
      <w:pPr>
        <w:pStyle w:val="NoSpacing"/>
        <w:spacing w:after="120"/>
        <w:jc w:val="center"/>
        <w:rPr>
          <w:rFonts w:cs="Times New Roman"/>
          <w:sz w:val="30"/>
          <w:szCs w:val="30"/>
        </w:rPr>
      </w:pPr>
      <w:r w:rsidRPr="00A251D7">
        <w:rPr>
          <w:rFonts w:cs="Times New Roman"/>
          <w:sz w:val="30"/>
          <w:szCs w:val="30"/>
        </w:rPr>
        <w:t>17067021 – Trần Minh Trúc</w:t>
      </w:r>
    </w:p>
    <w:p w14:paraId="31EFD480" w14:textId="5E648885" w:rsidR="00657C14" w:rsidRDefault="00657C14" w:rsidP="00657C14">
      <w:pPr>
        <w:pStyle w:val="Heading1"/>
        <w:numPr>
          <w:ilvl w:val="0"/>
          <w:numId w:val="0"/>
        </w:numPr>
        <w:rPr>
          <w:rFonts w:cs="Times New Roman"/>
          <w:sz w:val="26"/>
          <w:szCs w:val="26"/>
        </w:rPr>
      </w:pPr>
    </w:p>
    <w:p w14:paraId="5DB6D87A" w14:textId="77777777" w:rsidR="00657C14" w:rsidRPr="00657C14" w:rsidRDefault="00657C14" w:rsidP="00657C14"/>
    <w:p w14:paraId="52BA376C" w14:textId="77777777" w:rsidR="00657C14" w:rsidRPr="00657C14" w:rsidRDefault="00657C14" w:rsidP="00657C14"/>
    <w:p w14:paraId="3CB95374" w14:textId="77777777" w:rsidR="00657C14" w:rsidRPr="00657C14" w:rsidRDefault="00657C14" w:rsidP="00657C14"/>
    <w:p w14:paraId="525F7B62" w14:textId="43BED611" w:rsidR="00657C14" w:rsidRPr="007025AD" w:rsidRDefault="00657C14" w:rsidP="00657C14">
      <w:pPr>
        <w:tabs>
          <w:tab w:val="left" w:pos="4140"/>
        </w:tabs>
        <w:jc w:val="center"/>
        <w:rPr>
          <w:sz w:val="30"/>
          <w:szCs w:val="30"/>
        </w:rPr>
      </w:pPr>
      <w:r w:rsidRPr="007025AD">
        <w:rPr>
          <w:sz w:val="30"/>
          <w:szCs w:val="30"/>
        </w:rPr>
        <w:t>Tp Hồ Chí Minh, tháng 7 năm 2020</w:t>
      </w:r>
    </w:p>
    <w:p w14:paraId="340D4DB9" w14:textId="77777777" w:rsidR="00657C14" w:rsidRDefault="00657C14" w:rsidP="00657C14">
      <w:pPr>
        <w:jc w:val="center"/>
        <w:rPr>
          <w:szCs w:val="26"/>
        </w:rPr>
      </w:pPr>
      <w:r>
        <w:rPr>
          <w:szCs w:val="26"/>
        </w:rPr>
        <w:t>Khoa Công Nghệ thông tin</w:t>
      </w:r>
    </w:p>
    <w:p w14:paraId="1967775B" w14:textId="64B24025" w:rsidR="00657C14" w:rsidRPr="00657C14" w:rsidRDefault="00657C14" w:rsidP="00657C14">
      <w:pPr>
        <w:jc w:val="center"/>
        <w:rPr>
          <w:szCs w:val="26"/>
        </w:rPr>
      </w:pPr>
      <w:r>
        <w:rPr>
          <w:szCs w:val="26"/>
        </w:rPr>
        <w:t>Trường Đại học Công nghiệp Thành phố Hồ Chí Minh</w:t>
      </w:r>
    </w:p>
    <w:p w14:paraId="28D35898" w14:textId="57B31EDD" w:rsidR="00657C14" w:rsidRDefault="00657C14" w:rsidP="00657C14">
      <w:pPr>
        <w:pStyle w:val="Heading1"/>
        <w:numPr>
          <w:ilvl w:val="0"/>
          <w:numId w:val="0"/>
        </w:numPr>
      </w:pPr>
    </w:p>
    <w:p w14:paraId="0DB3D73C" w14:textId="77777777" w:rsidR="004B4BF6" w:rsidRDefault="00657C14" w:rsidP="00657C14">
      <w:pPr>
        <w:pStyle w:val="Heading1"/>
        <w:numPr>
          <w:ilvl w:val="0"/>
          <w:numId w:val="0"/>
        </w:numPr>
      </w:pPr>
      <w:r w:rsidRPr="00657C14">
        <w:br w:type="page"/>
      </w:r>
      <w:bookmarkStart w:id="4" w:name="_Toc44797686"/>
      <w:r w:rsidR="004B4BF6">
        <w:lastRenderedPageBreak/>
        <w:t>MỤC LỤC</w:t>
      </w:r>
      <w:bookmarkEnd w:id="0"/>
      <w:bookmarkEnd w:id="1"/>
      <w:bookmarkEnd w:id="2"/>
      <w:bookmarkEnd w:id="4"/>
    </w:p>
    <w:p w14:paraId="41ECC2F8" w14:textId="4780A078" w:rsidR="004A3046" w:rsidRDefault="004A3046" w:rsidP="00B43BD0">
      <w:pPr>
        <w:pStyle w:val="Heading1"/>
        <w:numPr>
          <w:ilvl w:val="0"/>
          <w:numId w:val="0"/>
        </w:numPr>
        <w:rPr>
          <w:rFonts w:cs="Times New Roman"/>
          <w:b w:val="0"/>
          <w:bCs w:val="0"/>
          <w:noProof/>
          <w:kern w:val="0"/>
          <w:sz w:val="28"/>
          <w:szCs w:val="24"/>
        </w:rPr>
      </w:pPr>
    </w:p>
    <w:sdt>
      <w:sdtPr>
        <w:rPr>
          <w:rFonts w:ascii="Times New Roman" w:eastAsia="Times New Roman" w:hAnsi="Times New Roman" w:cs="Times New Roman"/>
          <w:color w:val="auto"/>
          <w:sz w:val="26"/>
          <w:szCs w:val="24"/>
        </w:rPr>
        <w:id w:val="843508957"/>
        <w:docPartObj>
          <w:docPartGallery w:val="Table of Contents"/>
          <w:docPartUnique/>
        </w:docPartObj>
      </w:sdtPr>
      <w:sdtEndPr>
        <w:rPr>
          <w:b/>
          <w:bCs/>
          <w:noProof/>
        </w:rPr>
      </w:sdtEndPr>
      <w:sdtContent>
        <w:p w14:paraId="410FE800" w14:textId="0F165308" w:rsidR="00015732" w:rsidRDefault="00015732">
          <w:pPr>
            <w:pStyle w:val="TOCHeading"/>
          </w:pPr>
          <w:r>
            <w:t>Mục lục</w:t>
          </w:r>
        </w:p>
        <w:p w14:paraId="565BFDAA" w14:textId="4B7BFEC4" w:rsidR="00015732" w:rsidRDefault="0001573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4797686" w:history="1">
            <w:r w:rsidRPr="00927A66">
              <w:rPr>
                <w:rStyle w:val="Hyperlink"/>
              </w:rPr>
              <w:t>MỤC LỤC</w:t>
            </w:r>
            <w:r>
              <w:rPr>
                <w:webHidden/>
              </w:rPr>
              <w:tab/>
            </w:r>
            <w:r>
              <w:rPr>
                <w:webHidden/>
              </w:rPr>
              <w:fldChar w:fldCharType="begin"/>
            </w:r>
            <w:r>
              <w:rPr>
                <w:webHidden/>
              </w:rPr>
              <w:instrText xml:space="preserve"> PAGEREF _Toc44797686 \h </w:instrText>
            </w:r>
            <w:r>
              <w:rPr>
                <w:webHidden/>
              </w:rPr>
            </w:r>
            <w:r>
              <w:rPr>
                <w:webHidden/>
              </w:rPr>
              <w:fldChar w:fldCharType="separate"/>
            </w:r>
            <w:r>
              <w:rPr>
                <w:webHidden/>
              </w:rPr>
              <w:t>2</w:t>
            </w:r>
            <w:r>
              <w:rPr>
                <w:webHidden/>
              </w:rPr>
              <w:fldChar w:fldCharType="end"/>
            </w:r>
          </w:hyperlink>
        </w:p>
        <w:p w14:paraId="221F46CA" w14:textId="5DAE6446" w:rsidR="00015732" w:rsidRDefault="003D1C03">
          <w:pPr>
            <w:pStyle w:val="TOC1"/>
            <w:rPr>
              <w:rFonts w:asciiTheme="minorHAnsi" w:eastAsiaTheme="minorEastAsia" w:hAnsiTheme="minorHAnsi" w:cstheme="minorBidi"/>
              <w:sz w:val="22"/>
              <w:szCs w:val="22"/>
            </w:rPr>
          </w:pPr>
          <w:hyperlink w:anchor="_Toc44797687" w:history="1">
            <w:r w:rsidR="00015732" w:rsidRPr="00927A66">
              <w:rPr>
                <w:rStyle w:val="Hyperlink"/>
              </w:rPr>
              <w:t>DANH MỤC CÁC HÌNH VẼ</w:t>
            </w:r>
            <w:r w:rsidR="00015732">
              <w:rPr>
                <w:webHidden/>
              </w:rPr>
              <w:tab/>
            </w:r>
            <w:r w:rsidR="00015732">
              <w:rPr>
                <w:webHidden/>
              </w:rPr>
              <w:fldChar w:fldCharType="begin"/>
            </w:r>
            <w:r w:rsidR="00015732">
              <w:rPr>
                <w:webHidden/>
              </w:rPr>
              <w:instrText xml:space="preserve"> PAGEREF _Toc44797687 \h </w:instrText>
            </w:r>
            <w:r w:rsidR="00015732">
              <w:rPr>
                <w:webHidden/>
              </w:rPr>
            </w:r>
            <w:r w:rsidR="00015732">
              <w:rPr>
                <w:webHidden/>
              </w:rPr>
              <w:fldChar w:fldCharType="separate"/>
            </w:r>
            <w:r w:rsidR="00015732">
              <w:rPr>
                <w:webHidden/>
              </w:rPr>
              <w:t>3</w:t>
            </w:r>
            <w:r w:rsidR="00015732">
              <w:rPr>
                <w:webHidden/>
              </w:rPr>
              <w:fldChar w:fldCharType="end"/>
            </w:r>
          </w:hyperlink>
        </w:p>
        <w:p w14:paraId="24EB79AB" w14:textId="29497F55" w:rsidR="00015732" w:rsidRDefault="003D1C03">
          <w:pPr>
            <w:pStyle w:val="TOC1"/>
            <w:rPr>
              <w:rFonts w:asciiTheme="minorHAnsi" w:eastAsiaTheme="minorEastAsia" w:hAnsiTheme="minorHAnsi" w:cstheme="minorBidi"/>
              <w:sz w:val="22"/>
              <w:szCs w:val="22"/>
            </w:rPr>
          </w:pPr>
          <w:hyperlink w:anchor="_Toc44797688" w:history="1">
            <w:r w:rsidR="00015732" w:rsidRPr="00927A66">
              <w:rPr>
                <w:rStyle w:val="Hyperlink"/>
              </w:rPr>
              <w:t>DANH MỤC CÁC BẢNG BIỂU</w:t>
            </w:r>
            <w:r w:rsidR="00015732">
              <w:rPr>
                <w:webHidden/>
              </w:rPr>
              <w:tab/>
            </w:r>
            <w:r w:rsidR="00015732">
              <w:rPr>
                <w:webHidden/>
              </w:rPr>
              <w:fldChar w:fldCharType="begin"/>
            </w:r>
            <w:r w:rsidR="00015732">
              <w:rPr>
                <w:webHidden/>
              </w:rPr>
              <w:instrText xml:space="preserve"> PAGEREF _Toc44797688 \h </w:instrText>
            </w:r>
            <w:r w:rsidR="00015732">
              <w:rPr>
                <w:webHidden/>
              </w:rPr>
            </w:r>
            <w:r w:rsidR="00015732">
              <w:rPr>
                <w:webHidden/>
              </w:rPr>
              <w:fldChar w:fldCharType="separate"/>
            </w:r>
            <w:r w:rsidR="00015732">
              <w:rPr>
                <w:webHidden/>
              </w:rPr>
              <w:t>3</w:t>
            </w:r>
            <w:r w:rsidR="00015732">
              <w:rPr>
                <w:webHidden/>
              </w:rPr>
              <w:fldChar w:fldCharType="end"/>
            </w:r>
          </w:hyperlink>
        </w:p>
        <w:p w14:paraId="78A75721" w14:textId="1A98C395" w:rsidR="00015732" w:rsidRDefault="003D1C03">
          <w:pPr>
            <w:pStyle w:val="TOC1"/>
            <w:rPr>
              <w:rFonts w:asciiTheme="minorHAnsi" w:eastAsiaTheme="minorEastAsia" w:hAnsiTheme="minorHAnsi" w:cstheme="minorBidi"/>
              <w:sz w:val="22"/>
              <w:szCs w:val="22"/>
            </w:rPr>
          </w:pPr>
          <w:hyperlink w:anchor="_Toc44797689" w:history="1">
            <w:r w:rsidR="00015732" w:rsidRPr="00927A66">
              <w:rPr>
                <w:rStyle w:val="Hyperlink"/>
              </w:rPr>
              <w:t>CHƯƠNG 1 : GIỚI THIỆU</w:t>
            </w:r>
            <w:r w:rsidR="00015732">
              <w:rPr>
                <w:webHidden/>
              </w:rPr>
              <w:tab/>
            </w:r>
            <w:r w:rsidR="00015732">
              <w:rPr>
                <w:webHidden/>
              </w:rPr>
              <w:fldChar w:fldCharType="begin"/>
            </w:r>
            <w:r w:rsidR="00015732">
              <w:rPr>
                <w:webHidden/>
              </w:rPr>
              <w:instrText xml:space="preserve"> PAGEREF _Toc44797689 \h </w:instrText>
            </w:r>
            <w:r w:rsidR="00015732">
              <w:rPr>
                <w:webHidden/>
              </w:rPr>
            </w:r>
            <w:r w:rsidR="00015732">
              <w:rPr>
                <w:webHidden/>
              </w:rPr>
              <w:fldChar w:fldCharType="separate"/>
            </w:r>
            <w:r w:rsidR="00015732">
              <w:rPr>
                <w:webHidden/>
              </w:rPr>
              <w:t>4</w:t>
            </w:r>
            <w:r w:rsidR="00015732">
              <w:rPr>
                <w:webHidden/>
              </w:rPr>
              <w:fldChar w:fldCharType="end"/>
            </w:r>
          </w:hyperlink>
        </w:p>
        <w:p w14:paraId="46C68E2A" w14:textId="50D3964B" w:rsidR="00015732" w:rsidRDefault="003D1C03">
          <w:pPr>
            <w:pStyle w:val="TOC2"/>
            <w:rPr>
              <w:rFonts w:asciiTheme="minorHAnsi" w:eastAsiaTheme="minorEastAsia" w:hAnsiTheme="minorHAnsi" w:cstheme="minorBidi"/>
              <w:noProof/>
              <w:sz w:val="22"/>
              <w:szCs w:val="22"/>
            </w:rPr>
          </w:pPr>
          <w:hyperlink w:anchor="_Toc44797690" w:history="1">
            <w:r w:rsidR="00015732" w:rsidRPr="00927A66">
              <w:rPr>
                <w:rStyle w:val="Hyperlink"/>
                <w:noProof/>
              </w:rPr>
              <w:t>1.1 Tổng quan</w:t>
            </w:r>
            <w:r w:rsidR="00015732">
              <w:rPr>
                <w:noProof/>
                <w:webHidden/>
              </w:rPr>
              <w:tab/>
            </w:r>
            <w:r w:rsidR="00015732">
              <w:rPr>
                <w:noProof/>
                <w:webHidden/>
              </w:rPr>
              <w:fldChar w:fldCharType="begin"/>
            </w:r>
            <w:r w:rsidR="00015732">
              <w:rPr>
                <w:noProof/>
                <w:webHidden/>
              </w:rPr>
              <w:instrText xml:space="preserve"> PAGEREF _Toc44797690 \h </w:instrText>
            </w:r>
            <w:r w:rsidR="00015732">
              <w:rPr>
                <w:noProof/>
                <w:webHidden/>
              </w:rPr>
            </w:r>
            <w:r w:rsidR="00015732">
              <w:rPr>
                <w:noProof/>
                <w:webHidden/>
              </w:rPr>
              <w:fldChar w:fldCharType="separate"/>
            </w:r>
            <w:r w:rsidR="00015732">
              <w:rPr>
                <w:noProof/>
                <w:webHidden/>
              </w:rPr>
              <w:t>4</w:t>
            </w:r>
            <w:r w:rsidR="00015732">
              <w:rPr>
                <w:noProof/>
                <w:webHidden/>
              </w:rPr>
              <w:fldChar w:fldCharType="end"/>
            </w:r>
          </w:hyperlink>
        </w:p>
        <w:p w14:paraId="4A48C0CB" w14:textId="34CA3625" w:rsidR="00015732" w:rsidRDefault="003D1C03">
          <w:pPr>
            <w:pStyle w:val="TOC2"/>
            <w:rPr>
              <w:rFonts w:asciiTheme="minorHAnsi" w:eastAsiaTheme="minorEastAsia" w:hAnsiTheme="minorHAnsi" w:cstheme="minorBidi"/>
              <w:noProof/>
              <w:sz w:val="22"/>
              <w:szCs w:val="22"/>
            </w:rPr>
          </w:pPr>
          <w:hyperlink w:anchor="_Toc44797691" w:history="1">
            <w:r w:rsidR="00015732" w:rsidRPr="00927A66">
              <w:rPr>
                <w:rStyle w:val="Hyperlink"/>
                <w:noProof/>
              </w:rPr>
              <w:t>1.2 Mục tiêu đề tài</w:t>
            </w:r>
            <w:r w:rsidR="00015732">
              <w:rPr>
                <w:noProof/>
                <w:webHidden/>
              </w:rPr>
              <w:tab/>
            </w:r>
            <w:r w:rsidR="00015732">
              <w:rPr>
                <w:noProof/>
                <w:webHidden/>
              </w:rPr>
              <w:fldChar w:fldCharType="begin"/>
            </w:r>
            <w:r w:rsidR="00015732">
              <w:rPr>
                <w:noProof/>
                <w:webHidden/>
              </w:rPr>
              <w:instrText xml:space="preserve"> PAGEREF _Toc44797691 \h </w:instrText>
            </w:r>
            <w:r w:rsidR="00015732">
              <w:rPr>
                <w:noProof/>
                <w:webHidden/>
              </w:rPr>
            </w:r>
            <w:r w:rsidR="00015732">
              <w:rPr>
                <w:noProof/>
                <w:webHidden/>
              </w:rPr>
              <w:fldChar w:fldCharType="separate"/>
            </w:r>
            <w:r w:rsidR="00015732">
              <w:rPr>
                <w:noProof/>
                <w:webHidden/>
              </w:rPr>
              <w:t>4</w:t>
            </w:r>
            <w:r w:rsidR="00015732">
              <w:rPr>
                <w:noProof/>
                <w:webHidden/>
              </w:rPr>
              <w:fldChar w:fldCharType="end"/>
            </w:r>
          </w:hyperlink>
        </w:p>
        <w:p w14:paraId="6418F5EC" w14:textId="27A00431" w:rsidR="00015732" w:rsidRDefault="003D1C03">
          <w:pPr>
            <w:pStyle w:val="TOC2"/>
            <w:rPr>
              <w:rFonts w:asciiTheme="minorHAnsi" w:eastAsiaTheme="minorEastAsia" w:hAnsiTheme="minorHAnsi" w:cstheme="minorBidi"/>
              <w:noProof/>
              <w:sz w:val="22"/>
              <w:szCs w:val="22"/>
            </w:rPr>
          </w:pPr>
          <w:hyperlink w:anchor="_Toc44797692" w:history="1">
            <w:r w:rsidR="00015732" w:rsidRPr="00927A66">
              <w:rPr>
                <w:rStyle w:val="Hyperlink"/>
                <w:noProof/>
              </w:rPr>
              <w:t>1.3 Phạm vi đề tài</w:t>
            </w:r>
            <w:r w:rsidR="00015732">
              <w:rPr>
                <w:noProof/>
                <w:webHidden/>
              </w:rPr>
              <w:tab/>
            </w:r>
            <w:r w:rsidR="00015732">
              <w:rPr>
                <w:noProof/>
                <w:webHidden/>
              </w:rPr>
              <w:fldChar w:fldCharType="begin"/>
            </w:r>
            <w:r w:rsidR="00015732">
              <w:rPr>
                <w:noProof/>
                <w:webHidden/>
              </w:rPr>
              <w:instrText xml:space="preserve"> PAGEREF _Toc44797692 \h </w:instrText>
            </w:r>
            <w:r w:rsidR="00015732">
              <w:rPr>
                <w:noProof/>
                <w:webHidden/>
              </w:rPr>
            </w:r>
            <w:r w:rsidR="00015732">
              <w:rPr>
                <w:noProof/>
                <w:webHidden/>
              </w:rPr>
              <w:fldChar w:fldCharType="separate"/>
            </w:r>
            <w:r w:rsidR="00015732">
              <w:rPr>
                <w:noProof/>
                <w:webHidden/>
              </w:rPr>
              <w:t>4</w:t>
            </w:r>
            <w:r w:rsidR="00015732">
              <w:rPr>
                <w:noProof/>
                <w:webHidden/>
              </w:rPr>
              <w:fldChar w:fldCharType="end"/>
            </w:r>
          </w:hyperlink>
        </w:p>
        <w:p w14:paraId="2C9F5832" w14:textId="5D4D8AEE" w:rsidR="00015732" w:rsidRDefault="003D1C03">
          <w:pPr>
            <w:pStyle w:val="TOC2"/>
            <w:rPr>
              <w:rFonts w:asciiTheme="minorHAnsi" w:eastAsiaTheme="minorEastAsia" w:hAnsiTheme="minorHAnsi" w:cstheme="minorBidi"/>
              <w:noProof/>
              <w:sz w:val="22"/>
              <w:szCs w:val="22"/>
            </w:rPr>
          </w:pPr>
          <w:hyperlink w:anchor="_Toc44797693" w:history="1">
            <w:r w:rsidR="00015732" w:rsidRPr="00927A66">
              <w:rPr>
                <w:rStyle w:val="Hyperlink"/>
                <w:noProof/>
              </w:rPr>
              <w:t>1.4 Mô tả yêu cầu chức năng</w:t>
            </w:r>
            <w:r w:rsidR="00015732">
              <w:rPr>
                <w:noProof/>
                <w:webHidden/>
              </w:rPr>
              <w:tab/>
            </w:r>
            <w:r w:rsidR="00015732">
              <w:rPr>
                <w:noProof/>
                <w:webHidden/>
              </w:rPr>
              <w:fldChar w:fldCharType="begin"/>
            </w:r>
            <w:r w:rsidR="00015732">
              <w:rPr>
                <w:noProof/>
                <w:webHidden/>
              </w:rPr>
              <w:instrText xml:space="preserve"> PAGEREF _Toc44797693 \h </w:instrText>
            </w:r>
            <w:r w:rsidR="00015732">
              <w:rPr>
                <w:noProof/>
                <w:webHidden/>
              </w:rPr>
            </w:r>
            <w:r w:rsidR="00015732">
              <w:rPr>
                <w:noProof/>
                <w:webHidden/>
              </w:rPr>
              <w:fldChar w:fldCharType="separate"/>
            </w:r>
            <w:r w:rsidR="00015732">
              <w:rPr>
                <w:noProof/>
                <w:webHidden/>
              </w:rPr>
              <w:t>5</w:t>
            </w:r>
            <w:r w:rsidR="00015732">
              <w:rPr>
                <w:noProof/>
                <w:webHidden/>
              </w:rPr>
              <w:fldChar w:fldCharType="end"/>
            </w:r>
          </w:hyperlink>
        </w:p>
        <w:p w14:paraId="78073A7F" w14:textId="23B62526" w:rsidR="00015732" w:rsidRDefault="003D1C03">
          <w:pPr>
            <w:pStyle w:val="TOC1"/>
            <w:rPr>
              <w:rFonts w:asciiTheme="minorHAnsi" w:eastAsiaTheme="minorEastAsia" w:hAnsiTheme="minorHAnsi" w:cstheme="minorBidi"/>
              <w:sz w:val="22"/>
              <w:szCs w:val="22"/>
            </w:rPr>
          </w:pPr>
          <w:hyperlink w:anchor="_Toc44797694" w:history="1">
            <w:r w:rsidR="00015732" w:rsidRPr="00927A66">
              <w:rPr>
                <w:rStyle w:val="Hyperlink"/>
              </w:rPr>
              <w:t>CHƯƠNG 2 : CƠ SỞ LÝ THUYẾT</w:t>
            </w:r>
            <w:r w:rsidR="00015732">
              <w:rPr>
                <w:webHidden/>
              </w:rPr>
              <w:tab/>
            </w:r>
            <w:r w:rsidR="00015732">
              <w:rPr>
                <w:webHidden/>
              </w:rPr>
              <w:fldChar w:fldCharType="begin"/>
            </w:r>
            <w:r w:rsidR="00015732">
              <w:rPr>
                <w:webHidden/>
              </w:rPr>
              <w:instrText xml:space="preserve"> PAGEREF _Toc44797694 \h </w:instrText>
            </w:r>
            <w:r w:rsidR="00015732">
              <w:rPr>
                <w:webHidden/>
              </w:rPr>
            </w:r>
            <w:r w:rsidR="00015732">
              <w:rPr>
                <w:webHidden/>
              </w:rPr>
              <w:fldChar w:fldCharType="separate"/>
            </w:r>
            <w:r w:rsidR="00015732">
              <w:rPr>
                <w:webHidden/>
              </w:rPr>
              <w:t>7</w:t>
            </w:r>
            <w:r w:rsidR="00015732">
              <w:rPr>
                <w:webHidden/>
              </w:rPr>
              <w:fldChar w:fldCharType="end"/>
            </w:r>
          </w:hyperlink>
        </w:p>
        <w:p w14:paraId="485C0D27" w14:textId="0E25079D" w:rsidR="00015732" w:rsidRDefault="003D1C03">
          <w:pPr>
            <w:pStyle w:val="TOC1"/>
            <w:rPr>
              <w:rFonts w:asciiTheme="minorHAnsi" w:eastAsiaTheme="minorEastAsia" w:hAnsiTheme="minorHAnsi" w:cstheme="minorBidi"/>
              <w:sz w:val="22"/>
              <w:szCs w:val="22"/>
            </w:rPr>
          </w:pPr>
          <w:hyperlink w:anchor="_Toc44797695" w:history="1">
            <w:r w:rsidR="00015732" w:rsidRPr="00927A66">
              <w:rPr>
                <w:rStyle w:val="Hyperlink"/>
              </w:rPr>
              <w:t>CHƯƠNG 3 : PHÂN TÍCH</w:t>
            </w:r>
            <w:r w:rsidR="00015732">
              <w:rPr>
                <w:webHidden/>
              </w:rPr>
              <w:tab/>
            </w:r>
            <w:r w:rsidR="00015732">
              <w:rPr>
                <w:webHidden/>
              </w:rPr>
              <w:fldChar w:fldCharType="begin"/>
            </w:r>
            <w:r w:rsidR="00015732">
              <w:rPr>
                <w:webHidden/>
              </w:rPr>
              <w:instrText xml:space="preserve"> PAGEREF _Toc44797695 \h </w:instrText>
            </w:r>
            <w:r w:rsidR="00015732">
              <w:rPr>
                <w:webHidden/>
              </w:rPr>
            </w:r>
            <w:r w:rsidR="00015732">
              <w:rPr>
                <w:webHidden/>
              </w:rPr>
              <w:fldChar w:fldCharType="separate"/>
            </w:r>
            <w:r w:rsidR="00015732">
              <w:rPr>
                <w:webHidden/>
              </w:rPr>
              <w:t>8</w:t>
            </w:r>
            <w:r w:rsidR="00015732">
              <w:rPr>
                <w:webHidden/>
              </w:rPr>
              <w:fldChar w:fldCharType="end"/>
            </w:r>
          </w:hyperlink>
        </w:p>
        <w:p w14:paraId="0E71641E" w14:textId="1CEAE93B" w:rsidR="00015732" w:rsidRDefault="003D1C03">
          <w:pPr>
            <w:pStyle w:val="TOC2"/>
            <w:rPr>
              <w:rFonts w:asciiTheme="minorHAnsi" w:eastAsiaTheme="minorEastAsia" w:hAnsiTheme="minorHAnsi" w:cstheme="minorBidi"/>
              <w:noProof/>
              <w:sz w:val="22"/>
              <w:szCs w:val="22"/>
            </w:rPr>
          </w:pPr>
          <w:hyperlink w:anchor="_Toc44797696" w:history="1">
            <w:r w:rsidR="00015732" w:rsidRPr="00927A66">
              <w:rPr>
                <w:rStyle w:val="Hyperlink"/>
                <w:noProof/>
              </w:rPr>
              <w:t>3.1 Mô hình Usecase</w:t>
            </w:r>
            <w:r w:rsidR="00015732">
              <w:rPr>
                <w:noProof/>
                <w:webHidden/>
              </w:rPr>
              <w:tab/>
            </w:r>
            <w:r w:rsidR="00015732">
              <w:rPr>
                <w:noProof/>
                <w:webHidden/>
              </w:rPr>
              <w:fldChar w:fldCharType="begin"/>
            </w:r>
            <w:r w:rsidR="00015732">
              <w:rPr>
                <w:noProof/>
                <w:webHidden/>
              </w:rPr>
              <w:instrText xml:space="preserve"> PAGEREF _Toc44797696 \h </w:instrText>
            </w:r>
            <w:r w:rsidR="00015732">
              <w:rPr>
                <w:noProof/>
                <w:webHidden/>
              </w:rPr>
            </w:r>
            <w:r w:rsidR="00015732">
              <w:rPr>
                <w:noProof/>
                <w:webHidden/>
              </w:rPr>
              <w:fldChar w:fldCharType="separate"/>
            </w:r>
            <w:r w:rsidR="00015732">
              <w:rPr>
                <w:noProof/>
                <w:webHidden/>
              </w:rPr>
              <w:t>8</w:t>
            </w:r>
            <w:r w:rsidR="00015732">
              <w:rPr>
                <w:noProof/>
                <w:webHidden/>
              </w:rPr>
              <w:fldChar w:fldCharType="end"/>
            </w:r>
          </w:hyperlink>
        </w:p>
        <w:p w14:paraId="2F1A894C" w14:textId="1D4CE313"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697" w:history="1">
            <w:r w:rsidR="00015732" w:rsidRPr="00927A66">
              <w:rPr>
                <w:rStyle w:val="Hyperlink"/>
                <w:noProof/>
              </w:rPr>
              <w:t>3.1.1 Mô hình Usecase tổng quát</w:t>
            </w:r>
            <w:r w:rsidR="00015732">
              <w:rPr>
                <w:noProof/>
                <w:webHidden/>
              </w:rPr>
              <w:tab/>
            </w:r>
            <w:r w:rsidR="00015732">
              <w:rPr>
                <w:noProof/>
                <w:webHidden/>
              </w:rPr>
              <w:fldChar w:fldCharType="begin"/>
            </w:r>
            <w:r w:rsidR="00015732">
              <w:rPr>
                <w:noProof/>
                <w:webHidden/>
              </w:rPr>
              <w:instrText xml:space="preserve"> PAGEREF _Toc44797697 \h </w:instrText>
            </w:r>
            <w:r w:rsidR="00015732">
              <w:rPr>
                <w:noProof/>
                <w:webHidden/>
              </w:rPr>
            </w:r>
            <w:r w:rsidR="00015732">
              <w:rPr>
                <w:noProof/>
                <w:webHidden/>
              </w:rPr>
              <w:fldChar w:fldCharType="separate"/>
            </w:r>
            <w:r w:rsidR="00015732">
              <w:rPr>
                <w:noProof/>
                <w:webHidden/>
              </w:rPr>
              <w:t>8</w:t>
            </w:r>
            <w:r w:rsidR="00015732">
              <w:rPr>
                <w:noProof/>
                <w:webHidden/>
              </w:rPr>
              <w:fldChar w:fldCharType="end"/>
            </w:r>
          </w:hyperlink>
        </w:p>
        <w:p w14:paraId="2811FD81" w14:textId="626A9A41"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698" w:history="1">
            <w:r w:rsidR="00015732" w:rsidRPr="00927A66">
              <w:rPr>
                <w:rStyle w:val="Hyperlink"/>
                <w:noProof/>
              </w:rPr>
              <w:t>3.1.2 Đặc tả Usecae XỬ LÝ THANH TOÁN</w:t>
            </w:r>
            <w:r w:rsidR="00015732">
              <w:rPr>
                <w:noProof/>
                <w:webHidden/>
              </w:rPr>
              <w:tab/>
            </w:r>
            <w:r w:rsidR="00015732">
              <w:rPr>
                <w:noProof/>
                <w:webHidden/>
              </w:rPr>
              <w:fldChar w:fldCharType="begin"/>
            </w:r>
            <w:r w:rsidR="00015732">
              <w:rPr>
                <w:noProof/>
                <w:webHidden/>
              </w:rPr>
              <w:instrText xml:space="preserve"> PAGEREF _Toc44797698 \h </w:instrText>
            </w:r>
            <w:r w:rsidR="00015732">
              <w:rPr>
                <w:noProof/>
                <w:webHidden/>
              </w:rPr>
            </w:r>
            <w:r w:rsidR="00015732">
              <w:rPr>
                <w:noProof/>
                <w:webHidden/>
              </w:rPr>
              <w:fldChar w:fldCharType="separate"/>
            </w:r>
            <w:r w:rsidR="00015732">
              <w:rPr>
                <w:noProof/>
                <w:webHidden/>
              </w:rPr>
              <w:t>9</w:t>
            </w:r>
            <w:r w:rsidR="00015732">
              <w:rPr>
                <w:noProof/>
                <w:webHidden/>
              </w:rPr>
              <w:fldChar w:fldCharType="end"/>
            </w:r>
          </w:hyperlink>
        </w:p>
        <w:p w14:paraId="55370FFC" w14:textId="39F77773"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699" w:history="1">
            <w:r w:rsidR="00015732" w:rsidRPr="00927A66">
              <w:rPr>
                <w:rStyle w:val="Hyperlink"/>
                <w:noProof/>
              </w:rPr>
              <w:t>3.1.3 Đặc tả Usecase ĐĂNG KÍ TÀI KHOẢN</w:t>
            </w:r>
            <w:r w:rsidR="00015732">
              <w:rPr>
                <w:noProof/>
                <w:webHidden/>
              </w:rPr>
              <w:tab/>
            </w:r>
            <w:r w:rsidR="00015732">
              <w:rPr>
                <w:noProof/>
                <w:webHidden/>
              </w:rPr>
              <w:fldChar w:fldCharType="begin"/>
            </w:r>
            <w:r w:rsidR="00015732">
              <w:rPr>
                <w:noProof/>
                <w:webHidden/>
              </w:rPr>
              <w:instrText xml:space="preserve"> PAGEREF _Toc44797699 \h </w:instrText>
            </w:r>
            <w:r w:rsidR="00015732">
              <w:rPr>
                <w:noProof/>
                <w:webHidden/>
              </w:rPr>
            </w:r>
            <w:r w:rsidR="00015732">
              <w:rPr>
                <w:noProof/>
                <w:webHidden/>
              </w:rPr>
              <w:fldChar w:fldCharType="separate"/>
            </w:r>
            <w:r w:rsidR="00015732">
              <w:rPr>
                <w:noProof/>
                <w:webHidden/>
              </w:rPr>
              <w:t>10</w:t>
            </w:r>
            <w:r w:rsidR="00015732">
              <w:rPr>
                <w:noProof/>
                <w:webHidden/>
              </w:rPr>
              <w:fldChar w:fldCharType="end"/>
            </w:r>
          </w:hyperlink>
        </w:p>
        <w:p w14:paraId="3C6D1362" w14:textId="1E17EE84"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00" w:history="1">
            <w:r w:rsidR="00015732" w:rsidRPr="00927A66">
              <w:rPr>
                <w:rStyle w:val="Hyperlink"/>
                <w:noProof/>
              </w:rPr>
              <w:t>3.1.4 Đặc tả Usecase XEM DANH SÁCH SẢN PHẨM:</w:t>
            </w:r>
            <w:r w:rsidR="00015732">
              <w:rPr>
                <w:noProof/>
                <w:webHidden/>
              </w:rPr>
              <w:tab/>
            </w:r>
            <w:r w:rsidR="00015732">
              <w:rPr>
                <w:noProof/>
                <w:webHidden/>
              </w:rPr>
              <w:fldChar w:fldCharType="begin"/>
            </w:r>
            <w:r w:rsidR="00015732">
              <w:rPr>
                <w:noProof/>
                <w:webHidden/>
              </w:rPr>
              <w:instrText xml:space="preserve"> PAGEREF _Toc44797700 \h </w:instrText>
            </w:r>
            <w:r w:rsidR="00015732">
              <w:rPr>
                <w:noProof/>
                <w:webHidden/>
              </w:rPr>
            </w:r>
            <w:r w:rsidR="00015732">
              <w:rPr>
                <w:noProof/>
                <w:webHidden/>
              </w:rPr>
              <w:fldChar w:fldCharType="separate"/>
            </w:r>
            <w:r w:rsidR="00015732">
              <w:rPr>
                <w:noProof/>
                <w:webHidden/>
              </w:rPr>
              <w:t>11</w:t>
            </w:r>
            <w:r w:rsidR="00015732">
              <w:rPr>
                <w:noProof/>
                <w:webHidden/>
              </w:rPr>
              <w:fldChar w:fldCharType="end"/>
            </w:r>
          </w:hyperlink>
        </w:p>
        <w:p w14:paraId="3F8D7277" w14:textId="5D4FD4DF"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01" w:history="1">
            <w:r w:rsidR="00015732" w:rsidRPr="00927A66">
              <w:rPr>
                <w:rStyle w:val="Hyperlink"/>
                <w:noProof/>
              </w:rPr>
              <w:t>3.1.5 Đặt tả Usecase XEM CHI TIẾT SẢN PHẨM:</w:t>
            </w:r>
            <w:r w:rsidR="00015732">
              <w:rPr>
                <w:noProof/>
                <w:webHidden/>
              </w:rPr>
              <w:tab/>
            </w:r>
            <w:r w:rsidR="00015732">
              <w:rPr>
                <w:noProof/>
                <w:webHidden/>
              </w:rPr>
              <w:fldChar w:fldCharType="begin"/>
            </w:r>
            <w:r w:rsidR="00015732">
              <w:rPr>
                <w:noProof/>
                <w:webHidden/>
              </w:rPr>
              <w:instrText xml:space="preserve"> PAGEREF _Toc44797701 \h </w:instrText>
            </w:r>
            <w:r w:rsidR="00015732">
              <w:rPr>
                <w:noProof/>
                <w:webHidden/>
              </w:rPr>
            </w:r>
            <w:r w:rsidR="00015732">
              <w:rPr>
                <w:noProof/>
                <w:webHidden/>
              </w:rPr>
              <w:fldChar w:fldCharType="separate"/>
            </w:r>
            <w:r w:rsidR="00015732">
              <w:rPr>
                <w:noProof/>
                <w:webHidden/>
              </w:rPr>
              <w:t>12</w:t>
            </w:r>
            <w:r w:rsidR="00015732">
              <w:rPr>
                <w:noProof/>
                <w:webHidden/>
              </w:rPr>
              <w:fldChar w:fldCharType="end"/>
            </w:r>
          </w:hyperlink>
        </w:p>
        <w:p w14:paraId="306D0D3B" w14:textId="41DED7C5"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02" w:history="1">
            <w:r w:rsidR="00015732" w:rsidRPr="00927A66">
              <w:rPr>
                <w:rStyle w:val="Hyperlink"/>
                <w:noProof/>
              </w:rPr>
              <w:t>3.1.6 Đặc tả Usecase CHỌN MUA SẢN PHẨM:</w:t>
            </w:r>
            <w:r w:rsidR="00015732">
              <w:rPr>
                <w:noProof/>
                <w:webHidden/>
              </w:rPr>
              <w:tab/>
            </w:r>
            <w:r w:rsidR="00015732">
              <w:rPr>
                <w:noProof/>
                <w:webHidden/>
              </w:rPr>
              <w:fldChar w:fldCharType="begin"/>
            </w:r>
            <w:r w:rsidR="00015732">
              <w:rPr>
                <w:noProof/>
                <w:webHidden/>
              </w:rPr>
              <w:instrText xml:space="preserve"> PAGEREF _Toc44797702 \h </w:instrText>
            </w:r>
            <w:r w:rsidR="00015732">
              <w:rPr>
                <w:noProof/>
                <w:webHidden/>
              </w:rPr>
            </w:r>
            <w:r w:rsidR="00015732">
              <w:rPr>
                <w:noProof/>
                <w:webHidden/>
              </w:rPr>
              <w:fldChar w:fldCharType="separate"/>
            </w:r>
            <w:r w:rsidR="00015732">
              <w:rPr>
                <w:noProof/>
                <w:webHidden/>
              </w:rPr>
              <w:t>13</w:t>
            </w:r>
            <w:r w:rsidR="00015732">
              <w:rPr>
                <w:noProof/>
                <w:webHidden/>
              </w:rPr>
              <w:fldChar w:fldCharType="end"/>
            </w:r>
          </w:hyperlink>
        </w:p>
        <w:p w14:paraId="62A16DA5" w14:textId="0591B861"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03" w:history="1">
            <w:r w:rsidR="00015732" w:rsidRPr="00927A66">
              <w:rPr>
                <w:rStyle w:val="Hyperlink"/>
                <w:noProof/>
              </w:rPr>
              <w:t>3.1.7 Đặt tả Usecase XEM GIỎ HÀNG</w:t>
            </w:r>
            <w:r w:rsidR="00015732">
              <w:rPr>
                <w:noProof/>
                <w:webHidden/>
              </w:rPr>
              <w:tab/>
            </w:r>
            <w:r w:rsidR="00015732">
              <w:rPr>
                <w:noProof/>
                <w:webHidden/>
              </w:rPr>
              <w:fldChar w:fldCharType="begin"/>
            </w:r>
            <w:r w:rsidR="00015732">
              <w:rPr>
                <w:noProof/>
                <w:webHidden/>
              </w:rPr>
              <w:instrText xml:space="preserve"> PAGEREF _Toc44797703 \h </w:instrText>
            </w:r>
            <w:r w:rsidR="00015732">
              <w:rPr>
                <w:noProof/>
                <w:webHidden/>
              </w:rPr>
            </w:r>
            <w:r w:rsidR="00015732">
              <w:rPr>
                <w:noProof/>
                <w:webHidden/>
              </w:rPr>
              <w:fldChar w:fldCharType="separate"/>
            </w:r>
            <w:r w:rsidR="00015732">
              <w:rPr>
                <w:noProof/>
                <w:webHidden/>
              </w:rPr>
              <w:t>14</w:t>
            </w:r>
            <w:r w:rsidR="00015732">
              <w:rPr>
                <w:noProof/>
                <w:webHidden/>
              </w:rPr>
              <w:fldChar w:fldCharType="end"/>
            </w:r>
          </w:hyperlink>
        </w:p>
        <w:p w14:paraId="65F82B48" w14:textId="600FF982"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04" w:history="1">
            <w:r w:rsidR="00015732" w:rsidRPr="00927A66">
              <w:rPr>
                <w:rStyle w:val="Hyperlink"/>
                <w:noProof/>
              </w:rPr>
              <w:t>3.1.8 Đặt tả Usecase QUẢN LÝ SẢN PHẨM:</w:t>
            </w:r>
            <w:r w:rsidR="00015732">
              <w:rPr>
                <w:noProof/>
                <w:webHidden/>
              </w:rPr>
              <w:tab/>
            </w:r>
            <w:r w:rsidR="00015732">
              <w:rPr>
                <w:noProof/>
                <w:webHidden/>
              </w:rPr>
              <w:fldChar w:fldCharType="begin"/>
            </w:r>
            <w:r w:rsidR="00015732">
              <w:rPr>
                <w:noProof/>
                <w:webHidden/>
              </w:rPr>
              <w:instrText xml:space="preserve"> PAGEREF _Toc44797704 \h </w:instrText>
            </w:r>
            <w:r w:rsidR="00015732">
              <w:rPr>
                <w:noProof/>
                <w:webHidden/>
              </w:rPr>
            </w:r>
            <w:r w:rsidR="00015732">
              <w:rPr>
                <w:noProof/>
                <w:webHidden/>
              </w:rPr>
              <w:fldChar w:fldCharType="separate"/>
            </w:r>
            <w:r w:rsidR="00015732">
              <w:rPr>
                <w:noProof/>
                <w:webHidden/>
              </w:rPr>
              <w:t>15</w:t>
            </w:r>
            <w:r w:rsidR="00015732">
              <w:rPr>
                <w:noProof/>
                <w:webHidden/>
              </w:rPr>
              <w:fldChar w:fldCharType="end"/>
            </w:r>
          </w:hyperlink>
        </w:p>
        <w:p w14:paraId="7CA148E9" w14:textId="23909BF4"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05" w:history="1">
            <w:r w:rsidR="00015732" w:rsidRPr="00927A66">
              <w:rPr>
                <w:rStyle w:val="Hyperlink"/>
                <w:noProof/>
              </w:rPr>
              <w:t>3.1.9 Đặc tả Usecase QUẢN LÍ ĐƠN HÀNG:</w:t>
            </w:r>
            <w:r w:rsidR="00015732">
              <w:rPr>
                <w:noProof/>
                <w:webHidden/>
              </w:rPr>
              <w:tab/>
            </w:r>
            <w:r w:rsidR="00015732">
              <w:rPr>
                <w:noProof/>
                <w:webHidden/>
              </w:rPr>
              <w:fldChar w:fldCharType="begin"/>
            </w:r>
            <w:r w:rsidR="00015732">
              <w:rPr>
                <w:noProof/>
                <w:webHidden/>
              </w:rPr>
              <w:instrText xml:space="preserve"> PAGEREF _Toc44797705 \h </w:instrText>
            </w:r>
            <w:r w:rsidR="00015732">
              <w:rPr>
                <w:noProof/>
                <w:webHidden/>
              </w:rPr>
            </w:r>
            <w:r w:rsidR="00015732">
              <w:rPr>
                <w:noProof/>
                <w:webHidden/>
              </w:rPr>
              <w:fldChar w:fldCharType="separate"/>
            </w:r>
            <w:r w:rsidR="00015732">
              <w:rPr>
                <w:noProof/>
                <w:webHidden/>
              </w:rPr>
              <w:t>16</w:t>
            </w:r>
            <w:r w:rsidR="00015732">
              <w:rPr>
                <w:noProof/>
                <w:webHidden/>
              </w:rPr>
              <w:fldChar w:fldCharType="end"/>
            </w:r>
          </w:hyperlink>
        </w:p>
        <w:p w14:paraId="52771817" w14:textId="445E924F"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06" w:history="1">
            <w:r w:rsidR="00015732" w:rsidRPr="00927A66">
              <w:rPr>
                <w:rStyle w:val="Hyperlink"/>
                <w:noProof/>
              </w:rPr>
              <w:t>3.1.10 Đặc tả Usecase ĐĂNG NHẬP:</w:t>
            </w:r>
            <w:r w:rsidR="00015732">
              <w:rPr>
                <w:noProof/>
                <w:webHidden/>
              </w:rPr>
              <w:tab/>
            </w:r>
            <w:r w:rsidR="00015732">
              <w:rPr>
                <w:noProof/>
                <w:webHidden/>
              </w:rPr>
              <w:fldChar w:fldCharType="begin"/>
            </w:r>
            <w:r w:rsidR="00015732">
              <w:rPr>
                <w:noProof/>
                <w:webHidden/>
              </w:rPr>
              <w:instrText xml:space="preserve"> PAGEREF _Toc44797706 \h </w:instrText>
            </w:r>
            <w:r w:rsidR="00015732">
              <w:rPr>
                <w:noProof/>
                <w:webHidden/>
              </w:rPr>
            </w:r>
            <w:r w:rsidR="00015732">
              <w:rPr>
                <w:noProof/>
                <w:webHidden/>
              </w:rPr>
              <w:fldChar w:fldCharType="separate"/>
            </w:r>
            <w:r w:rsidR="00015732">
              <w:rPr>
                <w:noProof/>
                <w:webHidden/>
              </w:rPr>
              <w:t>17</w:t>
            </w:r>
            <w:r w:rsidR="00015732">
              <w:rPr>
                <w:noProof/>
                <w:webHidden/>
              </w:rPr>
              <w:fldChar w:fldCharType="end"/>
            </w:r>
          </w:hyperlink>
        </w:p>
        <w:p w14:paraId="3DE41787" w14:textId="65C2C2D3" w:rsidR="00015732" w:rsidRDefault="003D1C03">
          <w:pPr>
            <w:pStyle w:val="TOC2"/>
            <w:rPr>
              <w:rFonts w:asciiTheme="minorHAnsi" w:eastAsiaTheme="minorEastAsia" w:hAnsiTheme="minorHAnsi" w:cstheme="minorBidi"/>
              <w:noProof/>
              <w:sz w:val="22"/>
              <w:szCs w:val="22"/>
            </w:rPr>
          </w:pPr>
          <w:hyperlink w:anchor="_Toc44797707" w:history="1">
            <w:r w:rsidR="00015732" w:rsidRPr="00927A66">
              <w:rPr>
                <w:rStyle w:val="Hyperlink"/>
                <w:noProof/>
              </w:rPr>
              <w:t>3.2 Mô hình lớp Diagram</w:t>
            </w:r>
            <w:r w:rsidR="00015732">
              <w:rPr>
                <w:noProof/>
                <w:webHidden/>
              </w:rPr>
              <w:tab/>
            </w:r>
            <w:r w:rsidR="00015732">
              <w:rPr>
                <w:noProof/>
                <w:webHidden/>
              </w:rPr>
              <w:fldChar w:fldCharType="begin"/>
            </w:r>
            <w:r w:rsidR="00015732">
              <w:rPr>
                <w:noProof/>
                <w:webHidden/>
              </w:rPr>
              <w:instrText xml:space="preserve"> PAGEREF _Toc44797707 \h </w:instrText>
            </w:r>
            <w:r w:rsidR="00015732">
              <w:rPr>
                <w:noProof/>
                <w:webHidden/>
              </w:rPr>
            </w:r>
            <w:r w:rsidR="00015732">
              <w:rPr>
                <w:noProof/>
                <w:webHidden/>
              </w:rPr>
              <w:fldChar w:fldCharType="separate"/>
            </w:r>
            <w:r w:rsidR="00015732">
              <w:rPr>
                <w:noProof/>
                <w:webHidden/>
              </w:rPr>
              <w:t>19</w:t>
            </w:r>
            <w:r w:rsidR="00015732">
              <w:rPr>
                <w:noProof/>
                <w:webHidden/>
              </w:rPr>
              <w:fldChar w:fldCharType="end"/>
            </w:r>
          </w:hyperlink>
        </w:p>
        <w:p w14:paraId="72676278" w14:textId="6C4590FB" w:rsidR="00015732" w:rsidRDefault="003D1C03">
          <w:pPr>
            <w:pStyle w:val="TOC1"/>
            <w:rPr>
              <w:rFonts w:asciiTheme="minorHAnsi" w:eastAsiaTheme="minorEastAsia" w:hAnsiTheme="minorHAnsi" w:cstheme="minorBidi"/>
              <w:sz w:val="22"/>
              <w:szCs w:val="22"/>
            </w:rPr>
          </w:pPr>
          <w:hyperlink w:anchor="_Toc44797708" w:history="1">
            <w:r w:rsidR="00015732" w:rsidRPr="00927A66">
              <w:rPr>
                <w:rStyle w:val="Hyperlink"/>
              </w:rPr>
              <w:t>CHƯƠNG 4 : THIẾT KẾ VÀ HIỆN THỰC</w:t>
            </w:r>
            <w:r w:rsidR="00015732">
              <w:rPr>
                <w:webHidden/>
              </w:rPr>
              <w:tab/>
            </w:r>
            <w:r w:rsidR="00015732">
              <w:rPr>
                <w:webHidden/>
              </w:rPr>
              <w:fldChar w:fldCharType="begin"/>
            </w:r>
            <w:r w:rsidR="00015732">
              <w:rPr>
                <w:webHidden/>
              </w:rPr>
              <w:instrText xml:space="preserve"> PAGEREF _Toc44797708 \h </w:instrText>
            </w:r>
            <w:r w:rsidR="00015732">
              <w:rPr>
                <w:webHidden/>
              </w:rPr>
            </w:r>
            <w:r w:rsidR="00015732">
              <w:rPr>
                <w:webHidden/>
              </w:rPr>
              <w:fldChar w:fldCharType="separate"/>
            </w:r>
            <w:r w:rsidR="00015732">
              <w:rPr>
                <w:webHidden/>
              </w:rPr>
              <w:t>20</w:t>
            </w:r>
            <w:r w:rsidR="00015732">
              <w:rPr>
                <w:webHidden/>
              </w:rPr>
              <w:fldChar w:fldCharType="end"/>
            </w:r>
          </w:hyperlink>
        </w:p>
        <w:p w14:paraId="033979ED" w14:textId="5196D060" w:rsidR="00015732" w:rsidRDefault="003D1C03">
          <w:pPr>
            <w:pStyle w:val="TOC2"/>
            <w:rPr>
              <w:rFonts w:asciiTheme="minorHAnsi" w:eastAsiaTheme="minorEastAsia" w:hAnsiTheme="minorHAnsi" w:cstheme="minorBidi"/>
              <w:noProof/>
              <w:sz w:val="22"/>
              <w:szCs w:val="22"/>
            </w:rPr>
          </w:pPr>
          <w:hyperlink w:anchor="_Toc44797709" w:history="1">
            <w:r w:rsidR="00015732" w:rsidRPr="00927A66">
              <w:rPr>
                <w:rStyle w:val="Hyperlink"/>
                <w:noProof/>
              </w:rPr>
              <w:t>4.1 Khách hàng</w:t>
            </w:r>
            <w:r w:rsidR="00015732">
              <w:rPr>
                <w:noProof/>
                <w:webHidden/>
              </w:rPr>
              <w:tab/>
            </w:r>
            <w:r w:rsidR="00015732">
              <w:rPr>
                <w:noProof/>
                <w:webHidden/>
              </w:rPr>
              <w:fldChar w:fldCharType="begin"/>
            </w:r>
            <w:r w:rsidR="00015732">
              <w:rPr>
                <w:noProof/>
                <w:webHidden/>
              </w:rPr>
              <w:instrText xml:space="preserve"> PAGEREF _Toc44797709 \h </w:instrText>
            </w:r>
            <w:r w:rsidR="00015732">
              <w:rPr>
                <w:noProof/>
                <w:webHidden/>
              </w:rPr>
            </w:r>
            <w:r w:rsidR="00015732">
              <w:rPr>
                <w:noProof/>
                <w:webHidden/>
              </w:rPr>
              <w:fldChar w:fldCharType="separate"/>
            </w:r>
            <w:r w:rsidR="00015732">
              <w:rPr>
                <w:noProof/>
                <w:webHidden/>
              </w:rPr>
              <w:t>20</w:t>
            </w:r>
            <w:r w:rsidR="00015732">
              <w:rPr>
                <w:noProof/>
                <w:webHidden/>
              </w:rPr>
              <w:fldChar w:fldCharType="end"/>
            </w:r>
          </w:hyperlink>
        </w:p>
        <w:p w14:paraId="4F0734F7" w14:textId="770DD485"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10" w:history="1">
            <w:r w:rsidR="00015732" w:rsidRPr="00927A66">
              <w:rPr>
                <w:rStyle w:val="Hyperlink"/>
                <w:noProof/>
              </w:rPr>
              <w:t>4.1.1 Xem danh sách sản phẩm</w:t>
            </w:r>
            <w:r w:rsidR="00015732">
              <w:rPr>
                <w:noProof/>
                <w:webHidden/>
              </w:rPr>
              <w:tab/>
            </w:r>
            <w:r w:rsidR="00015732">
              <w:rPr>
                <w:noProof/>
                <w:webHidden/>
              </w:rPr>
              <w:fldChar w:fldCharType="begin"/>
            </w:r>
            <w:r w:rsidR="00015732">
              <w:rPr>
                <w:noProof/>
                <w:webHidden/>
              </w:rPr>
              <w:instrText xml:space="preserve"> PAGEREF _Toc44797710 \h </w:instrText>
            </w:r>
            <w:r w:rsidR="00015732">
              <w:rPr>
                <w:noProof/>
                <w:webHidden/>
              </w:rPr>
            </w:r>
            <w:r w:rsidR="00015732">
              <w:rPr>
                <w:noProof/>
                <w:webHidden/>
              </w:rPr>
              <w:fldChar w:fldCharType="separate"/>
            </w:r>
            <w:r w:rsidR="00015732">
              <w:rPr>
                <w:noProof/>
                <w:webHidden/>
              </w:rPr>
              <w:t>20</w:t>
            </w:r>
            <w:r w:rsidR="00015732">
              <w:rPr>
                <w:noProof/>
                <w:webHidden/>
              </w:rPr>
              <w:fldChar w:fldCharType="end"/>
            </w:r>
          </w:hyperlink>
        </w:p>
        <w:p w14:paraId="6287C697" w14:textId="11E54014"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11" w:history="1">
            <w:r w:rsidR="00015732" w:rsidRPr="00927A66">
              <w:rPr>
                <w:rStyle w:val="Hyperlink"/>
                <w:noProof/>
              </w:rPr>
              <w:t>4.1.2 Mua sản phẩm vào giỏ hàng</w:t>
            </w:r>
            <w:r w:rsidR="00015732">
              <w:rPr>
                <w:noProof/>
                <w:webHidden/>
              </w:rPr>
              <w:tab/>
            </w:r>
            <w:r w:rsidR="00015732">
              <w:rPr>
                <w:noProof/>
                <w:webHidden/>
              </w:rPr>
              <w:fldChar w:fldCharType="begin"/>
            </w:r>
            <w:r w:rsidR="00015732">
              <w:rPr>
                <w:noProof/>
                <w:webHidden/>
              </w:rPr>
              <w:instrText xml:space="preserve"> PAGEREF _Toc44797711 \h </w:instrText>
            </w:r>
            <w:r w:rsidR="00015732">
              <w:rPr>
                <w:noProof/>
                <w:webHidden/>
              </w:rPr>
            </w:r>
            <w:r w:rsidR="00015732">
              <w:rPr>
                <w:noProof/>
                <w:webHidden/>
              </w:rPr>
              <w:fldChar w:fldCharType="separate"/>
            </w:r>
            <w:r w:rsidR="00015732">
              <w:rPr>
                <w:noProof/>
                <w:webHidden/>
              </w:rPr>
              <w:t>20</w:t>
            </w:r>
            <w:r w:rsidR="00015732">
              <w:rPr>
                <w:noProof/>
                <w:webHidden/>
              </w:rPr>
              <w:fldChar w:fldCharType="end"/>
            </w:r>
          </w:hyperlink>
        </w:p>
        <w:p w14:paraId="0DDA7E0D" w14:textId="3766A9C1"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12" w:history="1">
            <w:r w:rsidR="00015732" w:rsidRPr="00927A66">
              <w:rPr>
                <w:rStyle w:val="Hyperlink"/>
                <w:noProof/>
              </w:rPr>
              <w:t>4.1.3 Đăng ký tài khoản</w:t>
            </w:r>
            <w:r w:rsidR="00015732">
              <w:rPr>
                <w:noProof/>
                <w:webHidden/>
              </w:rPr>
              <w:tab/>
            </w:r>
            <w:r w:rsidR="00015732">
              <w:rPr>
                <w:noProof/>
                <w:webHidden/>
              </w:rPr>
              <w:fldChar w:fldCharType="begin"/>
            </w:r>
            <w:r w:rsidR="00015732">
              <w:rPr>
                <w:noProof/>
                <w:webHidden/>
              </w:rPr>
              <w:instrText xml:space="preserve"> PAGEREF _Toc44797712 \h </w:instrText>
            </w:r>
            <w:r w:rsidR="00015732">
              <w:rPr>
                <w:noProof/>
                <w:webHidden/>
              </w:rPr>
            </w:r>
            <w:r w:rsidR="00015732">
              <w:rPr>
                <w:noProof/>
                <w:webHidden/>
              </w:rPr>
              <w:fldChar w:fldCharType="separate"/>
            </w:r>
            <w:r w:rsidR="00015732">
              <w:rPr>
                <w:noProof/>
                <w:webHidden/>
              </w:rPr>
              <w:t>21</w:t>
            </w:r>
            <w:r w:rsidR="00015732">
              <w:rPr>
                <w:noProof/>
                <w:webHidden/>
              </w:rPr>
              <w:fldChar w:fldCharType="end"/>
            </w:r>
          </w:hyperlink>
        </w:p>
        <w:p w14:paraId="1222817B" w14:textId="0DDCC0F3"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13" w:history="1">
            <w:r w:rsidR="00015732" w:rsidRPr="00927A66">
              <w:rPr>
                <w:rStyle w:val="Hyperlink"/>
                <w:noProof/>
              </w:rPr>
              <w:t>4.1.4 Đặt hàng</w:t>
            </w:r>
            <w:r w:rsidR="00015732">
              <w:rPr>
                <w:noProof/>
                <w:webHidden/>
              </w:rPr>
              <w:tab/>
            </w:r>
            <w:r w:rsidR="00015732">
              <w:rPr>
                <w:noProof/>
                <w:webHidden/>
              </w:rPr>
              <w:fldChar w:fldCharType="begin"/>
            </w:r>
            <w:r w:rsidR="00015732">
              <w:rPr>
                <w:noProof/>
                <w:webHidden/>
              </w:rPr>
              <w:instrText xml:space="preserve"> PAGEREF _Toc44797713 \h </w:instrText>
            </w:r>
            <w:r w:rsidR="00015732">
              <w:rPr>
                <w:noProof/>
                <w:webHidden/>
              </w:rPr>
            </w:r>
            <w:r w:rsidR="00015732">
              <w:rPr>
                <w:noProof/>
                <w:webHidden/>
              </w:rPr>
              <w:fldChar w:fldCharType="separate"/>
            </w:r>
            <w:r w:rsidR="00015732">
              <w:rPr>
                <w:noProof/>
                <w:webHidden/>
              </w:rPr>
              <w:t>21</w:t>
            </w:r>
            <w:r w:rsidR="00015732">
              <w:rPr>
                <w:noProof/>
                <w:webHidden/>
              </w:rPr>
              <w:fldChar w:fldCharType="end"/>
            </w:r>
          </w:hyperlink>
        </w:p>
        <w:p w14:paraId="50CE0D78" w14:textId="26D3DC5D" w:rsidR="00015732" w:rsidRDefault="003D1C03">
          <w:pPr>
            <w:pStyle w:val="TOC2"/>
            <w:rPr>
              <w:rFonts w:asciiTheme="minorHAnsi" w:eastAsiaTheme="minorEastAsia" w:hAnsiTheme="minorHAnsi" w:cstheme="minorBidi"/>
              <w:noProof/>
              <w:sz w:val="22"/>
              <w:szCs w:val="22"/>
            </w:rPr>
          </w:pPr>
          <w:hyperlink w:anchor="_Toc44797714" w:history="1">
            <w:r w:rsidR="00015732" w:rsidRPr="00927A66">
              <w:rPr>
                <w:rStyle w:val="Hyperlink"/>
                <w:noProof/>
              </w:rPr>
              <w:t>4.2 Admin</w:t>
            </w:r>
            <w:r w:rsidR="00015732">
              <w:rPr>
                <w:noProof/>
                <w:webHidden/>
              </w:rPr>
              <w:tab/>
            </w:r>
            <w:r w:rsidR="00015732">
              <w:rPr>
                <w:noProof/>
                <w:webHidden/>
              </w:rPr>
              <w:fldChar w:fldCharType="begin"/>
            </w:r>
            <w:r w:rsidR="00015732">
              <w:rPr>
                <w:noProof/>
                <w:webHidden/>
              </w:rPr>
              <w:instrText xml:space="preserve"> PAGEREF _Toc44797714 \h </w:instrText>
            </w:r>
            <w:r w:rsidR="00015732">
              <w:rPr>
                <w:noProof/>
                <w:webHidden/>
              </w:rPr>
            </w:r>
            <w:r w:rsidR="00015732">
              <w:rPr>
                <w:noProof/>
                <w:webHidden/>
              </w:rPr>
              <w:fldChar w:fldCharType="separate"/>
            </w:r>
            <w:r w:rsidR="00015732">
              <w:rPr>
                <w:noProof/>
                <w:webHidden/>
              </w:rPr>
              <w:t>21</w:t>
            </w:r>
            <w:r w:rsidR="00015732">
              <w:rPr>
                <w:noProof/>
                <w:webHidden/>
              </w:rPr>
              <w:fldChar w:fldCharType="end"/>
            </w:r>
          </w:hyperlink>
        </w:p>
        <w:p w14:paraId="0BE7A0DE" w14:textId="5D6EA914"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15" w:history="1">
            <w:r w:rsidR="00015732" w:rsidRPr="00927A66">
              <w:rPr>
                <w:rStyle w:val="Hyperlink"/>
                <w:noProof/>
              </w:rPr>
              <w:t>4.2.1 Quản lý sản phẩm</w:t>
            </w:r>
            <w:r w:rsidR="00015732">
              <w:rPr>
                <w:noProof/>
                <w:webHidden/>
              </w:rPr>
              <w:tab/>
            </w:r>
            <w:r w:rsidR="00015732">
              <w:rPr>
                <w:noProof/>
                <w:webHidden/>
              </w:rPr>
              <w:fldChar w:fldCharType="begin"/>
            </w:r>
            <w:r w:rsidR="00015732">
              <w:rPr>
                <w:noProof/>
                <w:webHidden/>
              </w:rPr>
              <w:instrText xml:space="preserve"> PAGEREF _Toc44797715 \h </w:instrText>
            </w:r>
            <w:r w:rsidR="00015732">
              <w:rPr>
                <w:noProof/>
                <w:webHidden/>
              </w:rPr>
            </w:r>
            <w:r w:rsidR="00015732">
              <w:rPr>
                <w:noProof/>
                <w:webHidden/>
              </w:rPr>
              <w:fldChar w:fldCharType="separate"/>
            </w:r>
            <w:r w:rsidR="00015732">
              <w:rPr>
                <w:noProof/>
                <w:webHidden/>
              </w:rPr>
              <w:t>21</w:t>
            </w:r>
            <w:r w:rsidR="00015732">
              <w:rPr>
                <w:noProof/>
                <w:webHidden/>
              </w:rPr>
              <w:fldChar w:fldCharType="end"/>
            </w:r>
          </w:hyperlink>
        </w:p>
        <w:p w14:paraId="50132A2E" w14:textId="1C97F96F"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16" w:history="1">
            <w:r w:rsidR="00015732" w:rsidRPr="00927A66">
              <w:rPr>
                <w:rStyle w:val="Hyperlink"/>
                <w:noProof/>
              </w:rPr>
              <w:t>4.2.2 Thêm sản phẩm</w:t>
            </w:r>
            <w:r w:rsidR="00015732">
              <w:rPr>
                <w:noProof/>
                <w:webHidden/>
              </w:rPr>
              <w:tab/>
            </w:r>
            <w:r w:rsidR="00015732">
              <w:rPr>
                <w:noProof/>
                <w:webHidden/>
              </w:rPr>
              <w:fldChar w:fldCharType="begin"/>
            </w:r>
            <w:r w:rsidR="00015732">
              <w:rPr>
                <w:noProof/>
                <w:webHidden/>
              </w:rPr>
              <w:instrText xml:space="preserve"> PAGEREF _Toc44797716 \h </w:instrText>
            </w:r>
            <w:r w:rsidR="00015732">
              <w:rPr>
                <w:noProof/>
                <w:webHidden/>
              </w:rPr>
            </w:r>
            <w:r w:rsidR="00015732">
              <w:rPr>
                <w:noProof/>
                <w:webHidden/>
              </w:rPr>
              <w:fldChar w:fldCharType="separate"/>
            </w:r>
            <w:r w:rsidR="00015732">
              <w:rPr>
                <w:noProof/>
                <w:webHidden/>
              </w:rPr>
              <w:t>22</w:t>
            </w:r>
            <w:r w:rsidR="00015732">
              <w:rPr>
                <w:noProof/>
                <w:webHidden/>
              </w:rPr>
              <w:fldChar w:fldCharType="end"/>
            </w:r>
          </w:hyperlink>
        </w:p>
        <w:p w14:paraId="0A461622" w14:textId="0CA937E7" w:rsidR="00015732" w:rsidRDefault="003D1C03">
          <w:pPr>
            <w:pStyle w:val="TOC3"/>
            <w:tabs>
              <w:tab w:val="right" w:leader="dot" w:pos="8778"/>
            </w:tabs>
            <w:rPr>
              <w:rFonts w:asciiTheme="minorHAnsi" w:eastAsiaTheme="minorEastAsia" w:hAnsiTheme="minorHAnsi" w:cstheme="minorBidi"/>
              <w:noProof/>
              <w:sz w:val="22"/>
              <w:szCs w:val="22"/>
            </w:rPr>
          </w:pPr>
          <w:hyperlink w:anchor="_Toc44797717" w:history="1">
            <w:r w:rsidR="00015732" w:rsidRPr="00927A66">
              <w:rPr>
                <w:rStyle w:val="Hyperlink"/>
                <w:noProof/>
              </w:rPr>
              <w:t>4.2.3 Quản lý đơn hàng</w:t>
            </w:r>
            <w:r w:rsidR="00015732">
              <w:rPr>
                <w:noProof/>
                <w:webHidden/>
              </w:rPr>
              <w:tab/>
            </w:r>
            <w:r w:rsidR="00015732">
              <w:rPr>
                <w:noProof/>
                <w:webHidden/>
              </w:rPr>
              <w:fldChar w:fldCharType="begin"/>
            </w:r>
            <w:r w:rsidR="00015732">
              <w:rPr>
                <w:noProof/>
                <w:webHidden/>
              </w:rPr>
              <w:instrText xml:space="preserve"> PAGEREF _Toc44797717 \h </w:instrText>
            </w:r>
            <w:r w:rsidR="00015732">
              <w:rPr>
                <w:noProof/>
                <w:webHidden/>
              </w:rPr>
            </w:r>
            <w:r w:rsidR="00015732">
              <w:rPr>
                <w:noProof/>
                <w:webHidden/>
              </w:rPr>
              <w:fldChar w:fldCharType="separate"/>
            </w:r>
            <w:r w:rsidR="00015732">
              <w:rPr>
                <w:noProof/>
                <w:webHidden/>
              </w:rPr>
              <w:t>22</w:t>
            </w:r>
            <w:r w:rsidR="00015732">
              <w:rPr>
                <w:noProof/>
                <w:webHidden/>
              </w:rPr>
              <w:fldChar w:fldCharType="end"/>
            </w:r>
          </w:hyperlink>
        </w:p>
        <w:p w14:paraId="3DCBCDA6" w14:textId="45B99DEC" w:rsidR="00015732" w:rsidRDefault="003D1C03">
          <w:pPr>
            <w:pStyle w:val="TOC1"/>
            <w:rPr>
              <w:rFonts w:asciiTheme="minorHAnsi" w:eastAsiaTheme="minorEastAsia" w:hAnsiTheme="minorHAnsi" w:cstheme="minorBidi"/>
              <w:sz w:val="22"/>
              <w:szCs w:val="22"/>
            </w:rPr>
          </w:pPr>
          <w:hyperlink w:anchor="_Toc44797718" w:history="1">
            <w:r w:rsidR="00015732" w:rsidRPr="00927A66">
              <w:rPr>
                <w:rStyle w:val="Hyperlink"/>
              </w:rPr>
              <w:t>CHƯƠNG 5 : KẾT LUẬN</w:t>
            </w:r>
            <w:r w:rsidR="00015732">
              <w:rPr>
                <w:webHidden/>
              </w:rPr>
              <w:tab/>
            </w:r>
            <w:r w:rsidR="00015732">
              <w:rPr>
                <w:webHidden/>
              </w:rPr>
              <w:fldChar w:fldCharType="begin"/>
            </w:r>
            <w:r w:rsidR="00015732">
              <w:rPr>
                <w:webHidden/>
              </w:rPr>
              <w:instrText xml:space="preserve"> PAGEREF _Toc44797718 \h </w:instrText>
            </w:r>
            <w:r w:rsidR="00015732">
              <w:rPr>
                <w:webHidden/>
              </w:rPr>
            </w:r>
            <w:r w:rsidR="00015732">
              <w:rPr>
                <w:webHidden/>
              </w:rPr>
              <w:fldChar w:fldCharType="separate"/>
            </w:r>
            <w:r w:rsidR="00015732">
              <w:rPr>
                <w:webHidden/>
              </w:rPr>
              <w:t>23</w:t>
            </w:r>
            <w:r w:rsidR="00015732">
              <w:rPr>
                <w:webHidden/>
              </w:rPr>
              <w:fldChar w:fldCharType="end"/>
            </w:r>
          </w:hyperlink>
        </w:p>
        <w:p w14:paraId="4E9D3517" w14:textId="1507D1FB" w:rsidR="00015732" w:rsidRDefault="003D1C03">
          <w:pPr>
            <w:pStyle w:val="TOC2"/>
            <w:rPr>
              <w:rFonts w:asciiTheme="minorHAnsi" w:eastAsiaTheme="minorEastAsia" w:hAnsiTheme="minorHAnsi" w:cstheme="minorBidi"/>
              <w:noProof/>
              <w:sz w:val="22"/>
              <w:szCs w:val="22"/>
            </w:rPr>
          </w:pPr>
          <w:hyperlink w:anchor="_Toc44797719" w:history="1">
            <w:r w:rsidR="00015732" w:rsidRPr="00927A66">
              <w:rPr>
                <w:rStyle w:val="Hyperlink"/>
                <w:noProof/>
              </w:rPr>
              <w:t>5.1 Kết quả đạt được</w:t>
            </w:r>
            <w:r w:rsidR="00015732">
              <w:rPr>
                <w:noProof/>
                <w:webHidden/>
              </w:rPr>
              <w:tab/>
            </w:r>
            <w:r w:rsidR="00015732">
              <w:rPr>
                <w:noProof/>
                <w:webHidden/>
              </w:rPr>
              <w:fldChar w:fldCharType="begin"/>
            </w:r>
            <w:r w:rsidR="00015732">
              <w:rPr>
                <w:noProof/>
                <w:webHidden/>
              </w:rPr>
              <w:instrText xml:space="preserve"> PAGEREF _Toc44797719 \h </w:instrText>
            </w:r>
            <w:r w:rsidR="00015732">
              <w:rPr>
                <w:noProof/>
                <w:webHidden/>
              </w:rPr>
            </w:r>
            <w:r w:rsidR="00015732">
              <w:rPr>
                <w:noProof/>
                <w:webHidden/>
              </w:rPr>
              <w:fldChar w:fldCharType="separate"/>
            </w:r>
            <w:r w:rsidR="00015732">
              <w:rPr>
                <w:noProof/>
                <w:webHidden/>
              </w:rPr>
              <w:t>23</w:t>
            </w:r>
            <w:r w:rsidR="00015732">
              <w:rPr>
                <w:noProof/>
                <w:webHidden/>
              </w:rPr>
              <w:fldChar w:fldCharType="end"/>
            </w:r>
          </w:hyperlink>
        </w:p>
        <w:p w14:paraId="000AA0C1" w14:textId="578B7391" w:rsidR="00015732" w:rsidRDefault="003D1C03">
          <w:pPr>
            <w:pStyle w:val="TOC2"/>
            <w:rPr>
              <w:rFonts w:asciiTheme="minorHAnsi" w:eastAsiaTheme="minorEastAsia" w:hAnsiTheme="minorHAnsi" w:cstheme="minorBidi"/>
              <w:noProof/>
              <w:sz w:val="22"/>
              <w:szCs w:val="22"/>
            </w:rPr>
          </w:pPr>
          <w:hyperlink w:anchor="_Toc44797720" w:history="1">
            <w:r w:rsidR="00015732" w:rsidRPr="00927A66">
              <w:rPr>
                <w:rStyle w:val="Hyperlink"/>
                <w:noProof/>
              </w:rPr>
              <w:t>5.2 Hạn chế của đồ án</w:t>
            </w:r>
            <w:r w:rsidR="00015732">
              <w:rPr>
                <w:noProof/>
                <w:webHidden/>
              </w:rPr>
              <w:tab/>
            </w:r>
            <w:r w:rsidR="00015732">
              <w:rPr>
                <w:noProof/>
                <w:webHidden/>
              </w:rPr>
              <w:fldChar w:fldCharType="begin"/>
            </w:r>
            <w:r w:rsidR="00015732">
              <w:rPr>
                <w:noProof/>
                <w:webHidden/>
              </w:rPr>
              <w:instrText xml:space="preserve"> PAGEREF _Toc44797720 \h </w:instrText>
            </w:r>
            <w:r w:rsidR="00015732">
              <w:rPr>
                <w:noProof/>
                <w:webHidden/>
              </w:rPr>
            </w:r>
            <w:r w:rsidR="00015732">
              <w:rPr>
                <w:noProof/>
                <w:webHidden/>
              </w:rPr>
              <w:fldChar w:fldCharType="separate"/>
            </w:r>
            <w:r w:rsidR="00015732">
              <w:rPr>
                <w:noProof/>
                <w:webHidden/>
              </w:rPr>
              <w:t>23</w:t>
            </w:r>
            <w:r w:rsidR="00015732">
              <w:rPr>
                <w:noProof/>
                <w:webHidden/>
              </w:rPr>
              <w:fldChar w:fldCharType="end"/>
            </w:r>
          </w:hyperlink>
        </w:p>
        <w:p w14:paraId="32C5C715" w14:textId="607C4AD5" w:rsidR="00015732" w:rsidRDefault="003D1C03">
          <w:pPr>
            <w:pStyle w:val="TOC2"/>
            <w:rPr>
              <w:rFonts w:asciiTheme="minorHAnsi" w:eastAsiaTheme="minorEastAsia" w:hAnsiTheme="minorHAnsi" w:cstheme="minorBidi"/>
              <w:noProof/>
              <w:sz w:val="22"/>
              <w:szCs w:val="22"/>
            </w:rPr>
          </w:pPr>
          <w:hyperlink w:anchor="_Toc44797721" w:history="1">
            <w:r w:rsidR="00015732" w:rsidRPr="00927A66">
              <w:rPr>
                <w:rStyle w:val="Hyperlink"/>
                <w:noProof/>
              </w:rPr>
              <w:t>5.3 Hướng phát triển</w:t>
            </w:r>
            <w:r w:rsidR="00015732">
              <w:rPr>
                <w:noProof/>
                <w:webHidden/>
              </w:rPr>
              <w:tab/>
            </w:r>
            <w:r w:rsidR="00015732">
              <w:rPr>
                <w:noProof/>
                <w:webHidden/>
              </w:rPr>
              <w:fldChar w:fldCharType="begin"/>
            </w:r>
            <w:r w:rsidR="00015732">
              <w:rPr>
                <w:noProof/>
                <w:webHidden/>
              </w:rPr>
              <w:instrText xml:space="preserve"> PAGEREF _Toc44797721 \h </w:instrText>
            </w:r>
            <w:r w:rsidR="00015732">
              <w:rPr>
                <w:noProof/>
                <w:webHidden/>
              </w:rPr>
            </w:r>
            <w:r w:rsidR="00015732">
              <w:rPr>
                <w:noProof/>
                <w:webHidden/>
              </w:rPr>
              <w:fldChar w:fldCharType="separate"/>
            </w:r>
            <w:r w:rsidR="00015732">
              <w:rPr>
                <w:noProof/>
                <w:webHidden/>
              </w:rPr>
              <w:t>23</w:t>
            </w:r>
            <w:r w:rsidR="00015732">
              <w:rPr>
                <w:noProof/>
                <w:webHidden/>
              </w:rPr>
              <w:fldChar w:fldCharType="end"/>
            </w:r>
          </w:hyperlink>
        </w:p>
        <w:p w14:paraId="68734898" w14:textId="02A08D96" w:rsidR="00015732" w:rsidRDefault="003D1C03">
          <w:pPr>
            <w:pStyle w:val="TOC1"/>
            <w:rPr>
              <w:rFonts w:asciiTheme="minorHAnsi" w:eastAsiaTheme="minorEastAsia" w:hAnsiTheme="minorHAnsi" w:cstheme="minorBidi"/>
              <w:sz w:val="22"/>
              <w:szCs w:val="22"/>
            </w:rPr>
          </w:pPr>
          <w:hyperlink w:anchor="_Toc44797722" w:history="1">
            <w:r w:rsidR="00015732" w:rsidRPr="00927A66">
              <w:rPr>
                <w:rStyle w:val="Hyperlink"/>
              </w:rPr>
              <w:t>TÀI LIỆU THAM KHẢO</w:t>
            </w:r>
            <w:r w:rsidR="00015732">
              <w:rPr>
                <w:webHidden/>
              </w:rPr>
              <w:tab/>
            </w:r>
            <w:r w:rsidR="00015732">
              <w:rPr>
                <w:webHidden/>
              </w:rPr>
              <w:fldChar w:fldCharType="begin"/>
            </w:r>
            <w:r w:rsidR="00015732">
              <w:rPr>
                <w:webHidden/>
              </w:rPr>
              <w:instrText xml:space="preserve"> PAGEREF _Toc44797722 \h </w:instrText>
            </w:r>
            <w:r w:rsidR="00015732">
              <w:rPr>
                <w:webHidden/>
              </w:rPr>
            </w:r>
            <w:r w:rsidR="00015732">
              <w:rPr>
                <w:webHidden/>
              </w:rPr>
              <w:fldChar w:fldCharType="separate"/>
            </w:r>
            <w:r w:rsidR="00015732">
              <w:rPr>
                <w:webHidden/>
              </w:rPr>
              <w:t>25</w:t>
            </w:r>
            <w:r w:rsidR="00015732">
              <w:rPr>
                <w:webHidden/>
              </w:rPr>
              <w:fldChar w:fldCharType="end"/>
            </w:r>
          </w:hyperlink>
        </w:p>
        <w:p w14:paraId="1A4420F1" w14:textId="64645D00" w:rsidR="00015732" w:rsidRDefault="00015732">
          <w:r>
            <w:rPr>
              <w:b/>
              <w:bCs/>
              <w:noProof/>
            </w:rPr>
            <w:fldChar w:fldCharType="end"/>
          </w:r>
        </w:p>
      </w:sdtContent>
    </w:sdt>
    <w:p w14:paraId="2C98F85B" w14:textId="77777777" w:rsidR="00015732" w:rsidRPr="00015732" w:rsidRDefault="00015732" w:rsidP="00015732">
      <w:pPr>
        <w:sectPr w:rsidR="00015732" w:rsidRPr="00015732"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p>
    <w:p w14:paraId="33007278" w14:textId="77777777" w:rsidR="00B43BD0" w:rsidRDefault="00511681" w:rsidP="00B43BD0">
      <w:pPr>
        <w:pStyle w:val="Heading1"/>
        <w:numPr>
          <w:ilvl w:val="0"/>
          <w:numId w:val="0"/>
        </w:numPr>
      </w:pPr>
      <w:bookmarkStart w:id="5" w:name="_Toc503659409"/>
      <w:bookmarkStart w:id="6" w:name="_Toc533949683"/>
      <w:bookmarkStart w:id="7" w:name="_Toc44797687"/>
      <w:r>
        <w:lastRenderedPageBreak/>
        <w:t>DANH MỤC CÁC HÌNH VẼ</w:t>
      </w:r>
      <w:bookmarkEnd w:id="5"/>
      <w:bookmarkEnd w:id="6"/>
      <w:bookmarkEnd w:id="7"/>
    </w:p>
    <w:p w14:paraId="33343F49" w14:textId="77777777"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766C9740" w14:textId="77777777" w:rsidR="002D2EF2" w:rsidRDefault="003D1C03">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3EF37A3F" w14:textId="77777777" w:rsidR="002D2EF2" w:rsidRDefault="003D1C03">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1DA59071" w14:textId="77777777" w:rsidR="002D2EF2" w:rsidRDefault="003D1C03">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73A2F273" w14:textId="77777777" w:rsidR="00511681" w:rsidRDefault="002D2EF2" w:rsidP="00511681">
      <w:r>
        <w:fldChar w:fldCharType="end"/>
      </w:r>
    </w:p>
    <w:p w14:paraId="4D3C16D8" w14:textId="77777777" w:rsidR="00511681" w:rsidRDefault="00511681" w:rsidP="00511681">
      <w:pPr>
        <w:pStyle w:val="Heading1"/>
        <w:numPr>
          <w:ilvl w:val="0"/>
          <w:numId w:val="0"/>
        </w:numPr>
      </w:pPr>
      <w:bookmarkStart w:id="8" w:name="_Toc503659410"/>
      <w:bookmarkStart w:id="9" w:name="_Toc533949684"/>
      <w:bookmarkStart w:id="10" w:name="_Toc44797688"/>
      <w:r>
        <w:t>DANH MỤC CÁC BẢNG BIỂU</w:t>
      </w:r>
      <w:bookmarkEnd w:id="8"/>
      <w:bookmarkEnd w:id="9"/>
      <w:bookmarkEnd w:id="10"/>
    </w:p>
    <w:p w14:paraId="15453A0F" w14:textId="77777777" w:rsidR="002D2EF2" w:rsidRPr="002D2EF2" w:rsidRDefault="002D2EF2" w:rsidP="002D2EF2">
      <w:pPr>
        <w:ind w:firstLine="0"/>
      </w:pPr>
    </w:p>
    <w:p w14:paraId="1BD0FFE8" w14:textId="77777777"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3BF6326F" w14:textId="77777777" w:rsidR="00802482" w:rsidRDefault="00791320" w:rsidP="00802482">
      <w:pPr>
        <w:pStyle w:val="TOC1"/>
        <w:rPr>
          <w:sz w:val="28"/>
        </w:rPr>
      </w:pPr>
      <w:r>
        <w:fldChar w:fldCharType="end"/>
      </w:r>
    </w:p>
    <w:p w14:paraId="6EF9AD47"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B797EA4" w14:textId="77777777" w:rsidR="002E6C36" w:rsidRPr="00BB0637" w:rsidRDefault="00BB0637" w:rsidP="006A475A">
      <w:pPr>
        <w:pStyle w:val="Heading1"/>
        <w:jc w:val="both"/>
      </w:pPr>
      <w:bookmarkStart w:id="11" w:name="_Ref262310598"/>
      <w:bookmarkStart w:id="12" w:name="_Ref262310605"/>
      <w:bookmarkStart w:id="13" w:name="_Toc503659411"/>
      <w:bookmarkStart w:id="14" w:name="_Toc533949685"/>
      <w:bookmarkStart w:id="15" w:name="_Toc44797689"/>
      <w:r>
        <w:lastRenderedPageBreak/>
        <w:t xml:space="preserve">: </w:t>
      </w:r>
      <w:bookmarkEnd w:id="11"/>
      <w:bookmarkEnd w:id="12"/>
      <w:r>
        <w:t>GIỚI THIỆU</w:t>
      </w:r>
      <w:bookmarkEnd w:id="13"/>
      <w:bookmarkEnd w:id="14"/>
      <w:bookmarkEnd w:id="15"/>
      <w:r>
        <w:t xml:space="preserve"> </w:t>
      </w:r>
    </w:p>
    <w:p w14:paraId="7EFC5189" w14:textId="77777777" w:rsidR="00A65EB7" w:rsidRDefault="008D201A" w:rsidP="00BB0637">
      <w:pPr>
        <w:pStyle w:val="Heading2"/>
      </w:pPr>
      <w:bookmarkStart w:id="16" w:name="_Toc503659412"/>
      <w:bookmarkStart w:id="17" w:name="_Toc533949686"/>
      <w:bookmarkStart w:id="18" w:name="_Toc44797690"/>
      <w:r>
        <w:t>Tổng quan</w:t>
      </w:r>
      <w:bookmarkEnd w:id="16"/>
      <w:bookmarkEnd w:id="17"/>
      <w:bookmarkEnd w:id="18"/>
      <w:r w:rsidR="006F7F72">
        <w:t xml:space="preserve"> </w:t>
      </w:r>
    </w:p>
    <w:p w14:paraId="30A44620" w14:textId="77777777" w:rsidR="001849F9" w:rsidRPr="0047710E" w:rsidRDefault="001849F9" w:rsidP="001849F9">
      <w:pPr>
        <w:ind w:firstLine="600"/>
        <w:rPr>
          <w:szCs w:val="26"/>
        </w:rPr>
      </w:pPr>
      <w:bookmarkStart w:id="19" w:name="_Toc503659413"/>
      <w:bookmarkStart w:id="20" w:name="_Toc533949687"/>
      <w:r w:rsidRPr="0047710E">
        <w:rPr>
          <w:szCs w:val="26"/>
        </w:rPr>
        <w:t>Website Kid Planet là một website thương mại điện tử kinh doanh các sản phẩm liên quan đến đồ chơi cho trẻ em. Website nhắm tới đố tượng khách hàng là những bậc cha mẹ có con trẻ muốn tìm kiếm một website để mua đồ chơi cho con mà vẫn thuận tiện về mặt thời gian mà chất lượng sản phẩm uy tín. Website Kid Planet sẽ đáp ứng các yêu cầu trên cho những khách hàng khó tính nhất.</w:t>
      </w:r>
    </w:p>
    <w:p w14:paraId="292319C2" w14:textId="77777777" w:rsidR="001849F9" w:rsidRPr="0047710E" w:rsidRDefault="001849F9" w:rsidP="001849F9">
      <w:pPr>
        <w:ind w:firstLine="600"/>
        <w:rPr>
          <w:szCs w:val="26"/>
        </w:rPr>
      </w:pPr>
      <w:r w:rsidRPr="0047710E">
        <w:rPr>
          <w:szCs w:val="26"/>
        </w:rPr>
        <w:t>Với mục tiêu đem lại sự thuận tiện nhất cho khách hàng, khách hàng chỉ cần truy cập vào website để xem sản phẩm, tìm kiếm sản phẩm cũng như là việc xem chi tiết các sản phầm mà người dùng yêu thích cũng như là giá cả của những sản phẩm đó. Với chức năng đặt hàng trực tuyến trên website, khách hàng sẽ mua được các sản phẩm mà mình yêu thích mà không phải đi tới cửa hàng để lựa chọn. Việc của khách hàng là truy cập vào website Kid Planet lựa chọn sản phẩm yêu thích chọn mua đăng nhập và thành toán. Việc còn lại là  để website Kid Planet lo.</w:t>
      </w:r>
    </w:p>
    <w:p w14:paraId="42A0030A" w14:textId="77777777" w:rsidR="001849F9" w:rsidRPr="0047710E" w:rsidRDefault="001849F9" w:rsidP="001849F9">
      <w:pPr>
        <w:ind w:firstLine="600"/>
        <w:rPr>
          <w:szCs w:val="26"/>
        </w:rPr>
      </w:pPr>
      <w:r w:rsidRPr="0047710E">
        <w:rPr>
          <w:szCs w:val="26"/>
        </w:rPr>
        <w:t>Kid Planet cũng giúp nâng cao khả năng quản lý cho nhân viên, cửa hàng cũng như là admin của website. Nhân viên có thể dễ dàng thêm sản phẩm, chỉnh sửa sản phẩm, cũng như việc quản lý sản phẩ, quản lý các đơn hàng. Người quản lý có thể theo dõi được các hoạt động của trang web.</w:t>
      </w:r>
    </w:p>
    <w:p w14:paraId="5A3912E0" w14:textId="2A2234B5" w:rsidR="00A65EB7" w:rsidRDefault="00A65EB7" w:rsidP="00BB0637">
      <w:pPr>
        <w:pStyle w:val="Heading2"/>
      </w:pPr>
      <w:bookmarkStart w:id="21" w:name="_Toc44797691"/>
      <w:r w:rsidRPr="004563FE">
        <w:t>Mục tiêu</w:t>
      </w:r>
      <w:r w:rsidR="00BB0637">
        <w:t xml:space="preserve"> đề tài</w:t>
      </w:r>
      <w:bookmarkEnd w:id="19"/>
      <w:bookmarkEnd w:id="20"/>
      <w:bookmarkEnd w:id="21"/>
    </w:p>
    <w:p w14:paraId="2FF28812" w14:textId="22F78DC9" w:rsidR="001849F9" w:rsidRPr="00660098" w:rsidRDefault="001849F9" w:rsidP="00660098">
      <w:pPr>
        <w:pStyle w:val="ListParagraph"/>
        <w:numPr>
          <w:ilvl w:val="0"/>
          <w:numId w:val="36"/>
        </w:numPr>
        <w:rPr>
          <w:szCs w:val="28"/>
        </w:rPr>
      </w:pPr>
      <w:bookmarkStart w:id="22" w:name="_Toc503659414"/>
      <w:bookmarkStart w:id="23" w:name="_Toc533949688"/>
      <w:r w:rsidRPr="00660098">
        <w:rPr>
          <w:szCs w:val="28"/>
        </w:rPr>
        <w:t>Hiện thực được các chức năng cơ bản như: thêm, sửa, xóa, đăng nhập, đăng kí…</w:t>
      </w:r>
    </w:p>
    <w:p w14:paraId="065AD609" w14:textId="3A3E4A7C" w:rsidR="001849F9" w:rsidRPr="00660098" w:rsidRDefault="001849F9" w:rsidP="00660098">
      <w:pPr>
        <w:pStyle w:val="ListParagraph"/>
        <w:numPr>
          <w:ilvl w:val="0"/>
          <w:numId w:val="36"/>
        </w:numPr>
        <w:rPr>
          <w:szCs w:val="28"/>
        </w:rPr>
      </w:pPr>
      <w:r w:rsidRPr="00660098">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14:paraId="65D1D349" w14:textId="01733314" w:rsidR="001849F9" w:rsidRPr="004563FE" w:rsidRDefault="001849F9" w:rsidP="00660098">
      <w:pPr>
        <w:pStyle w:val="ListParagraph"/>
        <w:numPr>
          <w:ilvl w:val="0"/>
          <w:numId w:val="36"/>
        </w:numPr>
      </w:pPr>
      <w:r w:rsidRPr="00660098">
        <w:rPr>
          <w:szCs w:val="28"/>
        </w:rPr>
        <w:t>Website đã hiện thực được chức bán hàng trực tuyến</w:t>
      </w:r>
    </w:p>
    <w:p w14:paraId="0C6ED611" w14:textId="03811265" w:rsidR="00A65EB7" w:rsidRDefault="00BB0637" w:rsidP="00BB0637">
      <w:pPr>
        <w:pStyle w:val="Heading2"/>
      </w:pPr>
      <w:bookmarkStart w:id="24" w:name="_Toc44797692"/>
      <w:r>
        <w:t>Phạm vi đề tài</w:t>
      </w:r>
      <w:bookmarkEnd w:id="22"/>
      <w:bookmarkEnd w:id="23"/>
      <w:bookmarkEnd w:id="24"/>
    </w:p>
    <w:p w14:paraId="72D18E12" w14:textId="77777777" w:rsidR="00F50485" w:rsidRPr="0047710E" w:rsidRDefault="00F50485" w:rsidP="00F50485">
      <w:pPr>
        <w:rPr>
          <w:szCs w:val="26"/>
        </w:rPr>
      </w:pPr>
      <w:r w:rsidRPr="0047710E">
        <w:rPr>
          <w:szCs w:val="26"/>
        </w:rPr>
        <w:t>Website được xây dụng để phục vụ 3 đối tượng người dùng đó là: khách hàng mới (khách hàng chưa có tài khoản), khách hàng (khách hàng đã có tài khoản) và người quản lý (admin của website) với các chức năng như sau:</w:t>
      </w:r>
    </w:p>
    <w:p w14:paraId="6C44449E" w14:textId="77777777" w:rsidR="00F50485" w:rsidRPr="0047710E" w:rsidRDefault="00F50485" w:rsidP="00F50485">
      <w:pPr>
        <w:rPr>
          <w:szCs w:val="26"/>
        </w:rPr>
      </w:pPr>
      <w:r w:rsidRPr="0047710E">
        <w:rPr>
          <w:szCs w:val="26"/>
        </w:rPr>
        <w:tab/>
        <w:t>Người quản lý (Admin):</w:t>
      </w:r>
    </w:p>
    <w:p w14:paraId="120959D0"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lastRenderedPageBreak/>
        <w:t>Đăng nhập website.</w:t>
      </w:r>
    </w:p>
    <w:p w14:paraId="0BC73025"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Xem, cập nhật thông tin sản phẩm.</w:t>
      </w:r>
    </w:p>
    <w:p w14:paraId="738EBC07"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Quản lý đơn hàng.</w:t>
      </w:r>
    </w:p>
    <w:p w14:paraId="45D04869"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Cập nhật thông tin.</w:t>
      </w:r>
    </w:p>
    <w:p w14:paraId="1F366795" w14:textId="77777777" w:rsidR="00F50485" w:rsidRPr="0047710E" w:rsidRDefault="00F50485" w:rsidP="00F50485">
      <w:pPr>
        <w:ind w:left="600"/>
        <w:rPr>
          <w:szCs w:val="26"/>
        </w:rPr>
      </w:pPr>
      <w:r w:rsidRPr="0047710E">
        <w:rPr>
          <w:szCs w:val="26"/>
        </w:rPr>
        <w:t>Khách hàng mới:</w:t>
      </w:r>
    </w:p>
    <w:p w14:paraId="0530845E"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Xem sản phẩm của trang web.</w:t>
      </w:r>
    </w:p>
    <w:p w14:paraId="3152B755"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Tìm kiếm sản phẩm.</w:t>
      </w:r>
    </w:p>
    <w:p w14:paraId="4D4FFFA9"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Xem thông tin chi tiết của sản phẩm của như giá tiền của sản phẩm.</w:t>
      </w:r>
    </w:p>
    <w:p w14:paraId="110FD0B0"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Chọn mua sản phẩm.</w:t>
      </w:r>
    </w:p>
    <w:p w14:paraId="26C59EB2"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Xem thông tin trong giỏ hàng.</w:t>
      </w:r>
    </w:p>
    <w:p w14:paraId="0665D355"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Thay đổi số lượng sản phẩm.</w:t>
      </w:r>
    </w:p>
    <w:p w14:paraId="0B690DFE" w14:textId="77777777" w:rsidR="00F50485" w:rsidRPr="0047710E" w:rsidRDefault="00F50485" w:rsidP="00F50485">
      <w:pPr>
        <w:ind w:left="600"/>
        <w:rPr>
          <w:szCs w:val="26"/>
        </w:rPr>
      </w:pPr>
      <w:r w:rsidRPr="0047710E">
        <w:rPr>
          <w:szCs w:val="26"/>
        </w:rPr>
        <w:t>Khách hàng mới:</w:t>
      </w:r>
    </w:p>
    <w:p w14:paraId="584A7FE5"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Xem sản phẩm của trang web.</w:t>
      </w:r>
    </w:p>
    <w:p w14:paraId="3D195DFE"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Tìm kiếm sản phẩm.</w:t>
      </w:r>
    </w:p>
    <w:p w14:paraId="11379F09"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Xem thông tin chi tiết của sản phẩm của như giá tiền của sản phẩm.</w:t>
      </w:r>
    </w:p>
    <w:p w14:paraId="1DDCD3DE"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Chọn mua sản phẩm.</w:t>
      </w:r>
    </w:p>
    <w:p w14:paraId="3BB8BCF2"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Xem thông tin trong giỏ hàng.</w:t>
      </w:r>
    </w:p>
    <w:p w14:paraId="39356CD3" w14:textId="77777777" w:rsidR="00F50485" w:rsidRPr="0047710E" w:rsidRDefault="00F50485" w:rsidP="00F50485">
      <w:pPr>
        <w:pStyle w:val="ListParagraph"/>
        <w:numPr>
          <w:ilvl w:val="0"/>
          <w:numId w:val="35"/>
        </w:numPr>
        <w:spacing w:before="0" w:after="160" w:line="259" w:lineRule="auto"/>
        <w:jc w:val="left"/>
        <w:rPr>
          <w:szCs w:val="26"/>
        </w:rPr>
      </w:pPr>
      <w:r w:rsidRPr="0047710E">
        <w:rPr>
          <w:szCs w:val="26"/>
        </w:rPr>
        <w:t>Đăng nhập vào webiste và thanh toán những sản phẩm muốn mua.</w:t>
      </w:r>
    </w:p>
    <w:p w14:paraId="09AB5F59" w14:textId="77777777" w:rsidR="00F50485" w:rsidRPr="00F50485" w:rsidRDefault="00F50485" w:rsidP="00F50485"/>
    <w:p w14:paraId="73448A64" w14:textId="77777777" w:rsidR="00A65EB7" w:rsidRPr="004563FE" w:rsidRDefault="008D201A" w:rsidP="00BB0637">
      <w:pPr>
        <w:pStyle w:val="Heading2"/>
      </w:pPr>
      <w:bookmarkStart w:id="25" w:name="_Toc503659415"/>
      <w:bookmarkStart w:id="26" w:name="_Toc533949689"/>
      <w:bookmarkStart w:id="27" w:name="_Toc44797693"/>
      <w:r>
        <w:t>Mô tả y</w:t>
      </w:r>
      <w:r w:rsidR="00BB0637">
        <w:t>êu cầu chức năng</w:t>
      </w:r>
      <w:bookmarkEnd w:id="25"/>
      <w:bookmarkEnd w:id="26"/>
      <w:bookmarkEnd w:id="27"/>
    </w:p>
    <w:p w14:paraId="22C80020" w14:textId="77777777" w:rsidR="00F50485" w:rsidRDefault="00F50485" w:rsidP="00F50485">
      <w:pPr>
        <w:pStyle w:val="ListParagraph"/>
        <w:numPr>
          <w:ilvl w:val="0"/>
          <w:numId w:val="37"/>
        </w:numPr>
      </w:pPr>
      <w:r w:rsidRPr="003C3A65">
        <w:t>Thêm sản phẩm: Admin có thể thêm 1 sản phẩm cụ thể vào hệ thống bán hàng trên trang website</w:t>
      </w:r>
    </w:p>
    <w:p w14:paraId="6DB9A2B0" w14:textId="77777777" w:rsidR="00F50485" w:rsidRDefault="00F50485" w:rsidP="00F50485">
      <w:pPr>
        <w:pStyle w:val="ListParagraph"/>
        <w:numPr>
          <w:ilvl w:val="0"/>
          <w:numId w:val="37"/>
        </w:numPr>
      </w:pPr>
      <w:r>
        <w:t>S</w:t>
      </w:r>
      <w:r w:rsidRPr="003C3A65">
        <w:t>ửa</w:t>
      </w:r>
      <w:r>
        <w:t xml:space="preserve"> thông tin</w:t>
      </w:r>
      <w:r w:rsidRPr="003C3A65">
        <w:t xml:space="preserve"> sản phẩm: Admin có thể sửa thông </w:t>
      </w:r>
      <w:r>
        <w:t>lại thông tin sản phẩm</w:t>
      </w:r>
    </w:p>
    <w:p w14:paraId="05A33CB1" w14:textId="77777777" w:rsidR="00F50485" w:rsidRPr="00714283" w:rsidRDefault="00F50485" w:rsidP="00F50485">
      <w:pPr>
        <w:pStyle w:val="ListParagraph"/>
        <w:numPr>
          <w:ilvl w:val="0"/>
          <w:numId w:val="37"/>
        </w:numPr>
        <w:sectPr w:rsidR="00F50485" w:rsidRPr="00714283" w:rsidSect="009165B5">
          <w:pgSz w:w="11907" w:h="16840" w:code="9"/>
          <w:pgMar w:top="1701" w:right="1134" w:bottom="1701" w:left="1985" w:header="709" w:footer="709" w:gutter="0"/>
          <w:cols w:space="708"/>
          <w:docGrid w:linePitch="360"/>
        </w:sectPr>
      </w:pPr>
      <w:r>
        <w:t>Tìm kiếm: Khách hàng có thể tim kiếm sản phẩm theo tên, mã sản phẩm</w:t>
      </w:r>
    </w:p>
    <w:p w14:paraId="2991B9BF" w14:textId="77777777" w:rsidR="001D0D77" w:rsidRDefault="001D0D77" w:rsidP="00E43225">
      <w:pPr>
        <w:ind w:firstLine="0"/>
        <w:jc w:val="left"/>
        <w:rPr>
          <w:szCs w:val="28"/>
        </w:rPr>
        <w:sectPr w:rsidR="001D0D77" w:rsidSect="009165B5">
          <w:pgSz w:w="11907" w:h="16840" w:code="9"/>
          <w:pgMar w:top="1701" w:right="1134" w:bottom="1701" w:left="1985" w:header="709" w:footer="709" w:gutter="0"/>
          <w:cols w:space="708"/>
          <w:docGrid w:linePitch="360"/>
        </w:sectPr>
      </w:pPr>
    </w:p>
    <w:p w14:paraId="568F9114" w14:textId="77777777" w:rsidR="003510E3" w:rsidRDefault="008D201A" w:rsidP="002D1367">
      <w:pPr>
        <w:pStyle w:val="Heading1"/>
        <w:jc w:val="both"/>
      </w:pPr>
      <w:bookmarkStart w:id="28" w:name="_Toc503659416"/>
      <w:bookmarkStart w:id="29" w:name="_Toc533949690"/>
      <w:bookmarkStart w:id="30" w:name="_Toc44797694"/>
      <w:bookmarkEnd w:id="3"/>
      <w:r>
        <w:lastRenderedPageBreak/>
        <w:t>: CƠ SỞ LÝ THUYẾT</w:t>
      </w:r>
      <w:bookmarkEnd w:id="28"/>
      <w:bookmarkEnd w:id="29"/>
      <w:bookmarkEnd w:id="30"/>
    </w:p>
    <w:p w14:paraId="29C12728" w14:textId="77777777" w:rsidR="00690420" w:rsidRDefault="00690420" w:rsidP="00690420">
      <w:pPr>
        <w:ind w:firstLine="360"/>
      </w:pPr>
      <w:r w:rsidRPr="004C5D82">
        <w:t>Mô hình MVC(Model-View-Controller) theo nguyên lý: Khi người dùng gửi một yêu cầu lên hệ thống, hệ thống sẽ gửi về cho Controller xử lý các yêu cầu của người dùng. Trong quá trình xử lý, Controller sẽ phải thông qua lớp Model nếu muốn làm việc với Cơ sở dữ liệu (DataBase). Sau khi xử lý xong, Model</w:t>
      </w:r>
      <w:r>
        <w:t>l</w:t>
      </w:r>
      <w:r w:rsidRPr="004C5D82">
        <w:t xml:space="preserve"> sẽ đưa dữ liệu về cho Controller, Controller tiếp tục đưa sang View và View hiển thị lại cho người dùng kết quả cuối cùng.</w:t>
      </w:r>
    </w:p>
    <w:p w14:paraId="7207F3A2" w14:textId="77777777" w:rsidR="00690420" w:rsidRPr="004C5D82" w:rsidRDefault="00690420" w:rsidP="00690420">
      <w:pPr>
        <w:pStyle w:val="ListParagraph"/>
        <w:numPr>
          <w:ilvl w:val="0"/>
          <w:numId w:val="38"/>
        </w:numPr>
      </w:pPr>
      <w:r w:rsidRPr="004C5D82">
        <w:t>Model: là thành phần chứa tất cả các phương thức xử lý, truy xuất database, đối tượng mô tả dữ liệu như các Class, hàm xử lý...</w:t>
      </w:r>
    </w:p>
    <w:p w14:paraId="361A8058" w14:textId="77777777" w:rsidR="00690420" w:rsidRPr="004C5D82" w:rsidRDefault="00690420" w:rsidP="00690420">
      <w:pPr>
        <w:pStyle w:val="ListParagraph"/>
        <w:numPr>
          <w:ilvl w:val="0"/>
          <w:numId w:val="38"/>
        </w:numPr>
      </w:pPr>
      <w:r w:rsidRPr="004C5D82">
        <w:t>View: Là phần đảm nhận việc hiển thị thông tin, tương tác với người dùng. Hoặc chúng ta có thể hiểu</w:t>
      </w:r>
      <w:r>
        <w:t xml:space="preserve"> theo cách đơn giản</w:t>
      </w:r>
      <w:r w:rsidRPr="004C5D82">
        <w:t xml:space="preserve"> đó là phần giao diện của ứng dụng.</w:t>
      </w:r>
    </w:p>
    <w:p w14:paraId="6E8C42F1" w14:textId="2121E1FC" w:rsidR="00B75129" w:rsidRPr="00B75129" w:rsidRDefault="00690420" w:rsidP="00690420">
      <w:pPr>
        <w:pStyle w:val="ListParagraph"/>
        <w:numPr>
          <w:ilvl w:val="0"/>
          <w:numId w:val="38"/>
        </w:numPr>
      </w:pPr>
      <w:r w:rsidRPr="004C5D82">
        <w:t xml:space="preserve">Controller: Controller là phần xử lý và điều hướng các hành động của client, từ đó đưa ra các </w:t>
      </w:r>
      <w:r>
        <w:t>xử lý</w:t>
      </w:r>
      <w:r w:rsidRPr="004C5D82">
        <w:t xml:space="preserve"> với database nếu có. Hay nói các</w:t>
      </w:r>
      <w:r>
        <w:t>h</w:t>
      </w:r>
      <w:r w:rsidRPr="004C5D82">
        <w:t xml:space="preserve"> khác thì controller là cầu nối giữa view và Model.</w:t>
      </w:r>
    </w:p>
    <w:p w14:paraId="586CD0E0" w14:textId="77777777" w:rsidR="00C913CC" w:rsidRDefault="00C913CC" w:rsidP="003510E3">
      <w:pPr>
        <w:sectPr w:rsidR="00C913CC" w:rsidSect="009165B5">
          <w:pgSz w:w="11907" w:h="16840" w:code="9"/>
          <w:pgMar w:top="1701" w:right="1134" w:bottom="1701" w:left="1985" w:header="709" w:footer="709" w:gutter="0"/>
          <w:cols w:space="708"/>
          <w:docGrid w:linePitch="360"/>
        </w:sectPr>
      </w:pPr>
    </w:p>
    <w:p w14:paraId="619610B7" w14:textId="77777777" w:rsidR="00466B47" w:rsidRDefault="008D201A" w:rsidP="006A475A">
      <w:pPr>
        <w:pStyle w:val="Heading1"/>
        <w:jc w:val="both"/>
        <w:rPr>
          <w:color w:val="FF0000"/>
        </w:rPr>
      </w:pPr>
      <w:bookmarkStart w:id="31" w:name="_Toc503659420"/>
      <w:bookmarkStart w:id="32" w:name="_Toc533949694"/>
      <w:bookmarkStart w:id="33" w:name="_Toc44797695"/>
      <w:bookmarkStart w:id="34" w:name="_Toc169424247"/>
      <w:r>
        <w:lastRenderedPageBreak/>
        <w:t>: PHÂN TÍCH</w:t>
      </w:r>
      <w:bookmarkEnd w:id="31"/>
      <w:bookmarkEnd w:id="32"/>
      <w:bookmarkEnd w:id="33"/>
      <w:r w:rsidR="006F7F72">
        <w:t xml:space="preserve"> </w:t>
      </w:r>
    </w:p>
    <w:p w14:paraId="51081CAD" w14:textId="567F9946" w:rsidR="001A08FA" w:rsidRPr="00A16910" w:rsidRDefault="00293B5D" w:rsidP="001A08FA">
      <w:pPr>
        <w:pStyle w:val="Heading2"/>
      </w:pPr>
      <w:bookmarkStart w:id="35" w:name="_Toc44797696"/>
      <w:bookmarkEnd w:id="34"/>
      <w:r>
        <w:t>Mô hình Usecase</w:t>
      </w:r>
      <w:bookmarkEnd w:id="35"/>
    </w:p>
    <w:p w14:paraId="3F4105DE" w14:textId="4AD61200" w:rsidR="001A08FA" w:rsidRPr="00A16910" w:rsidRDefault="00293B5D" w:rsidP="001A08FA">
      <w:pPr>
        <w:pStyle w:val="Heading3"/>
      </w:pPr>
      <w:bookmarkStart w:id="36" w:name="_Toc44797697"/>
      <w:r>
        <w:t>Mô hình Usecase tổng quát</w:t>
      </w:r>
      <w:bookmarkEnd w:id="36"/>
    </w:p>
    <w:p w14:paraId="3C8AFA81" w14:textId="3E93F25F" w:rsidR="001A08FA" w:rsidRDefault="00293B5D" w:rsidP="00585F4E">
      <w:r>
        <w:rPr>
          <w:i/>
          <w:noProof/>
          <w:color w:val="FF0000"/>
          <w:szCs w:val="26"/>
        </w:rPr>
        <w:drawing>
          <wp:inline distT="0" distB="0" distL="0" distR="0" wp14:anchorId="41945041" wp14:editId="634A2707">
            <wp:extent cx="5580380" cy="3026628"/>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ver04.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3026628"/>
                    </a:xfrm>
                    <a:prstGeom prst="rect">
                      <a:avLst/>
                    </a:prstGeom>
                  </pic:spPr>
                </pic:pic>
              </a:graphicData>
            </a:graphic>
          </wp:inline>
        </w:drawing>
      </w:r>
    </w:p>
    <w:p w14:paraId="4CC5FC87" w14:textId="00194B28" w:rsidR="00293B5D" w:rsidRDefault="00293B5D" w:rsidP="00585F4E">
      <w:r>
        <w:t>Đặt tả từng Usecase:</w:t>
      </w:r>
    </w:p>
    <w:tbl>
      <w:tblPr>
        <w:tblStyle w:val="TableGrid"/>
        <w:tblW w:w="5000" w:type="pct"/>
        <w:tblLook w:val="01E0" w:firstRow="1" w:lastRow="1" w:firstColumn="1" w:lastColumn="1" w:noHBand="0" w:noVBand="0"/>
      </w:tblPr>
      <w:tblGrid>
        <w:gridCol w:w="1433"/>
        <w:gridCol w:w="3223"/>
        <w:gridCol w:w="2371"/>
        <w:gridCol w:w="1031"/>
        <w:gridCol w:w="720"/>
      </w:tblGrid>
      <w:tr w:rsidR="00293B5D" w:rsidRPr="002F77AB" w14:paraId="1EB932E2" w14:textId="77777777" w:rsidTr="00293B5D">
        <w:tc>
          <w:tcPr>
            <w:tcW w:w="537" w:type="pct"/>
          </w:tcPr>
          <w:p w14:paraId="6DF45A96" w14:textId="77777777" w:rsidR="00293B5D" w:rsidRPr="002F77AB" w:rsidRDefault="00293B5D" w:rsidP="00293B5D">
            <w:pPr>
              <w:pStyle w:val="StyleTabletextBoldCentered"/>
              <w:spacing w:before="0" w:line="240" w:lineRule="auto"/>
              <w:rPr>
                <w:rFonts w:ascii="Times New Roman" w:hAnsi="Times New Roman"/>
                <w:color w:val="000000" w:themeColor="text1"/>
                <w:sz w:val="26"/>
                <w:szCs w:val="26"/>
              </w:rPr>
            </w:pPr>
            <w:r w:rsidRPr="002F77AB">
              <w:rPr>
                <w:rFonts w:ascii="Times New Roman" w:hAnsi="Times New Roman"/>
                <w:color w:val="000000" w:themeColor="text1"/>
                <w:sz w:val="26"/>
                <w:szCs w:val="26"/>
              </w:rPr>
              <w:t>ID</w:t>
            </w:r>
          </w:p>
        </w:tc>
        <w:tc>
          <w:tcPr>
            <w:tcW w:w="942" w:type="pct"/>
          </w:tcPr>
          <w:p w14:paraId="524414DE" w14:textId="77777777" w:rsidR="00293B5D" w:rsidRPr="002F77AB" w:rsidRDefault="00293B5D" w:rsidP="00293B5D">
            <w:pPr>
              <w:pStyle w:val="StyleTabletextBoldCentered"/>
              <w:spacing w:before="0" w:line="240" w:lineRule="auto"/>
              <w:rPr>
                <w:rFonts w:ascii="Times New Roman" w:hAnsi="Times New Roman"/>
                <w:color w:val="000000" w:themeColor="text1"/>
                <w:sz w:val="26"/>
                <w:szCs w:val="26"/>
              </w:rPr>
            </w:pPr>
            <w:r w:rsidRPr="002F77AB">
              <w:rPr>
                <w:rFonts w:ascii="Times New Roman" w:hAnsi="Times New Roman"/>
                <w:color w:val="000000" w:themeColor="text1"/>
                <w:sz w:val="26"/>
                <w:szCs w:val="26"/>
              </w:rPr>
              <w:t>Tên Use case</w:t>
            </w:r>
          </w:p>
        </w:tc>
        <w:tc>
          <w:tcPr>
            <w:tcW w:w="1742" w:type="pct"/>
          </w:tcPr>
          <w:p w14:paraId="18E1638A" w14:textId="77777777" w:rsidR="00293B5D" w:rsidRPr="002F77AB" w:rsidRDefault="00293B5D" w:rsidP="00293B5D">
            <w:pPr>
              <w:pStyle w:val="StyleTabletextBoldCentered"/>
              <w:spacing w:before="0" w:line="240" w:lineRule="auto"/>
              <w:rPr>
                <w:rFonts w:ascii="Times New Roman" w:hAnsi="Times New Roman"/>
                <w:color w:val="000000" w:themeColor="text1"/>
                <w:sz w:val="26"/>
                <w:szCs w:val="26"/>
              </w:rPr>
            </w:pPr>
            <w:r w:rsidRPr="002F77AB">
              <w:rPr>
                <w:rFonts w:ascii="Times New Roman" w:hAnsi="Times New Roman"/>
                <w:color w:val="000000" w:themeColor="text1"/>
                <w:sz w:val="26"/>
                <w:szCs w:val="26"/>
              </w:rPr>
              <w:t>Mô tả ngắn gọn Use case</w:t>
            </w:r>
          </w:p>
        </w:tc>
        <w:tc>
          <w:tcPr>
            <w:tcW w:w="978" w:type="pct"/>
          </w:tcPr>
          <w:p w14:paraId="19B46546" w14:textId="77777777" w:rsidR="00293B5D" w:rsidRPr="002F77AB" w:rsidRDefault="00293B5D" w:rsidP="00293B5D">
            <w:pPr>
              <w:pStyle w:val="StyleTabletextBoldCentered"/>
              <w:spacing w:before="0" w:line="240" w:lineRule="auto"/>
              <w:rPr>
                <w:rFonts w:ascii="Times New Roman" w:hAnsi="Times New Roman"/>
                <w:color w:val="000000" w:themeColor="text1"/>
                <w:sz w:val="26"/>
                <w:szCs w:val="26"/>
              </w:rPr>
            </w:pPr>
            <w:r w:rsidRPr="002F77AB">
              <w:rPr>
                <w:rFonts w:ascii="Times New Roman" w:hAnsi="Times New Roman"/>
                <w:color w:val="000000" w:themeColor="text1"/>
                <w:sz w:val="26"/>
                <w:szCs w:val="26"/>
              </w:rPr>
              <w:t>Chức năng</w:t>
            </w:r>
          </w:p>
        </w:tc>
        <w:tc>
          <w:tcPr>
            <w:tcW w:w="801" w:type="pct"/>
          </w:tcPr>
          <w:p w14:paraId="389DF47D" w14:textId="77777777" w:rsidR="00293B5D" w:rsidRPr="002F77AB" w:rsidRDefault="00293B5D" w:rsidP="00293B5D">
            <w:pPr>
              <w:pStyle w:val="StyleTabletextBoldCentered"/>
              <w:spacing w:before="0" w:line="240" w:lineRule="auto"/>
              <w:rPr>
                <w:rFonts w:ascii="Times New Roman" w:hAnsi="Times New Roman"/>
                <w:color w:val="000000" w:themeColor="text1"/>
                <w:sz w:val="26"/>
                <w:szCs w:val="26"/>
              </w:rPr>
            </w:pPr>
            <w:r w:rsidRPr="002F77AB">
              <w:rPr>
                <w:rFonts w:ascii="Times New Roman" w:hAnsi="Times New Roman"/>
                <w:color w:val="000000" w:themeColor="text1"/>
                <w:sz w:val="26"/>
                <w:szCs w:val="26"/>
              </w:rPr>
              <w:t>Ghi chú</w:t>
            </w:r>
          </w:p>
        </w:tc>
      </w:tr>
      <w:tr w:rsidR="00293B5D" w:rsidRPr="002F77AB" w14:paraId="0AC9D25F" w14:textId="77777777" w:rsidTr="00293B5D">
        <w:tc>
          <w:tcPr>
            <w:tcW w:w="537" w:type="pct"/>
          </w:tcPr>
          <w:p w14:paraId="41E1C8EA" w14:textId="77777777" w:rsidR="00293B5D" w:rsidRPr="002F77AB" w:rsidRDefault="00293B5D" w:rsidP="00293B5D">
            <w:pPr>
              <w:spacing w:after="120"/>
              <w:rPr>
                <w:i/>
                <w:color w:val="000000" w:themeColor="text1"/>
                <w:szCs w:val="26"/>
              </w:rPr>
            </w:pPr>
            <w:r w:rsidRPr="002F77AB">
              <w:rPr>
                <w:i/>
                <w:color w:val="000000" w:themeColor="text1"/>
                <w:szCs w:val="26"/>
              </w:rPr>
              <w:t>UC001</w:t>
            </w:r>
          </w:p>
        </w:tc>
        <w:tc>
          <w:tcPr>
            <w:tcW w:w="942" w:type="pct"/>
          </w:tcPr>
          <w:p w14:paraId="0DE5976C" w14:textId="77777777" w:rsidR="00293B5D" w:rsidRPr="002F77AB" w:rsidRDefault="00293B5D" w:rsidP="00293B5D">
            <w:pPr>
              <w:spacing w:after="120"/>
              <w:rPr>
                <w:i/>
                <w:color w:val="000000" w:themeColor="text1"/>
                <w:szCs w:val="26"/>
                <w:lang w:val="vi-VN"/>
              </w:rPr>
            </w:pPr>
            <w:r>
              <w:rPr>
                <w:i/>
                <w:color w:val="000000" w:themeColor="text1"/>
                <w:szCs w:val="26"/>
                <w:lang w:val="vi-VN"/>
              </w:rPr>
              <w:t>XyLyThanhToan</w:t>
            </w:r>
          </w:p>
        </w:tc>
        <w:tc>
          <w:tcPr>
            <w:tcW w:w="1742" w:type="pct"/>
          </w:tcPr>
          <w:p w14:paraId="3BEEB89E" w14:textId="77777777" w:rsidR="00293B5D" w:rsidRPr="002F77AB"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Xử lý thanh toán khi khách hàng đã đặt hàng</w:t>
            </w:r>
          </w:p>
        </w:tc>
        <w:tc>
          <w:tcPr>
            <w:tcW w:w="978" w:type="pct"/>
          </w:tcPr>
          <w:p w14:paraId="502D4995" w14:textId="77777777" w:rsidR="00293B5D" w:rsidRPr="002F77AB" w:rsidRDefault="00293B5D" w:rsidP="00293B5D">
            <w:pPr>
              <w:spacing w:after="120"/>
              <w:rPr>
                <w:i/>
                <w:color w:val="000000" w:themeColor="text1"/>
                <w:szCs w:val="26"/>
                <w:lang w:val="vi-VN"/>
              </w:rPr>
            </w:pPr>
            <w:r>
              <w:rPr>
                <w:i/>
                <w:color w:val="000000" w:themeColor="text1"/>
                <w:szCs w:val="26"/>
                <w:lang w:val="vi-VN"/>
              </w:rPr>
              <w:t>Xử lý thanh toán</w:t>
            </w:r>
          </w:p>
        </w:tc>
        <w:tc>
          <w:tcPr>
            <w:tcW w:w="801" w:type="pct"/>
          </w:tcPr>
          <w:p w14:paraId="746CBE34" w14:textId="77777777" w:rsidR="00293B5D" w:rsidRPr="002F77AB" w:rsidRDefault="00293B5D" w:rsidP="00293B5D">
            <w:pPr>
              <w:spacing w:after="120"/>
              <w:rPr>
                <w:color w:val="000000" w:themeColor="text1"/>
                <w:szCs w:val="26"/>
                <w:lang w:val="vi-VN"/>
              </w:rPr>
            </w:pPr>
          </w:p>
        </w:tc>
      </w:tr>
      <w:tr w:rsidR="00293B5D" w:rsidRPr="00271DB5" w14:paraId="27DD56A0" w14:textId="77777777" w:rsidTr="00293B5D">
        <w:tc>
          <w:tcPr>
            <w:tcW w:w="537" w:type="pct"/>
          </w:tcPr>
          <w:p w14:paraId="7B983530" w14:textId="77777777" w:rsidR="00293B5D" w:rsidRPr="002F77AB" w:rsidRDefault="00293B5D" w:rsidP="00293B5D">
            <w:pPr>
              <w:spacing w:after="120"/>
              <w:rPr>
                <w:i/>
                <w:color w:val="000000" w:themeColor="text1"/>
                <w:szCs w:val="26"/>
                <w:lang w:val="vi-VN"/>
              </w:rPr>
            </w:pPr>
            <w:r>
              <w:rPr>
                <w:i/>
                <w:color w:val="000000" w:themeColor="text1"/>
                <w:szCs w:val="26"/>
                <w:lang w:val="vi-VN"/>
              </w:rPr>
              <w:t>UC002</w:t>
            </w:r>
          </w:p>
        </w:tc>
        <w:tc>
          <w:tcPr>
            <w:tcW w:w="942" w:type="pct"/>
          </w:tcPr>
          <w:p w14:paraId="193D78DD" w14:textId="77777777" w:rsidR="00293B5D" w:rsidRPr="002F77AB" w:rsidRDefault="00293B5D" w:rsidP="00293B5D">
            <w:pPr>
              <w:spacing w:after="120"/>
              <w:rPr>
                <w:i/>
                <w:color w:val="000000" w:themeColor="text1"/>
                <w:szCs w:val="26"/>
                <w:lang w:val="vi-VN"/>
              </w:rPr>
            </w:pPr>
            <w:r>
              <w:rPr>
                <w:i/>
                <w:color w:val="000000" w:themeColor="text1"/>
                <w:szCs w:val="26"/>
                <w:lang w:val="vi-VN"/>
              </w:rPr>
              <w:t>DangKyTaiKhoan</w:t>
            </w:r>
          </w:p>
        </w:tc>
        <w:tc>
          <w:tcPr>
            <w:tcW w:w="1742" w:type="pct"/>
          </w:tcPr>
          <w:p w14:paraId="665264AA" w14:textId="77777777" w:rsidR="00293B5D" w:rsidRPr="002F77AB"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Đăng ký tài khoản cho khách hàng hoặc nhân viên</w:t>
            </w:r>
          </w:p>
        </w:tc>
        <w:tc>
          <w:tcPr>
            <w:tcW w:w="978" w:type="pct"/>
          </w:tcPr>
          <w:p w14:paraId="01ECB84F" w14:textId="77777777" w:rsidR="00293B5D" w:rsidRPr="002F77AB" w:rsidRDefault="00293B5D" w:rsidP="00293B5D">
            <w:pPr>
              <w:spacing w:after="120"/>
              <w:rPr>
                <w:i/>
                <w:color w:val="000000" w:themeColor="text1"/>
                <w:szCs w:val="26"/>
                <w:lang w:val="vi-VN"/>
              </w:rPr>
            </w:pPr>
          </w:p>
        </w:tc>
        <w:tc>
          <w:tcPr>
            <w:tcW w:w="801" w:type="pct"/>
          </w:tcPr>
          <w:p w14:paraId="71676D69" w14:textId="77777777" w:rsidR="00293B5D" w:rsidRPr="002F77AB" w:rsidRDefault="00293B5D" w:rsidP="00293B5D">
            <w:pPr>
              <w:spacing w:after="120"/>
              <w:rPr>
                <w:color w:val="000000" w:themeColor="text1"/>
                <w:szCs w:val="26"/>
                <w:lang w:val="vi-VN"/>
              </w:rPr>
            </w:pPr>
          </w:p>
        </w:tc>
      </w:tr>
      <w:tr w:rsidR="00293B5D" w:rsidRPr="00271DB5" w14:paraId="770D4FE4" w14:textId="77777777" w:rsidTr="00293B5D">
        <w:tc>
          <w:tcPr>
            <w:tcW w:w="537" w:type="pct"/>
          </w:tcPr>
          <w:p w14:paraId="7150FDE1" w14:textId="77777777" w:rsidR="00293B5D" w:rsidRPr="002F77AB" w:rsidRDefault="00293B5D" w:rsidP="00293B5D">
            <w:pPr>
              <w:spacing w:after="120"/>
              <w:rPr>
                <w:i/>
                <w:color w:val="000000" w:themeColor="text1"/>
                <w:szCs w:val="26"/>
                <w:lang w:val="vi-VN"/>
              </w:rPr>
            </w:pPr>
            <w:r>
              <w:rPr>
                <w:i/>
                <w:color w:val="000000" w:themeColor="text1"/>
                <w:szCs w:val="26"/>
                <w:lang w:val="vi-VN"/>
              </w:rPr>
              <w:t>UC003</w:t>
            </w:r>
          </w:p>
        </w:tc>
        <w:tc>
          <w:tcPr>
            <w:tcW w:w="942" w:type="pct"/>
          </w:tcPr>
          <w:p w14:paraId="4B28A510" w14:textId="77777777" w:rsidR="00293B5D" w:rsidRPr="002F77AB" w:rsidRDefault="00293B5D" w:rsidP="00293B5D">
            <w:pPr>
              <w:spacing w:after="120"/>
              <w:rPr>
                <w:i/>
                <w:color w:val="000000" w:themeColor="text1"/>
                <w:szCs w:val="26"/>
                <w:lang w:val="vi-VN"/>
              </w:rPr>
            </w:pPr>
            <w:r>
              <w:rPr>
                <w:i/>
                <w:color w:val="000000" w:themeColor="text1"/>
                <w:szCs w:val="26"/>
                <w:lang w:val="vi-VN"/>
              </w:rPr>
              <w:t>XemDanhSachSanPham</w:t>
            </w:r>
          </w:p>
        </w:tc>
        <w:tc>
          <w:tcPr>
            <w:tcW w:w="1742" w:type="pct"/>
          </w:tcPr>
          <w:p w14:paraId="71512842" w14:textId="77777777" w:rsidR="00293B5D" w:rsidRPr="002F77AB"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xem danh sách các sản phẩm</w:t>
            </w:r>
          </w:p>
        </w:tc>
        <w:tc>
          <w:tcPr>
            <w:tcW w:w="978" w:type="pct"/>
          </w:tcPr>
          <w:p w14:paraId="518256D3" w14:textId="77777777" w:rsidR="00293B5D" w:rsidRPr="002F77AB" w:rsidRDefault="00293B5D" w:rsidP="00293B5D">
            <w:pPr>
              <w:spacing w:after="120"/>
              <w:rPr>
                <w:i/>
                <w:color w:val="000000" w:themeColor="text1"/>
                <w:szCs w:val="26"/>
                <w:lang w:val="vi-VN"/>
              </w:rPr>
            </w:pPr>
          </w:p>
        </w:tc>
        <w:tc>
          <w:tcPr>
            <w:tcW w:w="801" w:type="pct"/>
          </w:tcPr>
          <w:p w14:paraId="1049B765" w14:textId="77777777" w:rsidR="00293B5D" w:rsidRPr="002F77AB" w:rsidRDefault="00293B5D" w:rsidP="00293B5D">
            <w:pPr>
              <w:keepNext/>
              <w:spacing w:after="120"/>
              <w:rPr>
                <w:color w:val="000000" w:themeColor="text1"/>
                <w:szCs w:val="26"/>
                <w:lang w:val="vi-VN"/>
              </w:rPr>
            </w:pPr>
          </w:p>
        </w:tc>
      </w:tr>
      <w:tr w:rsidR="00293B5D" w:rsidRPr="00271DB5" w14:paraId="67A9FA56" w14:textId="77777777" w:rsidTr="00293B5D">
        <w:tc>
          <w:tcPr>
            <w:tcW w:w="537" w:type="pct"/>
          </w:tcPr>
          <w:p w14:paraId="54BED27E" w14:textId="77777777" w:rsidR="00293B5D" w:rsidRPr="002F77AB" w:rsidRDefault="00293B5D" w:rsidP="00293B5D">
            <w:pPr>
              <w:spacing w:after="120"/>
              <w:rPr>
                <w:i/>
                <w:color w:val="000000" w:themeColor="text1"/>
                <w:szCs w:val="26"/>
                <w:lang w:val="vi-VN"/>
              </w:rPr>
            </w:pPr>
            <w:r>
              <w:rPr>
                <w:i/>
                <w:color w:val="000000" w:themeColor="text1"/>
                <w:szCs w:val="26"/>
                <w:lang w:val="vi-VN"/>
              </w:rPr>
              <w:t>UC004</w:t>
            </w:r>
          </w:p>
        </w:tc>
        <w:tc>
          <w:tcPr>
            <w:tcW w:w="942" w:type="pct"/>
          </w:tcPr>
          <w:p w14:paraId="379DFE92" w14:textId="77777777" w:rsidR="00293B5D" w:rsidRPr="002F77AB" w:rsidRDefault="00293B5D" w:rsidP="00293B5D">
            <w:pPr>
              <w:spacing w:after="120"/>
              <w:rPr>
                <w:i/>
                <w:color w:val="000000" w:themeColor="text1"/>
                <w:szCs w:val="26"/>
                <w:lang w:val="vi-VN"/>
              </w:rPr>
            </w:pPr>
            <w:r>
              <w:rPr>
                <w:i/>
                <w:color w:val="000000" w:themeColor="text1"/>
                <w:szCs w:val="26"/>
                <w:lang w:val="vi-VN"/>
              </w:rPr>
              <w:t>XemChiTietSanPham</w:t>
            </w:r>
          </w:p>
        </w:tc>
        <w:tc>
          <w:tcPr>
            <w:tcW w:w="1742" w:type="pct"/>
          </w:tcPr>
          <w:p w14:paraId="433BF5DD" w14:textId="77777777" w:rsidR="00293B5D" w:rsidRPr="002F77AB"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 xml:space="preserve">Xem chi tiết sản phẩm </w:t>
            </w:r>
          </w:p>
        </w:tc>
        <w:tc>
          <w:tcPr>
            <w:tcW w:w="978" w:type="pct"/>
          </w:tcPr>
          <w:p w14:paraId="6E53FC6B" w14:textId="77777777" w:rsidR="00293B5D" w:rsidRPr="002F77AB" w:rsidRDefault="00293B5D" w:rsidP="00293B5D">
            <w:pPr>
              <w:spacing w:after="120"/>
              <w:rPr>
                <w:i/>
                <w:color w:val="000000" w:themeColor="text1"/>
                <w:szCs w:val="26"/>
                <w:lang w:val="vi-VN"/>
              </w:rPr>
            </w:pPr>
          </w:p>
        </w:tc>
        <w:tc>
          <w:tcPr>
            <w:tcW w:w="801" w:type="pct"/>
          </w:tcPr>
          <w:p w14:paraId="27078C9C" w14:textId="77777777" w:rsidR="00293B5D" w:rsidRPr="002F77AB" w:rsidRDefault="00293B5D" w:rsidP="00293B5D">
            <w:pPr>
              <w:keepNext/>
              <w:spacing w:after="120"/>
              <w:rPr>
                <w:color w:val="000000" w:themeColor="text1"/>
                <w:szCs w:val="26"/>
                <w:lang w:val="vi-VN"/>
              </w:rPr>
            </w:pPr>
          </w:p>
        </w:tc>
      </w:tr>
      <w:tr w:rsidR="00293B5D" w:rsidRPr="002F77AB" w14:paraId="509AC12A" w14:textId="77777777" w:rsidTr="00293B5D">
        <w:tc>
          <w:tcPr>
            <w:tcW w:w="537" w:type="pct"/>
          </w:tcPr>
          <w:p w14:paraId="7EF5A1E2" w14:textId="77777777" w:rsidR="00293B5D" w:rsidRDefault="00293B5D" w:rsidP="00293B5D">
            <w:pPr>
              <w:spacing w:after="120"/>
              <w:rPr>
                <w:i/>
                <w:color w:val="000000" w:themeColor="text1"/>
                <w:szCs w:val="26"/>
                <w:lang w:val="vi-VN"/>
              </w:rPr>
            </w:pPr>
            <w:r>
              <w:rPr>
                <w:i/>
                <w:color w:val="000000" w:themeColor="text1"/>
                <w:szCs w:val="26"/>
                <w:lang w:val="vi-VN"/>
              </w:rPr>
              <w:t>UC005</w:t>
            </w:r>
          </w:p>
        </w:tc>
        <w:tc>
          <w:tcPr>
            <w:tcW w:w="942" w:type="pct"/>
          </w:tcPr>
          <w:p w14:paraId="305069D7" w14:textId="77777777" w:rsidR="00293B5D" w:rsidRDefault="00293B5D" w:rsidP="00293B5D">
            <w:pPr>
              <w:spacing w:after="120"/>
              <w:rPr>
                <w:i/>
                <w:color w:val="000000" w:themeColor="text1"/>
                <w:szCs w:val="26"/>
                <w:lang w:val="vi-VN"/>
              </w:rPr>
            </w:pPr>
            <w:r>
              <w:rPr>
                <w:i/>
                <w:color w:val="000000" w:themeColor="text1"/>
                <w:szCs w:val="26"/>
                <w:lang w:val="vi-VN"/>
              </w:rPr>
              <w:t>ChonMuaSanPham</w:t>
            </w:r>
          </w:p>
        </w:tc>
        <w:tc>
          <w:tcPr>
            <w:tcW w:w="1742" w:type="pct"/>
          </w:tcPr>
          <w:p w14:paraId="17F937FF" w14:textId="77777777" w:rsidR="00293B5D"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Chọn mua sản phẩm</w:t>
            </w:r>
          </w:p>
        </w:tc>
        <w:tc>
          <w:tcPr>
            <w:tcW w:w="978" w:type="pct"/>
          </w:tcPr>
          <w:p w14:paraId="4EE5F1C6" w14:textId="77777777" w:rsidR="00293B5D" w:rsidRPr="002F77AB" w:rsidRDefault="00293B5D" w:rsidP="00293B5D">
            <w:pPr>
              <w:spacing w:after="120"/>
              <w:rPr>
                <w:i/>
                <w:color w:val="000000" w:themeColor="text1"/>
                <w:szCs w:val="26"/>
                <w:lang w:val="vi-VN"/>
              </w:rPr>
            </w:pPr>
          </w:p>
        </w:tc>
        <w:tc>
          <w:tcPr>
            <w:tcW w:w="801" w:type="pct"/>
          </w:tcPr>
          <w:p w14:paraId="66792559" w14:textId="77777777" w:rsidR="00293B5D" w:rsidRPr="002F77AB" w:rsidRDefault="00293B5D" w:rsidP="00293B5D">
            <w:pPr>
              <w:keepNext/>
              <w:spacing w:after="120"/>
              <w:rPr>
                <w:color w:val="000000" w:themeColor="text1"/>
                <w:szCs w:val="26"/>
                <w:lang w:val="vi-VN"/>
              </w:rPr>
            </w:pPr>
          </w:p>
        </w:tc>
      </w:tr>
      <w:tr w:rsidR="00293B5D" w:rsidRPr="002F77AB" w14:paraId="4559077F" w14:textId="77777777" w:rsidTr="00293B5D">
        <w:tc>
          <w:tcPr>
            <w:tcW w:w="537" w:type="pct"/>
          </w:tcPr>
          <w:p w14:paraId="5BF14F6F" w14:textId="77777777" w:rsidR="00293B5D" w:rsidRDefault="00293B5D" w:rsidP="00293B5D">
            <w:pPr>
              <w:spacing w:after="120"/>
              <w:rPr>
                <w:i/>
                <w:color w:val="000000" w:themeColor="text1"/>
                <w:szCs w:val="26"/>
                <w:lang w:val="vi-VN"/>
              </w:rPr>
            </w:pPr>
            <w:r>
              <w:rPr>
                <w:i/>
                <w:color w:val="000000" w:themeColor="text1"/>
                <w:szCs w:val="26"/>
                <w:lang w:val="vi-VN"/>
              </w:rPr>
              <w:t>UC006</w:t>
            </w:r>
          </w:p>
        </w:tc>
        <w:tc>
          <w:tcPr>
            <w:tcW w:w="942" w:type="pct"/>
          </w:tcPr>
          <w:p w14:paraId="538133BC" w14:textId="77777777" w:rsidR="00293B5D" w:rsidRDefault="00293B5D" w:rsidP="00293B5D">
            <w:pPr>
              <w:spacing w:after="120"/>
              <w:rPr>
                <w:i/>
                <w:color w:val="000000" w:themeColor="text1"/>
                <w:szCs w:val="26"/>
                <w:lang w:val="vi-VN"/>
              </w:rPr>
            </w:pPr>
            <w:r>
              <w:rPr>
                <w:i/>
                <w:color w:val="000000" w:themeColor="text1"/>
                <w:szCs w:val="26"/>
                <w:lang w:val="vi-VN"/>
              </w:rPr>
              <w:t>XemGioHang</w:t>
            </w:r>
          </w:p>
        </w:tc>
        <w:tc>
          <w:tcPr>
            <w:tcW w:w="1742" w:type="pct"/>
          </w:tcPr>
          <w:p w14:paraId="1EAA880B" w14:textId="77777777" w:rsidR="00293B5D"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Xem giỏ hàng</w:t>
            </w:r>
          </w:p>
        </w:tc>
        <w:tc>
          <w:tcPr>
            <w:tcW w:w="978" w:type="pct"/>
          </w:tcPr>
          <w:p w14:paraId="0F31D22F" w14:textId="77777777" w:rsidR="00293B5D" w:rsidRPr="002F77AB" w:rsidRDefault="00293B5D" w:rsidP="00293B5D">
            <w:pPr>
              <w:spacing w:after="120"/>
              <w:rPr>
                <w:i/>
                <w:color w:val="000000" w:themeColor="text1"/>
                <w:szCs w:val="26"/>
                <w:lang w:val="vi-VN"/>
              </w:rPr>
            </w:pPr>
          </w:p>
        </w:tc>
        <w:tc>
          <w:tcPr>
            <w:tcW w:w="801" w:type="pct"/>
          </w:tcPr>
          <w:p w14:paraId="055913CB" w14:textId="77777777" w:rsidR="00293B5D" w:rsidRPr="002F77AB" w:rsidRDefault="00293B5D" w:rsidP="00293B5D">
            <w:pPr>
              <w:keepNext/>
              <w:spacing w:after="120"/>
              <w:rPr>
                <w:color w:val="000000" w:themeColor="text1"/>
                <w:szCs w:val="26"/>
                <w:lang w:val="vi-VN"/>
              </w:rPr>
            </w:pPr>
          </w:p>
        </w:tc>
      </w:tr>
      <w:tr w:rsidR="00293B5D" w:rsidRPr="00271DB5" w14:paraId="1A90B671" w14:textId="77777777" w:rsidTr="00293B5D">
        <w:tc>
          <w:tcPr>
            <w:tcW w:w="537" w:type="pct"/>
          </w:tcPr>
          <w:p w14:paraId="0381682F" w14:textId="77777777" w:rsidR="00293B5D" w:rsidRDefault="00293B5D" w:rsidP="00293B5D">
            <w:pPr>
              <w:spacing w:after="120"/>
              <w:rPr>
                <w:i/>
                <w:color w:val="000000" w:themeColor="text1"/>
                <w:szCs w:val="26"/>
                <w:lang w:val="vi-VN"/>
              </w:rPr>
            </w:pPr>
            <w:r>
              <w:rPr>
                <w:i/>
                <w:color w:val="000000" w:themeColor="text1"/>
                <w:szCs w:val="26"/>
                <w:lang w:val="vi-VN"/>
              </w:rPr>
              <w:t>UC007</w:t>
            </w:r>
          </w:p>
        </w:tc>
        <w:tc>
          <w:tcPr>
            <w:tcW w:w="942" w:type="pct"/>
          </w:tcPr>
          <w:p w14:paraId="16868CC6" w14:textId="77777777" w:rsidR="00293B5D" w:rsidRDefault="00293B5D" w:rsidP="00293B5D">
            <w:pPr>
              <w:spacing w:after="120"/>
              <w:rPr>
                <w:i/>
                <w:color w:val="000000" w:themeColor="text1"/>
                <w:szCs w:val="26"/>
                <w:lang w:val="vi-VN"/>
              </w:rPr>
            </w:pPr>
            <w:r>
              <w:rPr>
                <w:i/>
                <w:color w:val="000000" w:themeColor="text1"/>
                <w:szCs w:val="26"/>
                <w:lang w:val="vi-VN"/>
              </w:rPr>
              <w:t>QuanLySanPham</w:t>
            </w:r>
          </w:p>
        </w:tc>
        <w:tc>
          <w:tcPr>
            <w:tcW w:w="1742" w:type="pct"/>
          </w:tcPr>
          <w:p w14:paraId="42D33629" w14:textId="77777777" w:rsidR="00293B5D"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Quản lý thông tin sản phẩm</w:t>
            </w:r>
          </w:p>
        </w:tc>
        <w:tc>
          <w:tcPr>
            <w:tcW w:w="978" w:type="pct"/>
          </w:tcPr>
          <w:p w14:paraId="3BD19F82" w14:textId="77777777" w:rsidR="00293B5D" w:rsidRPr="002F77AB" w:rsidRDefault="00293B5D" w:rsidP="00293B5D">
            <w:pPr>
              <w:spacing w:after="120"/>
              <w:rPr>
                <w:i/>
                <w:color w:val="000000" w:themeColor="text1"/>
                <w:szCs w:val="26"/>
                <w:lang w:val="vi-VN"/>
              </w:rPr>
            </w:pPr>
          </w:p>
        </w:tc>
        <w:tc>
          <w:tcPr>
            <w:tcW w:w="801" w:type="pct"/>
          </w:tcPr>
          <w:p w14:paraId="73E1052E" w14:textId="77777777" w:rsidR="00293B5D" w:rsidRPr="002F77AB" w:rsidRDefault="00293B5D" w:rsidP="00293B5D">
            <w:pPr>
              <w:keepNext/>
              <w:spacing w:after="120"/>
              <w:rPr>
                <w:color w:val="000000" w:themeColor="text1"/>
                <w:szCs w:val="26"/>
                <w:lang w:val="vi-VN"/>
              </w:rPr>
            </w:pPr>
          </w:p>
        </w:tc>
      </w:tr>
      <w:tr w:rsidR="00293B5D" w:rsidRPr="00271DB5" w14:paraId="40B2B2FE" w14:textId="77777777" w:rsidTr="00293B5D">
        <w:tc>
          <w:tcPr>
            <w:tcW w:w="537" w:type="pct"/>
          </w:tcPr>
          <w:p w14:paraId="3CB3C2ED" w14:textId="77777777" w:rsidR="00293B5D" w:rsidRDefault="00293B5D" w:rsidP="00293B5D">
            <w:pPr>
              <w:spacing w:after="120"/>
              <w:rPr>
                <w:i/>
                <w:color w:val="000000" w:themeColor="text1"/>
                <w:szCs w:val="26"/>
                <w:lang w:val="vi-VN"/>
              </w:rPr>
            </w:pPr>
            <w:r>
              <w:rPr>
                <w:i/>
                <w:color w:val="000000" w:themeColor="text1"/>
                <w:szCs w:val="26"/>
                <w:lang w:val="vi-VN"/>
              </w:rPr>
              <w:t>UC008</w:t>
            </w:r>
          </w:p>
        </w:tc>
        <w:tc>
          <w:tcPr>
            <w:tcW w:w="942" w:type="pct"/>
          </w:tcPr>
          <w:p w14:paraId="5749C893" w14:textId="77777777" w:rsidR="00293B5D" w:rsidRDefault="00293B5D" w:rsidP="00293B5D">
            <w:pPr>
              <w:spacing w:after="120"/>
              <w:rPr>
                <w:i/>
                <w:color w:val="000000" w:themeColor="text1"/>
                <w:szCs w:val="26"/>
                <w:lang w:val="vi-VN"/>
              </w:rPr>
            </w:pPr>
            <w:r>
              <w:rPr>
                <w:i/>
                <w:color w:val="000000" w:themeColor="text1"/>
                <w:szCs w:val="26"/>
                <w:lang w:val="vi-VN"/>
              </w:rPr>
              <w:t>QuanLyDonHang</w:t>
            </w:r>
          </w:p>
        </w:tc>
        <w:tc>
          <w:tcPr>
            <w:tcW w:w="1742" w:type="pct"/>
          </w:tcPr>
          <w:p w14:paraId="44A09E5F" w14:textId="77777777" w:rsidR="00293B5D"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Quản lý thông tin đơn hàng</w:t>
            </w:r>
          </w:p>
        </w:tc>
        <w:tc>
          <w:tcPr>
            <w:tcW w:w="978" w:type="pct"/>
          </w:tcPr>
          <w:p w14:paraId="60E87CB9" w14:textId="77777777" w:rsidR="00293B5D" w:rsidRPr="002F77AB" w:rsidRDefault="00293B5D" w:rsidP="00293B5D">
            <w:pPr>
              <w:spacing w:after="120"/>
              <w:rPr>
                <w:i/>
                <w:color w:val="000000" w:themeColor="text1"/>
                <w:szCs w:val="26"/>
                <w:lang w:val="vi-VN"/>
              </w:rPr>
            </w:pPr>
          </w:p>
        </w:tc>
        <w:tc>
          <w:tcPr>
            <w:tcW w:w="801" w:type="pct"/>
          </w:tcPr>
          <w:p w14:paraId="5205B9B8" w14:textId="77777777" w:rsidR="00293B5D" w:rsidRPr="002F77AB" w:rsidRDefault="00293B5D" w:rsidP="00293B5D">
            <w:pPr>
              <w:keepNext/>
              <w:spacing w:after="120"/>
              <w:rPr>
                <w:color w:val="000000" w:themeColor="text1"/>
                <w:szCs w:val="26"/>
                <w:lang w:val="vi-VN"/>
              </w:rPr>
            </w:pPr>
          </w:p>
        </w:tc>
      </w:tr>
      <w:tr w:rsidR="00293B5D" w:rsidRPr="00BD39E3" w14:paraId="24476604" w14:textId="77777777" w:rsidTr="00293B5D">
        <w:tc>
          <w:tcPr>
            <w:tcW w:w="537" w:type="pct"/>
          </w:tcPr>
          <w:p w14:paraId="22898A60" w14:textId="77777777" w:rsidR="00293B5D" w:rsidRDefault="00293B5D" w:rsidP="00293B5D">
            <w:pPr>
              <w:spacing w:after="120"/>
              <w:rPr>
                <w:i/>
                <w:color w:val="000000" w:themeColor="text1"/>
                <w:szCs w:val="26"/>
                <w:lang w:val="vi-VN"/>
              </w:rPr>
            </w:pPr>
            <w:r>
              <w:rPr>
                <w:i/>
                <w:color w:val="000000" w:themeColor="text1"/>
                <w:szCs w:val="26"/>
                <w:lang w:val="vi-VN"/>
              </w:rPr>
              <w:lastRenderedPageBreak/>
              <w:t>UC009</w:t>
            </w:r>
          </w:p>
        </w:tc>
        <w:tc>
          <w:tcPr>
            <w:tcW w:w="942" w:type="pct"/>
          </w:tcPr>
          <w:p w14:paraId="118E3F06" w14:textId="77777777" w:rsidR="00293B5D" w:rsidRDefault="00293B5D" w:rsidP="00293B5D">
            <w:pPr>
              <w:spacing w:after="120"/>
              <w:rPr>
                <w:i/>
                <w:color w:val="000000" w:themeColor="text1"/>
                <w:szCs w:val="26"/>
                <w:lang w:val="vi-VN"/>
              </w:rPr>
            </w:pPr>
            <w:r>
              <w:rPr>
                <w:i/>
                <w:color w:val="000000" w:themeColor="text1"/>
                <w:szCs w:val="26"/>
                <w:lang w:val="vi-VN"/>
              </w:rPr>
              <w:t>DangNhap</w:t>
            </w:r>
          </w:p>
        </w:tc>
        <w:tc>
          <w:tcPr>
            <w:tcW w:w="1742" w:type="pct"/>
          </w:tcPr>
          <w:p w14:paraId="19147ADC" w14:textId="77777777" w:rsidR="00293B5D" w:rsidRDefault="00293B5D" w:rsidP="00293B5D">
            <w:pPr>
              <w:pStyle w:val="StyleTabletextBoldCentered"/>
              <w:spacing w:before="0" w:line="240" w:lineRule="auto"/>
              <w:rPr>
                <w:rFonts w:ascii="Times New Roman" w:hAnsi="Times New Roman"/>
                <w:b w:val="0"/>
                <w:bCs w:val="0"/>
                <w:i/>
                <w:color w:val="000000" w:themeColor="text1"/>
                <w:sz w:val="26"/>
                <w:szCs w:val="26"/>
                <w:lang w:val="vi-VN"/>
              </w:rPr>
            </w:pPr>
            <w:r>
              <w:rPr>
                <w:rFonts w:ascii="Times New Roman" w:hAnsi="Times New Roman"/>
                <w:b w:val="0"/>
                <w:bCs w:val="0"/>
                <w:i/>
                <w:color w:val="000000" w:themeColor="text1"/>
                <w:sz w:val="26"/>
                <w:szCs w:val="26"/>
                <w:lang w:val="vi-VN"/>
              </w:rPr>
              <w:t>Đăng nhập vào website</w:t>
            </w:r>
          </w:p>
        </w:tc>
        <w:tc>
          <w:tcPr>
            <w:tcW w:w="978" w:type="pct"/>
          </w:tcPr>
          <w:p w14:paraId="41BA0DCF" w14:textId="77777777" w:rsidR="00293B5D" w:rsidRPr="002F77AB" w:rsidRDefault="00293B5D" w:rsidP="00293B5D">
            <w:pPr>
              <w:spacing w:after="120"/>
              <w:rPr>
                <w:i/>
                <w:color w:val="000000" w:themeColor="text1"/>
                <w:szCs w:val="26"/>
                <w:lang w:val="vi-VN"/>
              </w:rPr>
            </w:pPr>
          </w:p>
        </w:tc>
        <w:tc>
          <w:tcPr>
            <w:tcW w:w="801" w:type="pct"/>
          </w:tcPr>
          <w:p w14:paraId="19B08768" w14:textId="77777777" w:rsidR="00293B5D" w:rsidRPr="002F77AB" w:rsidRDefault="00293B5D" w:rsidP="00293B5D">
            <w:pPr>
              <w:keepNext/>
              <w:spacing w:after="120"/>
              <w:rPr>
                <w:color w:val="000000" w:themeColor="text1"/>
                <w:szCs w:val="26"/>
                <w:lang w:val="vi-VN"/>
              </w:rPr>
            </w:pPr>
          </w:p>
        </w:tc>
      </w:tr>
    </w:tbl>
    <w:p w14:paraId="6564FABF" w14:textId="77777777" w:rsidR="00293B5D" w:rsidRPr="00A16910" w:rsidRDefault="00293B5D" w:rsidP="00585F4E"/>
    <w:p w14:paraId="3AB8ED12" w14:textId="2BB4BDB2" w:rsidR="001A08FA" w:rsidRPr="00A16910" w:rsidRDefault="00293B5D" w:rsidP="001A08FA">
      <w:pPr>
        <w:pStyle w:val="Heading3"/>
      </w:pPr>
      <w:bookmarkStart w:id="37" w:name="_Toc44797698"/>
      <w:r>
        <w:t>Đặc tả Usecae XỬ LÝ THANH TOÁN</w:t>
      </w:r>
      <w:bookmarkEnd w:id="37"/>
    </w:p>
    <w:tbl>
      <w:tblPr>
        <w:tblStyle w:val="TableGrid"/>
        <w:tblW w:w="5000" w:type="pct"/>
        <w:tblLook w:val="01E0" w:firstRow="1" w:lastRow="1" w:firstColumn="1" w:lastColumn="1" w:noHBand="0" w:noVBand="0"/>
      </w:tblPr>
      <w:tblGrid>
        <w:gridCol w:w="2221"/>
        <w:gridCol w:w="2168"/>
        <w:gridCol w:w="4389"/>
      </w:tblGrid>
      <w:tr w:rsidR="00293B5D" w:rsidRPr="00461201" w14:paraId="256D03DA" w14:textId="77777777" w:rsidTr="00293B5D">
        <w:tc>
          <w:tcPr>
            <w:tcW w:w="5000" w:type="pct"/>
            <w:gridSpan w:val="3"/>
          </w:tcPr>
          <w:p w14:paraId="31F880AC" w14:textId="77777777" w:rsidR="00293B5D" w:rsidRPr="00635F0F" w:rsidRDefault="00293B5D" w:rsidP="00293B5D">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XuLyThanhToan</w:t>
            </w:r>
          </w:p>
        </w:tc>
      </w:tr>
      <w:tr w:rsidR="00293B5D" w:rsidRPr="00461201" w14:paraId="75B1A82B" w14:textId="77777777" w:rsidTr="00293B5D">
        <w:tc>
          <w:tcPr>
            <w:tcW w:w="1265" w:type="pct"/>
          </w:tcPr>
          <w:p w14:paraId="623992F7"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55C80697"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Xử lý thanh toán cho khách hàng</w:t>
            </w:r>
          </w:p>
        </w:tc>
      </w:tr>
      <w:tr w:rsidR="00293B5D" w:rsidRPr="00461201" w14:paraId="3A134587" w14:textId="77777777" w:rsidTr="00293B5D">
        <w:tc>
          <w:tcPr>
            <w:tcW w:w="1265" w:type="pct"/>
          </w:tcPr>
          <w:p w14:paraId="3B8D673E"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3ABE8579"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Khi khách hàng đã chọn đặt sản phẩm của trang web và tiến hành thanh toán</w:t>
            </w:r>
          </w:p>
        </w:tc>
      </w:tr>
      <w:tr w:rsidR="00293B5D" w:rsidRPr="00461201" w14:paraId="28C6B7EB" w14:textId="77777777" w:rsidTr="00293B5D">
        <w:tc>
          <w:tcPr>
            <w:tcW w:w="1265" w:type="pct"/>
          </w:tcPr>
          <w:p w14:paraId="105F2C54"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2E3455A7"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w:t>
            </w:r>
          </w:p>
        </w:tc>
      </w:tr>
      <w:tr w:rsidR="00293B5D" w:rsidRPr="00461201" w14:paraId="593A792F" w14:textId="77777777" w:rsidTr="00293B5D">
        <w:tc>
          <w:tcPr>
            <w:tcW w:w="1265" w:type="pct"/>
          </w:tcPr>
          <w:p w14:paraId="6A8A7A73"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5D8883F0"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đã đăng nhập</w:t>
            </w:r>
          </w:p>
        </w:tc>
      </w:tr>
      <w:tr w:rsidR="00293B5D" w:rsidRPr="00461201" w14:paraId="3A9F7A2C" w14:textId="77777777" w:rsidTr="00293B5D">
        <w:tc>
          <w:tcPr>
            <w:tcW w:w="1265" w:type="pct"/>
          </w:tcPr>
          <w:p w14:paraId="3347E89A"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68B31E54"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Xử lý thanh toán thành công</w:t>
            </w:r>
          </w:p>
        </w:tc>
      </w:tr>
      <w:tr w:rsidR="00293B5D" w:rsidRPr="00461201" w14:paraId="1C0F4110" w14:textId="77777777" w:rsidTr="00293B5D">
        <w:tc>
          <w:tcPr>
            <w:tcW w:w="5000" w:type="pct"/>
            <w:gridSpan w:val="3"/>
          </w:tcPr>
          <w:p w14:paraId="131EB4EA" w14:textId="77777777" w:rsidR="00293B5D" w:rsidRPr="00461201" w:rsidRDefault="00293B5D" w:rsidP="00293B5D">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293B5D" w:rsidRPr="00461201" w14:paraId="2214A888" w14:textId="77777777" w:rsidTr="00293B5D">
        <w:tc>
          <w:tcPr>
            <w:tcW w:w="2500" w:type="pct"/>
            <w:gridSpan w:val="2"/>
          </w:tcPr>
          <w:p w14:paraId="103FC44E"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795A8E5E"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293B5D" w:rsidRPr="00461201" w14:paraId="4534EF04" w14:textId="77777777" w:rsidTr="00293B5D">
        <w:tc>
          <w:tcPr>
            <w:tcW w:w="2500" w:type="pct"/>
            <w:gridSpan w:val="2"/>
          </w:tcPr>
          <w:p w14:paraId="0D9230F7"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biểu tượng hoặc kí hiệu giỏ hàng trên trang web</w:t>
            </w:r>
          </w:p>
        </w:tc>
        <w:tc>
          <w:tcPr>
            <w:tcW w:w="2500" w:type="pct"/>
          </w:tcPr>
          <w:p w14:paraId="3C6D391D" w14:textId="77777777" w:rsidR="00293B5D" w:rsidRPr="00461201" w:rsidRDefault="00293B5D" w:rsidP="00293B5D">
            <w:pPr>
              <w:spacing w:after="40" w:line="360" w:lineRule="auto"/>
              <w:rPr>
                <w:color w:val="000000" w:themeColor="text1"/>
                <w:szCs w:val="26"/>
              </w:rPr>
            </w:pPr>
          </w:p>
        </w:tc>
      </w:tr>
      <w:tr w:rsidR="00293B5D" w:rsidRPr="00461201" w14:paraId="0980B529" w14:textId="77777777" w:rsidTr="00293B5D">
        <w:tc>
          <w:tcPr>
            <w:tcW w:w="2500" w:type="pct"/>
            <w:gridSpan w:val="2"/>
          </w:tcPr>
          <w:p w14:paraId="1AC2525C"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2BDE4819" w14:textId="77777777" w:rsidR="00293B5D" w:rsidRPr="00635F0F" w:rsidRDefault="00293B5D" w:rsidP="00293B5D">
            <w:pPr>
              <w:spacing w:after="40" w:line="360" w:lineRule="auto"/>
              <w:rPr>
                <w:color w:val="000000" w:themeColor="text1"/>
                <w:szCs w:val="26"/>
                <w:lang w:val="vi-VN"/>
              </w:rPr>
            </w:pPr>
            <w:r w:rsidRPr="00461201">
              <w:rPr>
                <w:color w:val="000000" w:themeColor="text1"/>
                <w:szCs w:val="26"/>
              </w:rPr>
              <w:t xml:space="preserve">2.Hiển thị </w:t>
            </w:r>
            <w:r>
              <w:rPr>
                <w:color w:val="000000" w:themeColor="text1"/>
                <w:szCs w:val="26"/>
                <w:lang w:val="vi-VN"/>
              </w:rPr>
              <w:t>giao diện giỏ hàng</w:t>
            </w:r>
          </w:p>
        </w:tc>
      </w:tr>
      <w:tr w:rsidR="00293B5D" w:rsidRPr="00461201" w14:paraId="29203060" w14:textId="77777777" w:rsidTr="00293B5D">
        <w:tc>
          <w:tcPr>
            <w:tcW w:w="2500" w:type="pct"/>
            <w:gridSpan w:val="2"/>
          </w:tcPr>
          <w:p w14:paraId="29B2A3B6"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Kiểm tra thông tin giỏ hàng, chọn thêm thông tin địa chị giao hàng</w:t>
            </w:r>
          </w:p>
        </w:tc>
        <w:tc>
          <w:tcPr>
            <w:tcW w:w="2500" w:type="pct"/>
          </w:tcPr>
          <w:p w14:paraId="453F5156" w14:textId="77777777" w:rsidR="00293B5D" w:rsidRPr="00461201" w:rsidRDefault="00293B5D" w:rsidP="00293B5D">
            <w:pPr>
              <w:spacing w:after="40" w:line="360" w:lineRule="auto"/>
              <w:rPr>
                <w:color w:val="000000" w:themeColor="text1"/>
                <w:szCs w:val="26"/>
              </w:rPr>
            </w:pPr>
          </w:p>
        </w:tc>
      </w:tr>
      <w:tr w:rsidR="00293B5D" w:rsidRPr="00271DB5" w14:paraId="0507C70C" w14:textId="77777777" w:rsidTr="00293B5D">
        <w:tc>
          <w:tcPr>
            <w:tcW w:w="2500" w:type="pct"/>
            <w:gridSpan w:val="2"/>
          </w:tcPr>
          <w:p w14:paraId="52ECAE70"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5CECD72D" w14:textId="77777777" w:rsidR="00293B5D" w:rsidRPr="00345F31" w:rsidRDefault="00293B5D" w:rsidP="00293B5D">
            <w:pPr>
              <w:spacing w:after="40" w:line="360" w:lineRule="auto"/>
              <w:rPr>
                <w:color w:val="000000" w:themeColor="text1"/>
                <w:szCs w:val="26"/>
                <w:lang w:val="vi-VN"/>
              </w:rPr>
            </w:pPr>
            <w:r>
              <w:rPr>
                <w:color w:val="000000" w:themeColor="text1"/>
                <w:szCs w:val="26"/>
                <w:lang w:val="vi-VN"/>
              </w:rPr>
              <w:t>Di chuyển con trỏ chuột vào ô nhập thông tin địa chỉ giao hàng</w:t>
            </w:r>
          </w:p>
        </w:tc>
      </w:tr>
      <w:tr w:rsidR="00293B5D" w:rsidRPr="00271DB5" w14:paraId="2F34D9AC" w14:textId="77777777" w:rsidTr="00293B5D">
        <w:tc>
          <w:tcPr>
            <w:tcW w:w="2500" w:type="pct"/>
            <w:gridSpan w:val="2"/>
          </w:tcPr>
          <w:p w14:paraId="166BC7D7" w14:textId="77777777" w:rsidR="00293B5D" w:rsidRDefault="00293B5D" w:rsidP="00293B5D">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4</w:t>
            </w:r>
            <w:r w:rsidRPr="00345F31">
              <w:rPr>
                <w:rFonts w:ascii="Times New Roman" w:hAnsi="Times New Roman"/>
                <w:i w:val="0"/>
                <w:color w:val="000000" w:themeColor="text1"/>
                <w:sz w:val="26"/>
                <w:szCs w:val="26"/>
                <w:lang w:val="vi-VN"/>
              </w:rPr>
              <w:t>.</w:t>
            </w:r>
            <w:r>
              <w:rPr>
                <w:rFonts w:ascii="Times New Roman" w:hAnsi="Times New Roman"/>
                <w:i w:val="0"/>
                <w:color w:val="000000" w:themeColor="text1"/>
                <w:sz w:val="26"/>
                <w:szCs w:val="26"/>
                <w:lang w:val="vi-VN"/>
              </w:rPr>
              <w:t>Chọn hình thức thanh toán</w:t>
            </w:r>
          </w:p>
          <w:p w14:paraId="3FDE4A96"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Xác nhận giao hàng</w:t>
            </w:r>
          </w:p>
        </w:tc>
        <w:tc>
          <w:tcPr>
            <w:tcW w:w="2500" w:type="pct"/>
          </w:tcPr>
          <w:p w14:paraId="4DE04145" w14:textId="77777777" w:rsidR="00293B5D" w:rsidRPr="00345F31" w:rsidRDefault="00293B5D" w:rsidP="00293B5D">
            <w:pPr>
              <w:spacing w:after="40" w:line="360" w:lineRule="auto"/>
              <w:rPr>
                <w:rFonts w:ascii="Arial" w:hAnsi="Arial" w:cs="Arial"/>
                <w:color w:val="000000" w:themeColor="text1"/>
                <w:sz w:val="24"/>
                <w:lang w:val="vi-VN"/>
              </w:rPr>
            </w:pPr>
          </w:p>
        </w:tc>
      </w:tr>
      <w:tr w:rsidR="00293B5D" w:rsidRPr="00271DB5" w14:paraId="6AECD609" w14:textId="77777777" w:rsidTr="00293B5D">
        <w:tc>
          <w:tcPr>
            <w:tcW w:w="2500" w:type="pct"/>
            <w:gridSpan w:val="2"/>
          </w:tcPr>
          <w:p w14:paraId="198F5AA7"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2B9570DE" w14:textId="77777777" w:rsidR="00293B5D" w:rsidRDefault="00293B5D" w:rsidP="00293B5D">
            <w:pPr>
              <w:pStyle w:val="InfoBlue"/>
              <w:spacing w:before="0" w:line="240" w:lineRule="auto"/>
              <w:rPr>
                <w:rFonts w:ascii="Times New Roman" w:hAnsi="Times New Roman"/>
                <w:i w:val="0"/>
                <w:color w:val="000000" w:themeColor="text1"/>
                <w:sz w:val="26"/>
                <w:szCs w:val="26"/>
                <w:lang w:val="vi-VN"/>
              </w:rPr>
            </w:pPr>
            <w:r w:rsidRPr="00345F31">
              <w:rPr>
                <w:rFonts w:ascii="Times New Roman" w:hAnsi="Times New Roman"/>
                <w:i w:val="0"/>
                <w:color w:val="000000" w:themeColor="text1"/>
                <w:sz w:val="26"/>
                <w:szCs w:val="26"/>
              </w:rPr>
              <w:t>4.Kiểm tra thông tin</w:t>
            </w:r>
            <w:r>
              <w:rPr>
                <w:rFonts w:ascii="Times New Roman" w:hAnsi="Times New Roman"/>
                <w:i w:val="0"/>
                <w:color w:val="000000" w:themeColor="text1"/>
                <w:sz w:val="26"/>
                <w:szCs w:val="26"/>
                <w:lang w:val="vi-VN"/>
              </w:rPr>
              <w:t xml:space="preserve"> và lưu csdl</w:t>
            </w:r>
          </w:p>
          <w:p w14:paraId="1F17B0F8"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Thông báo đặt hàng thành công</w:t>
            </w:r>
          </w:p>
        </w:tc>
      </w:tr>
      <w:tr w:rsidR="00293B5D" w:rsidRPr="00271DB5" w14:paraId="296F963D" w14:textId="77777777" w:rsidTr="00293B5D">
        <w:tc>
          <w:tcPr>
            <w:tcW w:w="2500" w:type="pct"/>
            <w:gridSpan w:val="2"/>
          </w:tcPr>
          <w:p w14:paraId="1ADBFD1A"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04897C3B"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Gửi thông tin đơn hàng sang nhân viên</w:t>
            </w:r>
          </w:p>
        </w:tc>
      </w:tr>
      <w:tr w:rsidR="00293B5D" w:rsidRPr="00271DB5" w14:paraId="039D6454" w14:textId="77777777" w:rsidTr="00293B5D">
        <w:tc>
          <w:tcPr>
            <w:tcW w:w="2500" w:type="pct"/>
            <w:gridSpan w:val="2"/>
          </w:tcPr>
          <w:p w14:paraId="38E35B7B"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053955CE"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r>
      <w:tr w:rsidR="00293B5D" w:rsidRPr="00461201" w14:paraId="5C436C8D" w14:textId="77777777" w:rsidTr="00293B5D">
        <w:tc>
          <w:tcPr>
            <w:tcW w:w="5000" w:type="pct"/>
            <w:gridSpan w:val="3"/>
          </w:tcPr>
          <w:p w14:paraId="481EAF99" w14:textId="77777777" w:rsidR="00293B5D" w:rsidRPr="00461201" w:rsidRDefault="00293B5D" w:rsidP="00293B5D">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293B5D" w:rsidRPr="00461201" w14:paraId="774A30C7" w14:textId="77777777" w:rsidTr="00293B5D">
        <w:tc>
          <w:tcPr>
            <w:tcW w:w="2500" w:type="pct"/>
            <w:gridSpan w:val="2"/>
          </w:tcPr>
          <w:p w14:paraId="21A8539D"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519C6136"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293B5D" w:rsidRPr="00461201" w14:paraId="4B9B221E" w14:textId="77777777" w:rsidTr="00293B5D">
        <w:tc>
          <w:tcPr>
            <w:tcW w:w="2500" w:type="pct"/>
            <w:gridSpan w:val="2"/>
          </w:tcPr>
          <w:p w14:paraId="743E2C2A"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10313A6D"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680A0E07" w14:textId="77777777" w:rsidTr="00293B5D">
        <w:tc>
          <w:tcPr>
            <w:tcW w:w="2500" w:type="pct"/>
            <w:gridSpan w:val="2"/>
          </w:tcPr>
          <w:p w14:paraId="1978AD6C"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45A1B784"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7A75AB9E" w14:textId="77777777" w:rsidTr="00293B5D">
        <w:tc>
          <w:tcPr>
            <w:tcW w:w="2500" w:type="pct"/>
            <w:gridSpan w:val="2"/>
          </w:tcPr>
          <w:p w14:paraId="64C922E5"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134C8ACE"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bl>
    <w:p w14:paraId="636BACF2" w14:textId="6BB38C78" w:rsidR="001A08FA" w:rsidRDefault="001A08FA" w:rsidP="00585F4E"/>
    <w:p w14:paraId="2F0847B4" w14:textId="76AE83BC" w:rsidR="00293B5D" w:rsidRDefault="00293B5D" w:rsidP="00293B5D">
      <w:r>
        <w:rPr>
          <w:noProof/>
        </w:rPr>
        <w:lastRenderedPageBreak/>
        <w:drawing>
          <wp:inline distT="0" distB="0" distL="0" distR="0" wp14:anchorId="7E932500" wp14:editId="42261ACE">
            <wp:extent cx="5580380" cy="354412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544126"/>
                    </a:xfrm>
                    <a:prstGeom prst="rect">
                      <a:avLst/>
                    </a:prstGeom>
                  </pic:spPr>
                </pic:pic>
              </a:graphicData>
            </a:graphic>
          </wp:inline>
        </w:drawing>
      </w:r>
    </w:p>
    <w:p w14:paraId="2000B1D2" w14:textId="05DB7E26" w:rsidR="00293B5D" w:rsidRDefault="00293B5D" w:rsidP="00293B5D">
      <w:pPr>
        <w:pStyle w:val="Heading3"/>
      </w:pPr>
      <w:bookmarkStart w:id="38" w:name="_Toc44797699"/>
      <w:r w:rsidRPr="00293B5D">
        <w:t>Đặc tả Usecase ĐĂNG KÍ TÀI KHOẢN</w:t>
      </w:r>
      <w:bookmarkEnd w:id="38"/>
    </w:p>
    <w:tbl>
      <w:tblPr>
        <w:tblStyle w:val="TableGrid"/>
        <w:tblW w:w="5000" w:type="pct"/>
        <w:tblLook w:val="01E0" w:firstRow="1" w:lastRow="1" w:firstColumn="1" w:lastColumn="1" w:noHBand="0" w:noVBand="0"/>
      </w:tblPr>
      <w:tblGrid>
        <w:gridCol w:w="2221"/>
        <w:gridCol w:w="2168"/>
        <w:gridCol w:w="4389"/>
      </w:tblGrid>
      <w:tr w:rsidR="00293B5D" w:rsidRPr="00461201" w14:paraId="28DBACA8" w14:textId="77777777" w:rsidTr="00293B5D">
        <w:tc>
          <w:tcPr>
            <w:tcW w:w="5000" w:type="pct"/>
            <w:gridSpan w:val="3"/>
          </w:tcPr>
          <w:p w14:paraId="55974FC2" w14:textId="77777777" w:rsidR="00293B5D" w:rsidRPr="00635F0F" w:rsidRDefault="00293B5D" w:rsidP="00293B5D">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DangKyTaiKhoan</w:t>
            </w:r>
          </w:p>
        </w:tc>
      </w:tr>
      <w:tr w:rsidR="00293B5D" w:rsidRPr="00461201" w14:paraId="1DC16447" w14:textId="77777777" w:rsidTr="00293B5D">
        <w:tc>
          <w:tcPr>
            <w:tcW w:w="1265" w:type="pct"/>
          </w:tcPr>
          <w:p w14:paraId="0E7B6115"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2E481103"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Đăng ký tài khoản cho nhân viên và khách hàng</w:t>
            </w:r>
          </w:p>
        </w:tc>
      </w:tr>
      <w:tr w:rsidR="00293B5D" w:rsidRPr="00461201" w14:paraId="003A02A7" w14:textId="77777777" w:rsidTr="00293B5D">
        <w:tc>
          <w:tcPr>
            <w:tcW w:w="1265" w:type="pct"/>
          </w:tcPr>
          <w:p w14:paraId="1F30B683"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2AD67457"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đăng ký tài khoản để thực hiện các giao dịch trên hệ thống</w:t>
            </w:r>
          </w:p>
        </w:tc>
      </w:tr>
      <w:tr w:rsidR="00293B5D" w:rsidRPr="00461201" w14:paraId="5502723C" w14:textId="77777777" w:rsidTr="00293B5D">
        <w:tc>
          <w:tcPr>
            <w:tcW w:w="1265" w:type="pct"/>
          </w:tcPr>
          <w:p w14:paraId="4C847A5D"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11571662"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w:t>
            </w:r>
          </w:p>
        </w:tc>
      </w:tr>
      <w:tr w:rsidR="00293B5D" w:rsidRPr="00461201" w14:paraId="41D07F6D" w14:textId="77777777" w:rsidTr="00293B5D">
        <w:tc>
          <w:tcPr>
            <w:tcW w:w="1265" w:type="pct"/>
          </w:tcPr>
          <w:p w14:paraId="59E55052"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4D47428A"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đã truy cập vào trang chủ của website</w:t>
            </w:r>
          </w:p>
        </w:tc>
      </w:tr>
      <w:tr w:rsidR="00293B5D" w:rsidRPr="00461201" w14:paraId="60E2A6A5" w14:textId="77777777" w:rsidTr="00293B5D">
        <w:tc>
          <w:tcPr>
            <w:tcW w:w="1265" w:type="pct"/>
          </w:tcPr>
          <w:p w14:paraId="76B54386"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22EC5E19"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Đăng ký tài khoản thành công</w:t>
            </w:r>
          </w:p>
        </w:tc>
      </w:tr>
      <w:tr w:rsidR="00293B5D" w:rsidRPr="00461201" w14:paraId="4BC6AB98" w14:textId="77777777" w:rsidTr="00293B5D">
        <w:tc>
          <w:tcPr>
            <w:tcW w:w="5000" w:type="pct"/>
            <w:gridSpan w:val="3"/>
          </w:tcPr>
          <w:p w14:paraId="721FDF4E" w14:textId="77777777" w:rsidR="00293B5D" w:rsidRPr="00461201" w:rsidRDefault="00293B5D" w:rsidP="00293B5D">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293B5D" w:rsidRPr="00461201" w14:paraId="10BDC1B2" w14:textId="77777777" w:rsidTr="00293B5D">
        <w:tc>
          <w:tcPr>
            <w:tcW w:w="2500" w:type="pct"/>
            <w:gridSpan w:val="2"/>
          </w:tcPr>
          <w:p w14:paraId="1FB1D497"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04356DB1"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293B5D" w:rsidRPr="00461201" w14:paraId="149B6342" w14:textId="77777777" w:rsidTr="00293B5D">
        <w:tc>
          <w:tcPr>
            <w:tcW w:w="2500" w:type="pct"/>
            <w:gridSpan w:val="2"/>
          </w:tcPr>
          <w:p w14:paraId="5ABC8B73"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chức năng đăng kí tài khoản</w:t>
            </w:r>
          </w:p>
        </w:tc>
        <w:tc>
          <w:tcPr>
            <w:tcW w:w="2500" w:type="pct"/>
          </w:tcPr>
          <w:p w14:paraId="0E3EA70D" w14:textId="77777777" w:rsidR="00293B5D" w:rsidRPr="00461201" w:rsidRDefault="00293B5D" w:rsidP="00293B5D">
            <w:pPr>
              <w:spacing w:after="40" w:line="360" w:lineRule="auto"/>
              <w:rPr>
                <w:color w:val="000000" w:themeColor="text1"/>
                <w:szCs w:val="26"/>
              </w:rPr>
            </w:pPr>
          </w:p>
        </w:tc>
      </w:tr>
      <w:tr w:rsidR="00293B5D" w:rsidRPr="00461201" w14:paraId="00862A78" w14:textId="77777777" w:rsidTr="00293B5D">
        <w:tc>
          <w:tcPr>
            <w:tcW w:w="2500" w:type="pct"/>
            <w:gridSpan w:val="2"/>
          </w:tcPr>
          <w:p w14:paraId="283BA409"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1310A492" w14:textId="77777777" w:rsidR="00293B5D" w:rsidRPr="00BD39E3" w:rsidRDefault="00293B5D" w:rsidP="00293B5D">
            <w:pPr>
              <w:spacing w:after="40" w:line="360" w:lineRule="auto"/>
              <w:rPr>
                <w:color w:val="000000" w:themeColor="text1"/>
                <w:szCs w:val="26"/>
                <w:lang w:val="vi-VN"/>
              </w:rPr>
            </w:pPr>
            <w:r>
              <w:rPr>
                <w:color w:val="000000" w:themeColor="text1"/>
                <w:szCs w:val="26"/>
                <w:lang w:val="vi-VN"/>
              </w:rPr>
              <w:t>2. hiển thị giao diện đăng ký tài khoản</w:t>
            </w:r>
          </w:p>
        </w:tc>
      </w:tr>
      <w:tr w:rsidR="00293B5D" w:rsidRPr="00461201" w14:paraId="12FF56EB" w14:textId="77777777" w:rsidTr="00293B5D">
        <w:tc>
          <w:tcPr>
            <w:tcW w:w="2500" w:type="pct"/>
            <w:gridSpan w:val="2"/>
          </w:tcPr>
          <w:p w14:paraId="3617DE43"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Nhập thông tin tài khoản</w:t>
            </w:r>
          </w:p>
        </w:tc>
        <w:tc>
          <w:tcPr>
            <w:tcW w:w="2500" w:type="pct"/>
          </w:tcPr>
          <w:p w14:paraId="4CB691AC" w14:textId="77777777" w:rsidR="00293B5D" w:rsidRPr="00461201" w:rsidRDefault="00293B5D" w:rsidP="00293B5D">
            <w:pPr>
              <w:spacing w:after="40" w:line="360" w:lineRule="auto"/>
              <w:rPr>
                <w:color w:val="000000" w:themeColor="text1"/>
                <w:szCs w:val="26"/>
              </w:rPr>
            </w:pPr>
          </w:p>
        </w:tc>
      </w:tr>
      <w:tr w:rsidR="00293B5D" w:rsidRPr="00271DB5" w14:paraId="6F23B02C" w14:textId="77777777" w:rsidTr="00293B5D">
        <w:tc>
          <w:tcPr>
            <w:tcW w:w="2500" w:type="pct"/>
            <w:gridSpan w:val="2"/>
          </w:tcPr>
          <w:p w14:paraId="68B62A45"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2F807C0C" w14:textId="77777777" w:rsidR="00293B5D" w:rsidRPr="00345F31" w:rsidRDefault="00293B5D" w:rsidP="00293B5D">
            <w:pPr>
              <w:spacing w:after="40" w:line="360" w:lineRule="auto"/>
              <w:rPr>
                <w:color w:val="000000" w:themeColor="text1"/>
                <w:szCs w:val="26"/>
                <w:lang w:val="vi-VN"/>
              </w:rPr>
            </w:pPr>
            <w:r>
              <w:rPr>
                <w:color w:val="000000" w:themeColor="text1"/>
                <w:szCs w:val="26"/>
                <w:lang w:val="vi-VN"/>
              </w:rPr>
              <w:t xml:space="preserve">4.kiểm tra ràng buộc dữ liệu </w:t>
            </w:r>
          </w:p>
        </w:tc>
      </w:tr>
      <w:tr w:rsidR="00293B5D" w:rsidRPr="00BD39E3" w14:paraId="1C5B0244" w14:textId="77777777" w:rsidTr="00293B5D">
        <w:tc>
          <w:tcPr>
            <w:tcW w:w="2500" w:type="pct"/>
            <w:gridSpan w:val="2"/>
          </w:tcPr>
          <w:p w14:paraId="472A83B1"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 xml:space="preserve">5. chọn đăng ký tài khoản </w:t>
            </w:r>
          </w:p>
          <w:p w14:paraId="450AF2F2"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5016F8FE" w14:textId="77777777" w:rsidR="00293B5D" w:rsidRPr="00345F31" w:rsidRDefault="00293B5D" w:rsidP="00293B5D">
            <w:pPr>
              <w:spacing w:after="40" w:line="360" w:lineRule="auto"/>
              <w:rPr>
                <w:rFonts w:ascii="Arial" w:hAnsi="Arial" w:cs="Arial"/>
                <w:color w:val="000000" w:themeColor="text1"/>
                <w:sz w:val="24"/>
                <w:lang w:val="vi-VN"/>
              </w:rPr>
            </w:pPr>
          </w:p>
        </w:tc>
      </w:tr>
      <w:tr w:rsidR="00293B5D" w:rsidRPr="00271DB5" w14:paraId="1E1A8E93" w14:textId="77777777" w:rsidTr="00293B5D">
        <w:tc>
          <w:tcPr>
            <w:tcW w:w="2500" w:type="pct"/>
            <w:gridSpan w:val="2"/>
          </w:tcPr>
          <w:p w14:paraId="6A72A3F2"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4B08726D" w14:textId="77777777" w:rsidR="00293B5D" w:rsidRPr="00BD39E3"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6. kiểm tra tài khoản trong csdl, thông báo tạo tài khoản thành công</w:t>
            </w:r>
          </w:p>
        </w:tc>
      </w:tr>
      <w:tr w:rsidR="00293B5D" w:rsidRPr="00271DB5" w14:paraId="0DA84D64" w14:textId="77777777" w:rsidTr="00293B5D">
        <w:tc>
          <w:tcPr>
            <w:tcW w:w="2500" w:type="pct"/>
            <w:gridSpan w:val="2"/>
          </w:tcPr>
          <w:p w14:paraId="7BDC621C"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50ACBBAA"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7.chuyển giao diện sang trang đăng nhập</w:t>
            </w:r>
          </w:p>
        </w:tc>
      </w:tr>
      <w:tr w:rsidR="00293B5D" w:rsidRPr="00271DB5" w14:paraId="79862DC9" w14:textId="77777777" w:rsidTr="00293B5D">
        <w:tc>
          <w:tcPr>
            <w:tcW w:w="2500" w:type="pct"/>
            <w:gridSpan w:val="2"/>
          </w:tcPr>
          <w:p w14:paraId="0CADA6A2"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7CDE5C41"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r>
      <w:tr w:rsidR="00293B5D" w:rsidRPr="00461201" w14:paraId="698D9B40" w14:textId="77777777" w:rsidTr="00293B5D">
        <w:tc>
          <w:tcPr>
            <w:tcW w:w="5000" w:type="pct"/>
            <w:gridSpan w:val="3"/>
          </w:tcPr>
          <w:p w14:paraId="2B9761BF" w14:textId="77777777" w:rsidR="00293B5D" w:rsidRPr="00461201" w:rsidRDefault="00293B5D" w:rsidP="00293B5D">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293B5D" w:rsidRPr="00461201" w14:paraId="62CC51CF" w14:textId="77777777" w:rsidTr="00293B5D">
        <w:tc>
          <w:tcPr>
            <w:tcW w:w="2500" w:type="pct"/>
            <w:gridSpan w:val="2"/>
          </w:tcPr>
          <w:p w14:paraId="7889CF4C"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59E289C6"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293B5D" w:rsidRPr="00461201" w14:paraId="70F90C81" w14:textId="77777777" w:rsidTr="00293B5D">
        <w:tc>
          <w:tcPr>
            <w:tcW w:w="2500" w:type="pct"/>
            <w:gridSpan w:val="2"/>
          </w:tcPr>
          <w:p w14:paraId="536B6D15"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5B449445"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5480D3DF" w14:textId="77777777" w:rsidTr="00293B5D">
        <w:tc>
          <w:tcPr>
            <w:tcW w:w="2500" w:type="pct"/>
            <w:gridSpan w:val="2"/>
          </w:tcPr>
          <w:p w14:paraId="1D61B138"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47D86AAA"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10D0BB14" w14:textId="77777777" w:rsidTr="00293B5D">
        <w:tc>
          <w:tcPr>
            <w:tcW w:w="2500" w:type="pct"/>
            <w:gridSpan w:val="2"/>
          </w:tcPr>
          <w:p w14:paraId="6D4D033A"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3E81B385"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762C9109" w14:textId="77777777" w:rsidTr="00293B5D">
        <w:tc>
          <w:tcPr>
            <w:tcW w:w="2500" w:type="pct"/>
            <w:gridSpan w:val="2"/>
          </w:tcPr>
          <w:p w14:paraId="32A5A5DD"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17D8E096"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bl>
    <w:p w14:paraId="0C1467B7" w14:textId="49C603B7" w:rsidR="00293B5D" w:rsidRDefault="00293B5D" w:rsidP="00293B5D">
      <w:pPr>
        <w:ind w:firstLine="0"/>
        <w:rPr>
          <w:b/>
          <w:bCs/>
        </w:rPr>
      </w:pPr>
      <w:r>
        <w:rPr>
          <w:noProof/>
        </w:rPr>
        <w:drawing>
          <wp:inline distT="0" distB="0" distL="0" distR="0" wp14:anchorId="03523494" wp14:editId="5F39DC51">
            <wp:extent cx="5580380" cy="329762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297621"/>
                    </a:xfrm>
                    <a:prstGeom prst="rect">
                      <a:avLst/>
                    </a:prstGeom>
                  </pic:spPr>
                </pic:pic>
              </a:graphicData>
            </a:graphic>
          </wp:inline>
        </w:drawing>
      </w:r>
    </w:p>
    <w:p w14:paraId="4C8959B9" w14:textId="2DC92E49" w:rsidR="00293B5D" w:rsidRDefault="00293B5D" w:rsidP="00293B5D">
      <w:pPr>
        <w:pStyle w:val="Heading3"/>
      </w:pPr>
      <w:bookmarkStart w:id="39" w:name="_Toc44797700"/>
      <w:r>
        <w:t>Đặc tả Usecase XEM DANH SÁCH SẢN PHẨM:</w:t>
      </w:r>
      <w:bookmarkEnd w:id="39"/>
    </w:p>
    <w:tbl>
      <w:tblPr>
        <w:tblStyle w:val="TableGrid"/>
        <w:tblW w:w="5000" w:type="pct"/>
        <w:tblLook w:val="01E0" w:firstRow="1" w:lastRow="1" w:firstColumn="1" w:lastColumn="1" w:noHBand="0" w:noVBand="0"/>
      </w:tblPr>
      <w:tblGrid>
        <w:gridCol w:w="2221"/>
        <w:gridCol w:w="2168"/>
        <w:gridCol w:w="4389"/>
      </w:tblGrid>
      <w:tr w:rsidR="00293B5D" w:rsidRPr="00461201" w14:paraId="31348ED1" w14:textId="77777777" w:rsidTr="00293B5D">
        <w:tc>
          <w:tcPr>
            <w:tcW w:w="5000" w:type="pct"/>
            <w:gridSpan w:val="3"/>
          </w:tcPr>
          <w:p w14:paraId="09C6F869" w14:textId="77777777" w:rsidR="00293B5D" w:rsidRPr="00635F0F" w:rsidRDefault="00293B5D" w:rsidP="00293B5D">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XemDanhSachSanPham</w:t>
            </w:r>
          </w:p>
        </w:tc>
      </w:tr>
      <w:tr w:rsidR="00293B5D" w:rsidRPr="00461201" w14:paraId="4ED32D2C" w14:textId="77777777" w:rsidTr="00293B5D">
        <w:tc>
          <w:tcPr>
            <w:tcW w:w="1265" w:type="pct"/>
          </w:tcPr>
          <w:p w14:paraId="4857A405"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653C2137"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Xem danh sách sản phẩm</w:t>
            </w:r>
          </w:p>
        </w:tc>
      </w:tr>
      <w:tr w:rsidR="00293B5D" w:rsidRPr="00461201" w14:paraId="79888599" w14:textId="77777777" w:rsidTr="00293B5D">
        <w:tc>
          <w:tcPr>
            <w:tcW w:w="1265" w:type="pct"/>
          </w:tcPr>
          <w:p w14:paraId="1678C3EF"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32015E39"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xem các danh sách sản phẩm của hệ thống</w:t>
            </w:r>
          </w:p>
        </w:tc>
      </w:tr>
      <w:tr w:rsidR="00293B5D" w:rsidRPr="00461201" w14:paraId="49CCA2F4" w14:textId="77777777" w:rsidTr="00293B5D">
        <w:tc>
          <w:tcPr>
            <w:tcW w:w="1265" w:type="pct"/>
          </w:tcPr>
          <w:p w14:paraId="057A3712"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3C9F6403"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w:t>
            </w:r>
          </w:p>
        </w:tc>
      </w:tr>
      <w:tr w:rsidR="00293B5D" w:rsidRPr="00461201" w14:paraId="4A1CC5B9" w14:textId="77777777" w:rsidTr="00293B5D">
        <w:tc>
          <w:tcPr>
            <w:tcW w:w="1265" w:type="pct"/>
          </w:tcPr>
          <w:p w14:paraId="4A9438A4"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334DC8CA"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đã truy cập vào trang chủ website</w:t>
            </w:r>
          </w:p>
        </w:tc>
      </w:tr>
      <w:tr w:rsidR="00293B5D" w:rsidRPr="00461201" w14:paraId="626663A8" w14:textId="77777777" w:rsidTr="00293B5D">
        <w:tc>
          <w:tcPr>
            <w:tcW w:w="1265" w:type="pct"/>
          </w:tcPr>
          <w:p w14:paraId="4CDA29F7" w14:textId="77777777" w:rsidR="00293B5D" w:rsidRPr="00461201" w:rsidRDefault="00293B5D" w:rsidP="00293B5D">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6888C7D0" w14:textId="77777777" w:rsidR="00293B5D" w:rsidRPr="00635F0F" w:rsidRDefault="00293B5D" w:rsidP="00293B5D">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xem được thông tin danh sách sản phẩm</w:t>
            </w:r>
          </w:p>
        </w:tc>
      </w:tr>
      <w:tr w:rsidR="00293B5D" w:rsidRPr="00461201" w14:paraId="560F06A5" w14:textId="77777777" w:rsidTr="00293B5D">
        <w:tc>
          <w:tcPr>
            <w:tcW w:w="5000" w:type="pct"/>
            <w:gridSpan w:val="3"/>
          </w:tcPr>
          <w:p w14:paraId="0D0A0FDB" w14:textId="77777777" w:rsidR="00293B5D" w:rsidRPr="00461201" w:rsidRDefault="00293B5D" w:rsidP="00293B5D">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293B5D" w:rsidRPr="00461201" w14:paraId="14CB3351" w14:textId="77777777" w:rsidTr="00293B5D">
        <w:tc>
          <w:tcPr>
            <w:tcW w:w="2500" w:type="pct"/>
            <w:gridSpan w:val="2"/>
          </w:tcPr>
          <w:p w14:paraId="197EC9BA"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300D999F"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293B5D" w:rsidRPr="00461201" w14:paraId="064BEF3F" w14:textId="77777777" w:rsidTr="00293B5D">
        <w:tc>
          <w:tcPr>
            <w:tcW w:w="2500" w:type="pct"/>
            <w:gridSpan w:val="2"/>
          </w:tcPr>
          <w:p w14:paraId="527C7A00" w14:textId="77777777" w:rsidR="00293B5D" w:rsidRPr="00B21170" w:rsidRDefault="00293B5D" w:rsidP="00293B5D">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khách hàng chọn danh sách sản phẩm</w:t>
            </w:r>
          </w:p>
        </w:tc>
        <w:tc>
          <w:tcPr>
            <w:tcW w:w="2500" w:type="pct"/>
          </w:tcPr>
          <w:p w14:paraId="0C612819" w14:textId="77777777" w:rsidR="00293B5D" w:rsidRPr="00461201" w:rsidRDefault="00293B5D" w:rsidP="00293B5D">
            <w:pPr>
              <w:spacing w:after="40" w:line="360" w:lineRule="auto"/>
              <w:rPr>
                <w:color w:val="000000" w:themeColor="text1"/>
                <w:szCs w:val="26"/>
              </w:rPr>
            </w:pPr>
          </w:p>
        </w:tc>
      </w:tr>
      <w:tr w:rsidR="00293B5D" w:rsidRPr="00461201" w14:paraId="174289C7" w14:textId="77777777" w:rsidTr="00293B5D">
        <w:tc>
          <w:tcPr>
            <w:tcW w:w="2500" w:type="pct"/>
            <w:gridSpan w:val="2"/>
          </w:tcPr>
          <w:p w14:paraId="2A260527"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0FA064AA" w14:textId="77777777" w:rsidR="00293B5D" w:rsidRPr="00B21170" w:rsidRDefault="00293B5D" w:rsidP="00293B5D">
            <w:pPr>
              <w:spacing w:after="40" w:line="360" w:lineRule="auto"/>
              <w:rPr>
                <w:color w:val="000000" w:themeColor="text1"/>
                <w:szCs w:val="26"/>
                <w:lang w:val="vi-VN"/>
              </w:rPr>
            </w:pPr>
            <w:r w:rsidRPr="00461201">
              <w:rPr>
                <w:color w:val="000000" w:themeColor="text1"/>
                <w:szCs w:val="26"/>
              </w:rPr>
              <w:t>2.</w:t>
            </w:r>
            <w:r>
              <w:rPr>
                <w:color w:val="000000" w:themeColor="text1"/>
                <w:szCs w:val="26"/>
                <w:lang w:val="vi-VN"/>
              </w:rPr>
              <w:t>Hiển thị giao diện danh sách sản phẩm</w:t>
            </w:r>
          </w:p>
        </w:tc>
      </w:tr>
      <w:tr w:rsidR="00293B5D" w:rsidRPr="00461201" w14:paraId="0BE058F7" w14:textId="77777777" w:rsidTr="00293B5D">
        <w:tc>
          <w:tcPr>
            <w:tcW w:w="2500" w:type="pct"/>
            <w:gridSpan w:val="2"/>
          </w:tcPr>
          <w:p w14:paraId="6EAC5DB9"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khách hàng chọn danh mục cần tìm</w:t>
            </w:r>
          </w:p>
        </w:tc>
        <w:tc>
          <w:tcPr>
            <w:tcW w:w="2500" w:type="pct"/>
          </w:tcPr>
          <w:p w14:paraId="65947884" w14:textId="77777777" w:rsidR="00293B5D" w:rsidRPr="00461201" w:rsidRDefault="00293B5D" w:rsidP="00293B5D">
            <w:pPr>
              <w:spacing w:after="40" w:line="360" w:lineRule="auto"/>
              <w:rPr>
                <w:color w:val="000000" w:themeColor="text1"/>
                <w:szCs w:val="26"/>
              </w:rPr>
            </w:pPr>
          </w:p>
        </w:tc>
      </w:tr>
      <w:tr w:rsidR="00293B5D" w:rsidRPr="00271DB5" w14:paraId="410848EB" w14:textId="77777777" w:rsidTr="00293B5D">
        <w:tc>
          <w:tcPr>
            <w:tcW w:w="2500" w:type="pct"/>
            <w:gridSpan w:val="2"/>
          </w:tcPr>
          <w:p w14:paraId="38C1BC9E"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7B6DDEC6" w14:textId="77777777" w:rsidR="00293B5D" w:rsidRPr="00345F31" w:rsidRDefault="00293B5D" w:rsidP="00293B5D">
            <w:pPr>
              <w:spacing w:after="40" w:line="360" w:lineRule="auto"/>
              <w:rPr>
                <w:color w:val="000000" w:themeColor="text1"/>
                <w:szCs w:val="26"/>
                <w:lang w:val="vi-VN"/>
              </w:rPr>
            </w:pPr>
            <w:r>
              <w:rPr>
                <w:color w:val="000000" w:themeColor="text1"/>
                <w:szCs w:val="26"/>
                <w:lang w:val="vi-VN"/>
              </w:rPr>
              <w:t>4.hiển thị danh sách thông tin sản phẩm</w:t>
            </w:r>
          </w:p>
        </w:tc>
      </w:tr>
      <w:tr w:rsidR="00293B5D" w:rsidRPr="00271DB5" w14:paraId="4FDCDD79" w14:textId="77777777" w:rsidTr="00293B5D">
        <w:tc>
          <w:tcPr>
            <w:tcW w:w="2500" w:type="pct"/>
            <w:gridSpan w:val="2"/>
          </w:tcPr>
          <w:p w14:paraId="75E223ED"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7F894304" w14:textId="77777777" w:rsidR="00293B5D" w:rsidRPr="00345F31" w:rsidRDefault="00293B5D" w:rsidP="00293B5D">
            <w:pPr>
              <w:spacing w:after="40" w:line="360" w:lineRule="auto"/>
              <w:rPr>
                <w:rFonts w:ascii="Arial" w:hAnsi="Arial" w:cs="Arial"/>
                <w:color w:val="000000" w:themeColor="text1"/>
                <w:sz w:val="24"/>
                <w:lang w:val="vi-VN"/>
              </w:rPr>
            </w:pPr>
          </w:p>
        </w:tc>
      </w:tr>
      <w:tr w:rsidR="00293B5D" w:rsidRPr="00271DB5" w14:paraId="5DEF64DD" w14:textId="77777777" w:rsidTr="00293B5D">
        <w:tc>
          <w:tcPr>
            <w:tcW w:w="2500" w:type="pct"/>
            <w:gridSpan w:val="2"/>
          </w:tcPr>
          <w:p w14:paraId="67294FE2"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36EA84A4"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r>
      <w:tr w:rsidR="00293B5D" w:rsidRPr="00271DB5" w14:paraId="16DD2405" w14:textId="77777777" w:rsidTr="00293B5D">
        <w:tc>
          <w:tcPr>
            <w:tcW w:w="2500" w:type="pct"/>
            <w:gridSpan w:val="2"/>
          </w:tcPr>
          <w:p w14:paraId="43FD5198"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c>
          <w:tcPr>
            <w:tcW w:w="2500" w:type="pct"/>
          </w:tcPr>
          <w:p w14:paraId="68300FDB" w14:textId="77777777" w:rsidR="00293B5D" w:rsidRPr="00345F31" w:rsidRDefault="00293B5D" w:rsidP="00293B5D">
            <w:pPr>
              <w:pStyle w:val="InfoBlue"/>
              <w:spacing w:before="0" w:line="240" w:lineRule="auto"/>
              <w:rPr>
                <w:rFonts w:ascii="Times New Roman" w:hAnsi="Times New Roman"/>
                <w:i w:val="0"/>
                <w:color w:val="000000" w:themeColor="text1"/>
                <w:sz w:val="26"/>
                <w:szCs w:val="26"/>
                <w:lang w:val="vi-VN"/>
              </w:rPr>
            </w:pPr>
          </w:p>
        </w:tc>
      </w:tr>
      <w:tr w:rsidR="00293B5D" w:rsidRPr="00461201" w14:paraId="039DBEC3" w14:textId="77777777" w:rsidTr="00293B5D">
        <w:tc>
          <w:tcPr>
            <w:tcW w:w="5000" w:type="pct"/>
            <w:gridSpan w:val="3"/>
          </w:tcPr>
          <w:p w14:paraId="3CBB9707" w14:textId="77777777" w:rsidR="00293B5D" w:rsidRPr="00461201" w:rsidRDefault="00293B5D" w:rsidP="00293B5D">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293B5D" w:rsidRPr="00461201" w14:paraId="2FAD9B6B" w14:textId="77777777" w:rsidTr="00293B5D">
        <w:tc>
          <w:tcPr>
            <w:tcW w:w="2500" w:type="pct"/>
            <w:gridSpan w:val="2"/>
          </w:tcPr>
          <w:p w14:paraId="55AC02CC"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42F442A5" w14:textId="77777777" w:rsidR="00293B5D" w:rsidRPr="00461201" w:rsidRDefault="00293B5D" w:rsidP="00293B5D">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293B5D" w:rsidRPr="00461201" w14:paraId="6F6E4568" w14:textId="77777777" w:rsidTr="00293B5D">
        <w:tc>
          <w:tcPr>
            <w:tcW w:w="2500" w:type="pct"/>
            <w:gridSpan w:val="2"/>
          </w:tcPr>
          <w:p w14:paraId="32302BCB"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7D0CCF01"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3D30B09E" w14:textId="77777777" w:rsidTr="00293B5D">
        <w:tc>
          <w:tcPr>
            <w:tcW w:w="2500" w:type="pct"/>
            <w:gridSpan w:val="2"/>
          </w:tcPr>
          <w:p w14:paraId="7469A449"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13D067F4"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10A05B3F" w14:textId="77777777" w:rsidTr="00293B5D">
        <w:tc>
          <w:tcPr>
            <w:tcW w:w="2500" w:type="pct"/>
            <w:gridSpan w:val="2"/>
          </w:tcPr>
          <w:p w14:paraId="0FF460FD"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2D39773E"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r w:rsidR="00293B5D" w:rsidRPr="00461201" w14:paraId="3411856A" w14:textId="77777777" w:rsidTr="00293B5D">
        <w:tc>
          <w:tcPr>
            <w:tcW w:w="2500" w:type="pct"/>
            <w:gridSpan w:val="2"/>
          </w:tcPr>
          <w:p w14:paraId="72D92B91"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c>
          <w:tcPr>
            <w:tcW w:w="2500" w:type="pct"/>
          </w:tcPr>
          <w:p w14:paraId="106955E9" w14:textId="77777777" w:rsidR="00293B5D" w:rsidRPr="00461201" w:rsidRDefault="00293B5D" w:rsidP="00293B5D">
            <w:pPr>
              <w:pStyle w:val="InfoBlue"/>
              <w:spacing w:before="0" w:line="240" w:lineRule="auto"/>
              <w:rPr>
                <w:rFonts w:ascii="Times New Roman" w:hAnsi="Times New Roman"/>
                <w:i w:val="0"/>
                <w:color w:val="000000" w:themeColor="text1"/>
                <w:sz w:val="26"/>
                <w:szCs w:val="26"/>
              </w:rPr>
            </w:pPr>
          </w:p>
        </w:tc>
      </w:tr>
    </w:tbl>
    <w:p w14:paraId="76942E82" w14:textId="04EF5D7D" w:rsidR="00293B5D" w:rsidRDefault="00293B5D" w:rsidP="00293B5D">
      <w:pPr>
        <w:ind w:firstLine="0"/>
        <w:rPr>
          <w:b/>
          <w:bCs/>
        </w:rPr>
      </w:pPr>
      <w:r>
        <w:rPr>
          <w:noProof/>
        </w:rPr>
        <w:drawing>
          <wp:inline distT="0" distB="0" distL="0" distR="0" wp14:anchorId="7556B40A" wp14:editId="4CF3306E">
            <wp:extent cx="5580380" cy="28244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2824480"/>
                    </a:xfrm>
                    <a:prstGeom prst="rect">
                      <a:avLst/>
                    </a:prstGeom>
                  </pic:spPr>
                </pic:pic>
              </a:graphicData>
            </a:graphic>
          </wp:inline>
        </w:drawing>
      </w:r>
    </w:p>
    <w:p w14:paraId="6DE247FE" w14:textId="37824858" w:rsidR="00412172" w:rsidRDefault="00412172" w:rsidP="00412172">
      <w:pPr>
        <w:pStyle w:val="Heading3"/>
      </w:pPr>
      <w:bookmarkStart w:id="40" w:name="_Toc44797701"/>
      <w:r>
        <w:t>Đặt tả Usecase XEM CHI TIẾT SẢN PHẨM:</w:t>
      </w:r>
      <w:bookmarkEnd w:id="40"/>
    </w:p>
    <w:tbl>
      <w:tblPr>
        <w:tblStyle w:val="TableGrid"/>
        <w:tblW w:w="5000" w:type="pct"/>
        <w:tblLook w:val="01E0" w:firstRow="1" w:lastRow="1" w:firstColumn="1" w:lastColumn="1" w:noHBand="0" w:noVBand="0"/>
      </w:tblPr>
      <w:tblGrid>
        <w:gridCol w:w="2221"/>
        <w:gridCol w:w="2168"/>
        <w:gridCol w:w="4389"/>
      </w:tblGrid>
      <w:tr w:rsidR="00412172" w:rsidRPr="00461201" w14:paraId="72B75AB8" w14:textId="77777777" w:rsidTr="0073697B">
        <w:tc>
          <w:tcPr>
            <w:tcW w:w="5000" w:type="pct"/>
            <w:gridSpan w:val="3"/>
          </w:tcPr>
          <w:p w14:paraId="660F442D" w14:textId="77777777" w:rsidR="00412172" w:rsidRPr="00635F0F" w:rsidRDefault="00412172" w:rsidP="0073697B">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XemChiTietSanPham</w:t>
            </w:r>
          </w:p>
        </w:tc>
      </w:tr>
      <w:tr w:rsidR="00412172" w:rsidRPr="00B21170" w14:paraId="52ABFFF3" w14:textId="77777777" w:rsidTr="0073697B">
        <w:tc>
          <w:tcPr>
            <w:tcW w:w="1265" w:type="pct"/>
          </w:tcPr>
          <w:p w14:paraId="7F204604"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142B0D5A"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Xem chi tiết sản phẩm</w:t>
            </w:r>
          </w:p>
        </w:tc>
      </w:tr>
      <w:tr w:rsidR="00412172" w:rsidRPr="00B21170" w14:paraId="6B966719" w14:textId="77777777" w:rsidTr="0073697B">
        <w:tc>
          <w:tcPr>
            <w:tcW w:w="1265" w:type="pct"/>
          </w:tcPr>
          <w:p w14:paraId="2B86E758"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7165DB2E"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Xem thông tin chi tiết của sản phẩm</w:t>
            </w:r>
          </w:p>
        </w:tc>
      </w:tr>
      <w:tr w:rsidR="00412172" w:rsidRPr="00461201" w14:paraId="48939C5E" w14:textId="77777777" w:rsidTr="0073697B">
        <w:tc>
          <w:tcPr>
            <w:tcW w:w="1265" w:type="pct"/>
          </w:tcPr>
          <w:p w14:paraId="03FE1FCC"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4716965F"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w:t>
            </w:r>
          </w:p>
        </w:tc>
      </w:tr>
      <w:tr w:rsidR="00412172" w:rsidRPr="00461201" w14:paraId="6C08F70D" w14:textId="77777777" w:rsidTr="0073697B">
        <w:tc>
          <w:tcPr>
            <w:tcW w:w="1265" w:type="pct"/>
          </w:tcPr>
          <w:p w14:paraId="61E2A487"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4ECEBBD7"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đã truy cập vào trang chủ website</w:t>
            </w:r>
          </w:p>
        </w:tc>
      </w:tr>
      <w:tr w:rsidR="00412172" w:rsidRPr="00B21170" w14:paraId="6739B54D" w14:textId="77777777" w:rsidTr="0073697B">
        <w:tc>
          <w:tcPr>
            <w:tcW w:w="1265" w:type="pct"/>
          </w:tcPr>
          <w:p w14:paraId="2EFAA6A9"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60D85B76"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Xem được thông tin chi tiết sản phẩm</w:t>
            </w:r>
          </w:p>
        </w:tc>
      </w:tr>
      <w:tr w:rsidR="00412172" w:rsidRPr="00461201" w14:paraId="46BDADCD" w14:textId="77777777" w:rsidTr="0073697B">
        <w:tc>
          <w:tcPr>
            <w:tcW w:w="5000" w:type="pct"/>
            <w:gridSpan w:val="3"/>
          </w:tcPr>
          <w:p w14:paraId="2BED3958" w14:textId="77777777" w:rsidR="00412172" w:rsidRPr="00461201" w:rsidRDefault="00412172"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412172" w:rsidRPr="00461201" w14:paraId="00E58FC5" w14:textId="77777777" w:rsidTr="0073697B">
        <w:tc>
          <w:tcPr>
            <w:tcW w:w="2500" w:type="pct"/>
            <w:gridSpan w:val="2"/>
          </w:tcPr>
          <w:p w14:paraId="75C15A3A"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15AF4B39"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412172" w:rsidRPr="00461201" w14:paraId="3820234E" w14:textId="77777777" w:rsidTr="0073697B">
        <w:tc>
          <w:tcPr>
            <w:tcW w:w="2500" w:type="pct"/>
            <w:gridSpan w:val="2"/>
          </w:tcPr>
          <w:p w14:paraId="01C925AD"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biểu tượng hoặc kí hiệu giỏ hàng trên trang web</w:t>
            </w:r>
          </w:p>
        </w:tc>
        <w:tc>
          <w:tcPr>
            <w:tcW w:w="2500" w:type="pct"/>
          </w:tcPr>
          <w:p w14:paraId="1CB71EAA" w14:textId="77777777" w:rsidR="00412172" w:rsidRPr="00461201" w:rsidRDefault="00412172" w:rsidP="0073697B">
            <w:pPr>
              <w:spacing w:after="40" w:line="360" w:lineRule="auto"/>
              <w:rPr>
                <w:color w:val="000000" w:themeColor="text1"/>
                <w:szCs w:val="26"/>
              </w:rPr>
            </w:pPr>
          </w:p>
        </w:tc>
      </w:tr>
      <w:tr w:rsidR="00412172" w:rsidRPr="00461201" w14:paraId="6D4742E5" w14:textId="77777777" w:rsidTr="0073697B">
        <w:tc>
          <w:tcPr>
            <w:tcW w:w="2500" w:type="pct"/>
            <w:gridSpan w:val="2"/>
          </w:tcPr>
          <w:p w14:paraId="43F733BA"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7D883431" w14:textId="77777777" w:rsidR="00412172" w:rsidRPr="00635F0F" w:rsidRDefault="00412172" w:rsidP="0073697B">
            <w:pPr>
              <w:spacing w:after="40" w:line="360" w:lineRule="auto"/>
              <w:rPr>
                <w:color w:val="000000" w:themeColor="text1"/>
                <w:szCs w:val="26"/>
                <w:lang w:val="vi-VN"/>
              </w:rPr>
            </w:pPr>
            <w:r w:rsidRPr="00461201">
              <w:rPr>
                <w:color w:val="000000" w:themeColor="text1"/>
                <w:szCs w:val="26"/>
              </w:rPr>
              <w:t xml:space="preserve">2.Hiển thị </w:t>
            </w:r>
            <w:r>
              <w:rPr>
                <w:color w:val="000000" w:themeColor="text1"/>
                <w:szCs w:val="26"/>
                <w:lang w:val="vi-VN"/>
              </w:rPr>
              <w:t>giao diện giỏ hàng</w:t>
            </w:r>
          </w:p>
        </w:tc>
      </w:tr>
      <w:tr w:rsidR="00412172" w:rsidRPr="00461201" w14:paraId="3DFB4C09" w14:textId="77777777" w:rsidTr="0073697B">
        <w:tc>
          <w:tcPr>
            <w:tcW w:w="2500" w:type="pct"/>
            <w:gridSpan w:val="2"/>
          </w:tcPr>
          <w:p w14:paraId="61DE3836"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Kiểm tra thông tin giỏ hàng, chọn thêm thông tin địa chị giao hàng</w:t>
            </w:r>
          </w:p>
        </w:tc>
        <w:tc>
          <w:tcPr>
            <w:tcW w:w="2500" w:type="pct"/>
          </w:tcPr>
          <w:p w14:paraId="251F548C" w14:textId="77777777" w:rsidR="00412172" w:rsidRPr="00461201" w:rsidRDefault="00412172" w:rsidP="0073697B">
            <w:pPr>
              <w:spacing w:after="40" w:line="360" w:lineRule="auto"/>
              <w:rPr>
                <w:color w:val="000000" w:themeColor="text1"/>
                <w:szCs w:val="26"/>
              </w:rPr>
            </w:pPr>
          </w:p>
        </w:tc>
      </w:tr>
      <w:tr w:rsidR="00412172" w:rsidRPr="00271DB5" w14:paraId="3B89DCD4" w14:textId="77777777" w:rsidTr="0073697B">
        <w:tc>
          <w:tcPr>
            <w:tcW w:w="2500" w:type="pct"/>
            <w:gridSpan w:val="2"/>
          </w:tcPr>
          <w:p w14:paraId="6CA0D28E"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0BA70E4" w14:textId="77777777" w:rsidR="00412172" w:rsidRPr="00345F31" w:rsidRDefault="00412172" w:rsidP="0073697B">
            <w:pPr>
              <w:spacing w:after="40" w:line="360" w:lineRule="auto"/>
              <w:rPr>
                <w:color w:val="000000" w:themeColor="text1"/>
                <w:szCs w:val="26"/>
                <w:lang w:val="vi-VN"/>
              </w:rPr>
            </w:pPr>
            <w:r>
              <w:rPr>
                <w:color w:val="000000" w:themeColor="text1"/>
                <w:szCs w:val="26"/>
                <w:lang w:val="vi-VN"/>
              </w:rPr>
              <w:t>Di chuyển con trỏ chuột vào ô nhập thông tin địa chỉ giao hàng</w:t>
            </w:r>
          </w:p>
        </w:tc>
      </w:tr>
      <w:tr w:rsidR="00412172" w:rsidRPr="00271DB5" w14:paraId="7A60D949" w14:textId="77777777" w:rsidTr="0073697B">
        <w:tc>
          <w:tcPr>
            <w:tcW w:w="2500" w:type="pct"/>
            <w:gridSpan w:val="2"/>
          </w:tcPr>
          <w:p w14:paraId="32E9908D" w14:textId="77777777" w:rsidR="00412172" w:rsidRDefault="00412172"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4</w:t>
            </w:r>
            <w:r w:rsidRPr="00345F31">
              <w:rPr>
                <w:rFonts w:ascii="Times New Roman" w:hAnsi="Times New Roman"/>
                <w:i w:val="0"/>
                <w:color w:val="000000" w:themeColor="text1"/>
                <w:sz w:val="26"/>
                <w:szCs w:val="26"/>
                <w:lang w:val="vi-VN"/>
              </w:rPr>
              <w:t>.</w:t>
            </w:r>
            <w:r>
              <w:rPr>
                <w:rFonts w:ascii="Times New Roman" w:hAnsi="Times New Roman"/>
                <w:i w:val="0"/>
                <w:color w:val="000000" w:themeColor="text1"/>
                <w:sz w:val="26"/>
                <w:szCs w:val="26"/>
                <w:lang w:val="vi-VN"/>
              </w:rPr>
              <w:t>Chọn hình thức thanh toán</w:t>
            </w:r>
          </w:p>
          <w:p w14:paraId="455B3B67"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Xác nhận giao hàng</w:t>
            </w:r>
          </w:p>
        </w:tc>
        <w:tc>
          <w:tcPr>
            <w:tcW w:w="2500" w:type="pct"/>
          </w:tcPr>
          <w:p w14:paraId="5802B183" w14:textId="77777777" w:rsidR="00412172" w:rsidRPr="00345F31" w:rsidRDefault="00412172" w:rsidP="0073697B">
            <w:pPr>
              <w:spacing w:after="40" w:line="360" w:lineRule="auto"/>
              <w:rPr>
                <w:rFonts w:ascii="Arial" w:hAnsi="Arial" w:cs="Arial"/>
                <w:color w:val="000000" w:themeColor="text1"/>
                <w:sz w:val="24"/>
                <w:lang w:val="vi-VN"/>
              </w:rPr>
            </w:pPr>
          </w:p>
        </w:tc>
      </w:tr>
      <w:tr w:rsidR="00412172" w:rsidRPr="00345F31" w14:paraId="17667352" w14:textId="77777777" w:rsidTr="0073697B">
        <w:tc>
          <w:tcPr>
            <w:tcW w:w="2500" w:type="pct"/>
            <w:gridSpan w:val="2"/>
          </w:tcPr>
          <w:p w14:paraId="707CB888"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BC032B6"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r w:rsidRPr="00345F31">
              <w:rPr>
                <w:rFonts w:ascii="Times New Roman" w:hAnsi="Times New Roman"/>
                <w:i w:val="0"/>
                <w:color w:val="000000" w:themeColor="text1"/>
                <w:sz w:val="26"/>
                <w:szCs w:val="26"/>
              </w:rPr>
              <w:t>4.Kiểm tra thông tin</w:t>
            </w:r>
            <w:r>
              <w:rPr>
                <w:rFonts w:ascii="Times New Roman" w:hAnsi="Times New Roman"/>
                <w:i w:val="0"/>
                <w:color w:val="000000" w:themeColor="text1"/>
                <w:sz w:val="26"/>
                <w:szCs w:val="26"/>
                <w:lang w:val="vi-VN"/>
              </w:rPr>
              <w:t xml:space="preserve"> và lưu csdl</w:t>
            </w:r>
          </w:p>
        </w:tc>
      </w:tr>
      <w:tr w:rsidR="00412172" w:rsidRPr="00271DB5" w14:paraId="30B66F34" w14:textId="77777777" w:rsidTr="0073697B">
        <w:tc>
          <w:tcPr>
            <w:tcW w:w="2500" w:type="pct"/>
            <w:gridSpan w:val="2"/>
          </w:tcPr>
          <w:p w14:paraId="5062C65D"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860B2C0"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Gửi thông tin đơn hàng sang nhân viên</w:t>
            </w:r>
          </w:p>
        </w:tc>
      </w:tr>
      <w:tr w:rsidR="00412172" w:rsidRPr="00271DB5" w14:paraId="549B533A" w14:textId="77777777" w:rsidTr="0073697B">
        <w:tc>
          <w:tcPr>
            <w:tcW w:w="2500" w:type="pct"/>
            <w:gridSpan w:val="2"/>
          </w:tcPr>
          <w:p w14:paraId="61D4F6AE"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Thông báo đặt hàng thành công</w:t>
            </w:r>
          </w:p>
        </w:tc>
        <w:tc>
          <w:tcPr>
            <w:tcW w:w="2500" w:type="pct"/>
          </w:tcPr>
          <w:p w14:paraId="4208546B"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r>
      <w:tr w:rsidR="00412172" w:rsidRPr="00461201" w14:paraId="2EF30434" w14:textId="77777777" w:rsidTr="0073697B">
        <w:tc>
          <w:tcPr>
            <w:tcW w:w="5000" w:type="pct"/>
            <w:gridSpan w:val="3"/>
          </w:tcPr>
          <w:p w14:paraId="65D4C769" w14:textId="77777777" w:rsidR="00412172" w:rsidRPr="00461201" w:rsidRDefault="00412172"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412172" w:rsidRPr="00461201" w14:paraId="4E7FBFD2" w14:textId="77777777" w:rsidTr="0073697B">
        <w:tc>
          <w:tcPr>
            <w:tcW w:w="2500" w:type="pct"/>
            <w:gridSpan w:val="2"/>
          </w:tcPr>
          <w:p w14:paraId="3BF4F870"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3FEBA758"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412172" w:rsidRPr="00461201" w14:paraId="435C8973" w14:textId="77777777" w:rsidTr="0073697B">
        <w:tc>
          <w:tcPr>
            <w:tcW w:w="2500" w:type="pct"/>
            <w:gridSpan w:val="2"/>
          </w:tcPr>
          <w:p w14:paraId="15EEC7DD"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04762455"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r w:rsidR="00412172" w:rsidRPr="00461201" w14:paraId="29A9372B" w14:textId="77777777" w:rsidTr="0073697B">
        <w:tc>
          <w:tcPr>
            <w:tcW w:w="2500" w:type="pct"/>
            <w:gridSpan w:val="2"/>
          </w:tcPr>
          <w:p w14:paraId="5011DFF0"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58C8C7E3"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r w:rsidR="00412172" w:rsidRPr="00461201" w14:paraId="642FEFA2" w14:textId="77777777" w:rsidTr="0073697B">
        <w:tc>
          <w:tcPr>
            <w:tcW w:w="2500" w:type="pct"/>
            <w:gridSpan w:val="2"/>
          </w:tcPr>
          <w:p w14:paraId="5BB62F15"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773916E3"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bl>
    <w:p w14:paraId="7B744B86" w14:textId="4B66E13C" w:rsidR="00412172" w:rsidRDefault="00412172" w:rsidP="00412172">
      <w:pPr>
        <w:pStyle w:val="Heading3"/>
      </w:pPr>
      <w:bookmarkStart w:id="41" w:name="_Toc44797702"/>
      <w:r>
        <w:t>Đặc tả Usecase CHỌN MUA SẢN PHẨM:</w:t>
      </w:r>
      <w:bookmarkEnd w:id="41"/>
    </w:p>
    <w:tbl>
      <w:tblPr>
        <w:tblStyle w:val="TableGrid"/>
        <w:tblW w:w="5000" w:type="pct"/>
        <w:tblLook w:val="01E0" w:firstRow="1" w:lastRow="1" w:firstColumn="1" w:lastColumn="1" w:noHBand="0" w:noVBand="0"/>
      </w:tblPr>
      <w:tblGrid>
        <w:gridCol w:w="2221"/>
        <w:gridCol w:w="2168"/>
        <w:gridCol w:w="4389"/>
      </w:tblGrid>
      <w:tr w:rsidR="00412172" w:rsidRPr="00461201" w14:paraId="16404CF8" w14:textId="77777777" w:rsidTr="0073697B">
        <w:tc>
          <w:tcPr>
            <w:tcW w:w="5000" w:type="pct"/>
            <w:gridSpan w:val="3"/>
          </w:tcPr>
          <w:p w14:paraId="538E542E" w14:textId="77777777" w:rsidR="00412172" w:rsidRPr="00635F0F" w:rsidRDefault="00412172" w:rsidP="0073697B">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ChonMuaSanPham</w:t>
            </w:r>
          </w:p>
        </w:tc>
      </w:tr>
      <w:tr w:rsidR="00412172" w:rsidRPr="00461201" w14:paraId="3A133C8A" w14:textId="77777777" w:rsidTr="0073697B">
        <w:tc>
          <w:tcPr>
            <w:tcW w:w="1265" w:type="pct"/>
          </w:tcPr>
          <w:p w14:paraId="3BD57AEB"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07D96563"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Chọn mua sản phẩm</w:t>
            </w:r>
          </w:p>
        </w:tc>
      </w:tr>
      <w:tr w:rsidR="00412172" w:rsidRPr="00461201" w14:paraId="51B16D7C" w14:textId="77777777" w:rsidTr="0073697B">
        <w:tc>
          <w:tcPr>
            <w:tcW w:w="1265" w:type="pct"/>
          </w:tcPr>
          <w:p w14:paraId="0F064F1B"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0015718A"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chọn mua sản phẩm</w:t>
            </w:r>
          </w:p>
        </w:tc>
      </w:tr>
      <w:tr w:rsidR="00412172" w:rsidRPr="00461201" w14:paraId="5834BA11" w14:textId="77777777" w:rsidTr="0073697B">
        <w:tc>
          <w:tcPr>
            <w:tcW w:w="1265" w:type="pct"/>
          </w:tcPr>
          <w:p w14:paraId="1EC20A4A"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15116AA3"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w:t>
            </w:r>
          </w:p>
        </w:tc>
      </w:tr>
      <w:tr w:rsidR="00412172" w:rsidRPr="00461201" w14:paraId="17337066" w14:textId="77777777" w:rsidTr="0073697B">
        <w:tc>
          <w:tcPr>
            <w:tcW w:w="1265" w:type="pct"/>
          </w:tcPr>
          <w:p w14:paraId="79D3099F"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302504BC"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đã truy cập vào trang chủ website</w:t>
            </w:r>
          </w:p>
        </w:tc>
      </w:tr>
      <w:tr w:rsidR="00412172" w:rsidRPr="00461201" w14:paraId="23B23BED" w14:textId="77777777" w:rsidTr="0073697B">
        <w:tc>
          <w:tcPr>
            <w:tcW w:w="1265" w:type="pct"/>
          </w:tcPr>
          <w:p w14:paraId="2B6BB333"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5DC68391"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Sản phẩm được thêm vào giỏ hàng thành công</w:t>
            </w:r>
          </w:p>
        </w:tc>
      </w:tr>
      <w:tr w:rsidR="00412172" w:rsidRPr="00461201" w14:paraId="4891C192" w14:textId="77777777" w:rsidTr="0073697B">
        <w:tc>
          <w:tcPr>
            <w:tcW w:w="5000" w:type="pct"/>
            <w:gridSpan w:val="3"/>
          </w:tcPr>
          <w:p w14:paraId="07B1BC4E" w14:textId="77777777" w:rsidR="00412172" w:rsidRPr="00461201" w:rsidRDefault="00412172"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412172" w:rsidRPr="00461201" w14:paraId="48766AB8" w14:textId="77777777" w:rsidTr="0073697B">
        <w:tc>
          <w:tcPr>
            <w:tcW w:w="2500" w:type="pct"/>
            <w:gridSpan w:val="2"/>
          </w:tcPr>
          <w:p w14:paraId="1ABBD196"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32642F46"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412172" w:rsidRPr="00B21170" w14:paraId="2A2C182B" w14:textId="77777777" w:rsidTr="0073697B">
        <w:tc>
          <w:tcPr>
            <w:tcW w:w="2500" w:type="pct"/>
            <w:gridSpan w:val="2"/>
          </w:tcPr>
          <w:p w14:paraId="01E8E9F7"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sidRPr="00B21170">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B21170">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sản phẩm có trên trang chủ hoặc trong danh mục sản phẩm</w:t>
            </w:r>
          </w:p>
        </w:tc>
        <w:tc>
          <w:tcPr>
            <w:tcW w:w="2500" w:type="pct"/>
          </w:tcPr>
          <w:p w14:paraId="5F646964" w14:textId="77777777" w:rsidR="00412172" w:rsidRPr="00B21170" w:rsidRDefault="00412172" w:rsidP="0073697B">
            <w:pPr>
              <w:spacing w:after="40" w:line="360" w:lineRule="auto"/>
              <w:rPr>
                <w:color w:val="000000" w:themeColor="text1"/>
                <w:szCs w:val="26"/>
              </w:rPr>
            </w:pPr>
          </w:p>
        </w:tc>
      </w:tr>
      <w:tr w:rsidR="00412172" w:rsidRPr="00461201" w14:paraId="4881F66B" w14:textId="77777777" w:rsidTr="0073697B">
        <w:tc>
          <w:tcPr>
            <w:tcW w:w="2500" w:type="pct"/>
            <w:gridSpan w:val="2"/>
          </w:tcPr>
          <w:p w14:paraId="78A7F73E" w14:textId="77777777" w:rsidR="00412172" w:rsidRPr="00B21170"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5EC50C9E" w14:textId="77777777" w:rsidR="00412172" w:rsidRPr="00B21170" w:rsidRDefault="00412172" w:rsidP="0073697B">
            <w:pPr>
              <w:spacing w:after="40" w:line="360" w:lineRule="auto"/>
              <w:rPr>
                <w:color w:val="000000" w:themeColor="text1"/>
                <w:szCs w:val="26"/>
                <w:lang w:val="vi-VN"/>
              </w:rPr>
            </w:pPr>
            <w:r w:rsidRPr="00461201">
              <w:rPr>
                <w:color w:val="000000" w:themeColor="text1"/>
                <w:szCs w:val="26"/>
              </w:rPr>
              <w:t>2</w:t>
            </w:r>
            <w:r>
              <w:rPr>
                <w:color w:val="000000" w:themeColor="text1"/>
                <w:szCs w:val="26"/>
                <w:lang w:val="vi-VN"/>
              </w:rPr>
              <w:t>. Hiển thị giao diện thông tin sản phẩm</w:t>
            </w:r>
          </w:p>
        </w:tc>
      </w:tr>
      <w:tr w:rsidR="00412172" w:rsidRPr="00461201" w14:paraId="2DD587B4" w14:textId="77777777" w:rsidTr="0073697B">
        <w:tc>
          <w:tcPr>
            <w:tcW w:w="2500" w:type="pct"/>
            <w:gridSpan w:val="2"/>
          </w:tcPr>
          <w:p w14:paraId="3CD74BBA"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xml:space="preserve">. Chọn mua sản phẩm </w:t>
            </w:r>
          </w:p>
        </w:tc>
        <w:tc>
          <w:tcPr>
            <w:tcW w:w="2500" w:type="pct"/>
          </w:tcPr>
          <w:p w14:paraId="2A80E4C8" w14:textId="77777777" w:rsidR="00412172" w:rsidRPr="00461201" w:rsidRDefault="00412172" w:rsidP="0073697B">
            <w:pPr>
              <w:spacing w:after="40" w:line="360" w:lineRule="auto"/>
              <w:rPr>
                <w:color w:val="000000" w:themeColor="text1"/>
                <w:szCs w:val="26"/>
              </w:rPr>
            </w:pPr>
          </w:p>
        </w:tc>
      </w:tr>
      <w:tr w:rsidR="00412172" w:rsidRPr="00271DB5" w14:paraId="0894F0E6" w14:textId="77777777" w:rsidTr="0073697B">
        <w:tc>
          <w:tcPr>
            <w:tcW w:w="2500" w:type="pct"/>
            <w:gridSpan w:val="2"/>
          </w:tcPr>
          <w:p w14:paraId="73C3BCF5"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37350887" w14:textId="77777777" w:rsidR="00412172" w:rsidRPr="00345F31" w:rsidRDefault="00412172" w:rsidP="0073697B">
            <w:pPr>
              <w:spacing w:after="40" w:line="360" w:lineRule="auto"/>
              <w:rPr>
                <w:color w:val="000000" w:themeColor="text1"/>
                <w:szCs w:val="26"/>
                <w:lang w:val="vi-VN"/>
              </w:rPr>
            </w:pPr>
            <w:r>
              <w:rPr>
                <w:color w:val="000000" w:themeColor="text1"/>
                <w:szCs w:val="26"/>
                <w:lang w:val="vi-VN"/>
              </w:rPr>
              <w:t>4. Sản phẩm thêm vào giỏ hàng thanh công</w:t>
            </w:r>
          </w:p>
        </w:tc>
      </w:tr>
      <w:tr w:rsidR="00412172" w:rsidRPr="00271DB5" w14:paraId="5D3A9B92" w14:textId="77777777" w:rsidTr="0073697B">
        <w:tc>
          <w:tcPr>
            <w:tcW w:w="2500" w:type="pct"/>
            <w:gridSpan w:val="2"/>
          </w:tcPr>
          <w:p w14:paraId="54EA5077"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3C1DC5D0" w14:textId="77777777" w:rsidR="00412172" w:rsidRPr="00345F31" w:rsidRDefault="00412172" w:rsidP="0073697B">
            <w:pPr>
              <w:spacing w:after="40" w:line="360" w:lineRule="auto"/>
              <w:rPr>
                <w:rFonts w:ascii="Arial" w:hAnsi="Arial" w:cs="Arial"/>
                <w:color w:val="000000" w:themeColor="text1"/>
                <w:sz w:val="24"/>
                <w:lang w:val="vi-VN"/>
              </w:rPr>
            </w:pPr>
          </w:p>
        </w:tc>
      </w:tr>
      <w:tr w:rsidR="00412172" w:rsidRPr="00271DB5" w14:paraId="1C49419B" w14:textId="77777777" w:rsidTr="0073697B">
        <w:tc>
          <w:tcPr>
            <w:tcW w:w="2500" w:type="pct"/>
            <w:gridSpan w:val="2"/>
          </w:tcPr>
          <w:p w14:paraId="2C6F162B"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3CB23934"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r>
      <w:tr w:rsidR="00412172" w:rsidRPr="00271DB5" w14:paraId="44DA32F6" w14:textId="77777777" w:rsidTr="0073697B">
        <w:tc>
          <w:tcPr>
            <w:tcW w:w="2500" w:type="pct"/>
            <w:gridSpan w:val="2"/>
          </w:tcPr>
          <w:p w14:paraId="41669640"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179EDEE8"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r>
      <w:tr w:rsidR="00412172" w:rsidRPr="00461201" w14:paraId="52A33340" w14:textId="77777777" w:rsidTr="0073697B">
        <w:tc>
          <w:tcPr>
            <w:tcW w:w="5000" w:type="pct"/>
            <w:gridSpan w:val="3"/>
          </w:tcPr>
          <w:p w14:paraId="01E1E88E" w14:textId="77777777" w:rsidR="00412172" w:rsidRPr="00461201" w:rsidRDefault="00412172"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412172" w:rsidRPr="00461201" w14:paraId="517E686D" w14:textId="77777777" w:rsidTr="0073697B">
        <w:tc>
          <w:tcPr>
            <w:tcW w:w="2500" w:type="pct"/>
            <w:gridSpan w:val="2"/>
          </w:tcPr>
          <w:p w14:paraId="59F209C6"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356DD483"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412172" w:rsidRPr="00461201" w14:paraId="7C597AA5" w14:textId="77777777" w:rsidTr="0073697B">
        <w:tc>
          <w:tcPr>
            <w:tcW w:w="2500" w:type="pct"/>
            <w:gridSpan w:val="2"/>
          </w:tcPr>
          <w:p w14:paraId="7978F855"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30DBD3CF"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r w:rsidR="00412172" w:rsidRPr="00461201" w14:paraId="3198CAB8" w14:textId="77777777" w:rsidTr="0073697B">
        <w:tc>
          <w:tcPr>
            <w:tcW w:w="2500" w:type="pct"/>
            <w:gridSpan w:val="2"/>
          </w:tcPr>
          <w:p w14:paraId="0FC312F7"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49BB4D7F"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r w:rsidR="00412172" w:rsidRPr="00461201" w14:paraId="219AD67C" w14:textId="77777777" w:rsidTr="0073697B">
        <w:tc>
          <w:tcPr>
            <w:tcW w:w="2500" w:type="pct"/>
            <w:gridSpan w:val="2"/>
          </w:tcPr>
          <w:p w14:paraId="4DA5B68E"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69594AE3"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bl>
    <w:p w14:paraId="5AC82601" w14:textId="76677883" w:rsidR="00412172" w:rsidRDefault="00412172" w:rsidP="00293B5D">
      <w:pPr>
        <w:ind w:firstLine="0"/>
        <w:rPr>
          <w:b/>
          <w:bCs/>
        </w:rPr>
      </w:pPr>
      <w:r>
        <w:rPr>
          <w:noProof/>
        </w:rPr>
        <w:lastRenderedPageBreak/>
        <w:drawing>
          <wp:inline distT="0" distB="0" distL="0" distR="0" wp14:anchorId="11BA5983" wp14:editId="5CB10BC8">
            <wp:extent cx="5580380" cy="29908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990850"/>
                    </a:xfrm>
                    <a:prstGeom prst="rect">
                      <a:avLst/>
                    </a:prstGeom>
                  </pic:spPr>
                </pic:pic>
              </a:graphicData>
            </a:graphic>
          </wp:inline>
        </w:drawing>
      </w:r>
    </w:p>
    <w:p w14:paraId="7A872C27" w14:textId="0AD63A47" w:rsidR="00412172" w:rsidRDefault="00412172" w:rsidP="00412172">
      <w:pPr>
        <w:pStyle w:val="Heading3"/>
      </w:pPr>
      <w:bookmarkStart w:id="42" w:name="_Toc44797703"/>
      <w:r>
        <w:t>Đặt tả Usecase XEM GIỎ HÀNG</w:t>
      </w:r>
      <w:bookmarkEnd w:id="42"/>
    </w:p>
    <w:tbl>
      <w:tblPr>
        <w:tblStyle w:val="TableGrid"/>
        <w:tblW w:w="5000" w:type="pct"/>
        <w:tblLook w:val="01E0" w:firstRow="1" w:lastRow="1" w:firstColumn="1" w:lastColumn="1" w:noHBand="0" w:noVBand="0"/>
      </w:tblPr>
      <w:tblGrid>
        <w:gridCol w:w="2221"/>
        <w:gridCol w:w="2168"/>
        <w:gridCol w:w="4389"/>
      </w:tblGrid>
      <w:tr w:rsidR="00412172" w:rsidRPr="00461201" w14:paraId="415EB292" w14:textId="77777777" w:rsidTr="0073697B">
        <w:tc>
          <w:tcPr>
            <w:tcW w:w="5000" w:type="pct"/>
            <w:gridSpan w:val="3"/>
          </w:tcPr>
          <w:p w14:paraId="59A59C01" w14:textId="77777777" w:rsidR="00412172" w:rsidRPr="00635F0F" w:rsidRDefault="00412172" w:rsidP="0073697B">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XemGioHang</w:t>
            </w:r>
          </w:p>
        </w:tc>
      </w:tr>
      <w:tr w:rsidR="00412172" w:rsidRPr="00461201" w14:paraId="0AC1D9DB" w14:textId="77777777" w:rsidTr="0073697B">
        <w:tc>
          <w:tcPr>
            <w:tcW w:w="1265" w:type="pct"/>
          </w:tcPr>
          <w:p w14:paraId="68F56D91"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2A794E69"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Xem giỏ hàng</w:t>
            </w:r>
          </w:p>
        </w:tc>
      </w:tr>
      <w:tr w:rsidR="00412172" w:rsidRPr="00461201" w14:paraId="3EE3E674" w14:textId="77777777" w:rsidTr="0073697B">
        <w:tc>
          <w:tcPr>
            <w:tcW w:w="1265" w:type="pct"/>
          </w:tcPr>
          <w:p w14:paraId="49CF5384"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31C3C832"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Xem thông tin những sản phẩm khách hàng đặt mua trong giỏ hàng</w:t>
            </w:r>
          </w:p>
        </w:tc>
      </w:tr>
      <w:tr w:rsidR="00412172" w:rsidRPr="00461201" w14:paraId="58CE2E7A" w14:textId="77777777" w:rsidTr="0073697B">
        <w:tc>
          <w:tcPr>
            <w:tcW w:w="1265" w:type="pct"/>
          </w:tcPr>
          <w:p w14:paraId="480CC423"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2CCD3DF2"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w:t>
            </w:r>
          </w:p>
        </w:tc>
      </w:tr>
      <w:tr w:rsidR="00412172" w:rsidRPr="00461201" w14:paraId="69F8E3BF" w14:textId="77777777" w:rsidTr="0073697B">
        <w:tc>
          <w:tcPr>
            <w:tcW w:w="1265" w:type="pct"/>
          </w:tcPr>
          <w:p w14:paraId="78D9D5AF"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57E792D5"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đã truy cập vào hệ thống</w:t>
            </w:r>
          </w:p>
        </w:tc>
      </w:tr>
      <w:tr w:rsidR="00412172" w:rsidRPr="00461201" w14:paraId="3CC2DF41" w14:textId="77777777" w:rsidTr="0073697B">
        <w:tc>
          <w:tcPr>
            <w:tcW w:w="1265" w:type="pct"/>
          </w:tcPr>
          <w:p w14:paraId="0C460595" w14:textId="77777777" w:rsidR="00412172" w:rsidRPr="00461201" w:rsidRDefault="00412172"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7550EDE2" w14:textId="77777777" w:rsidR="00412172" w:rsidRPr="00635F0F" w:rsidRDefault="00412172"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Xem được thông tin giỏ hàng</w:t>
            </w:r>
          </w:p>
        </w:tc>
      </w:tr>
      <w:tr w:rsidR="00412172" w:rsidRPr="00461201" w14:paraId="3E6A47F4" w14:textId="77777777" w:rsidTr="0073697B">
        <w:tc>
          <w:tcPr>
            <w:tcW w:w="5000" w:type="pct"/>
            <w:gridSpan w:val="3"/>
          </w:tcPr>
          <w:p w14:paraId="1AFB86AC" w14:textId="77777777" w:rsidR="00412172" w:rsidRPr="00461201" w:rsidRDefault="00412172"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412172" w:rsidRPr="00461201" w14:paraId="7583F9FC" w14:textId="77777777" w:rsidTr="0073697B">
        <w:tc>
          <w:tcPr>
            <w:tcW w:w="2500" w:type="pct"/>
            <w:gridSpan w:val="2"/>
          </w:tcPr>
          <w:p w14:paraId="0E5742D2"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44AB2A56"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412172" w:rsidRPr="00461201" w14:paraId="1B1910F7" w14:textId="77777777" w:rsidTr="0073697B">
        <w:tc>
          <w:tcPr>
            <w:tcW w:w="2500" w:type="pct"/>
            <w:gridSpan w:val="2"/>
          </w:tcPr>
          <w:p w14:paraId="631A2318"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giỏ hàng</w:t>
            </w:r>
          </w:p>
        </w:tc>
        <w:tc>
          <w:tcPr>
            <w:tcW w:w="2500" w:type="pct"/>
          </w:tcPr>
          <w:p w14:paraId="7CC134F2" w14:textId="77777777" w:rsidR="00412172" w:rsidRPr="00461201" w:rsidRDefault="00412172" w:rsidP="0073697B">
            <w:pPr>
              <w:spacing w:after="40" w:line="360" w:lineRule="auto"/>
              <w:rPr>
                <w:color w:val="000000" w:themeColor="text1"/>
                <w:szCs w:val="26"/>
              </w:rPr>
            </w:pPr>
          </w:p>
        </w:tc>
      </w:tr>
      <w:tr w:rsidR="00412172" w:rsidRPr="00461201" w14:paraId="5F2C7950" w14:textId="77777777" w:rsidTr="0073697B">
        <w:tc>
          <w:tcPr>
            <w:tcW w:w="2500" w:type="pct"/>
            <w:gridSpan w:val="2"/>
          </w:tcPr>
          <w:p w14:paraId="2BACA0AF"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189D21F5" w14:textId="77777777" w:rsidR="00412172" w:rsidRPr="00625F18" w:rsidRDefault="00412172" w:rsidP="0073697B">
            <w:pPr>
              <w:spacing w:after="40" w:line="360" w:lineRule="auto"/>
              <w:rPr>
                <w:color w:val="000000" w:themeColor="text1"/>
                <w:szCs w:val="26"/>
                <w:lang w:val="vi-VN"/>
              </w:rPr>
            </w:pPr>
            <w:r w:rsidRPr="00461201">
              <w:rPr>
                <w:color w:val="000000" w:themeColor="text1"/>
                <w:szCs w:val="26"/>
              </w:rPr>
              <w:t>2.</w:t>
            </w:r>
            <w:r>
              <w:rPr>
                <w:color w:val="000000" w:themeColor="text1"/>
                <w:szCs w:val="26"/>
                <w:lang w:val="vi-VN"/>
              </w:rPr>
              <w:t>Hiển thị giao diện giỏ hàng</w:t>
            </w:r>
          </w:p>
        </w:tc>
      </w:tr>
      <w:tr w:rsidR="00412172" w:rsidRPr="00271DB5" w14:paraId="0236E944" w14:textId="77777777" w:rsidTr="0073697B">
        <w:tc>
          <w:tcPr>
            <w:tcW w:w="2500" w:type="pct"/>
            <w:gridSpan w:val="2"/>
          </w:tcPr>
          <w:p w14:paraId="4836CC93"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9530D6C" w14:textId="77777777" w:rsidR="00412172" w:rsidRPr="00625F18" w:rsidRDefault="00412172" w:rsidP="0073697B">
            <w:pPr>
              <w:spacing w:after="40" w:line="360" w:lineRule="auto"/>
              <w:rPr>
                <w:color w:val="000000" w:themeColor="text1"/>
                <w:szCs w:val="26"/>
                <w:lang w:val="vi-VN"/>
              </w:rPr>
            </w:pPr>
            <w:r>
              <w:rPr>
                <w:color w:val="000000" w:themeColor="text1"/>
                <w:szCs w:val="26"/>
                <w:lang w:val="vi-VN"/>
              </w:rPr>
              <w:t>3.Hiện thị danh sách các thông tin sản phẩm khách hàng đã đặt mua</w:t>
            </w:r>
          </w:p>
        </w:tc>
      </w:tr>
      <w:tr w:rsidR="00412172" w:rsidRPr="00271DB5" w14:paraId="1BFBA2CE" w14:textId="77777777" w:rsidTr="0073697B">
        <w:tc>
          <w:tcPr>
            <w:tcW w:w="2500" w:type="pct"/>
            <w:gridSpan w:val="2"/>
          </w:tcPr>
          <w:p w14:paraId="0F9F8117"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5280959" w14:textId="77777777" w:rsidR="00412172" w:rsidRPr="00345F31" w:rsidRDefault="00412172" w:rsidP="0073697B">
            <w:pPr>
              <w:spacing w:after="40" w:line="360" w:lineRule="auto"/>
              <w:rPr>
                <w:color w:val="000000" w:themeColor="text1"/>
                <w:szCs w:val="26"/>
                <w:lang w:val="vi-VN"/>
              </w:rPr>
            </w:pPr>
          </w:p>
        </w:tc>
      </w:tr>
      <w:tr w:rsidR="00412172" w:rsidRPr="00271DB5" w14:paraId="516FB0F2" w14:textId="77777777" w:rsidTr="0073697B">
        <w:tc>
          <w:tcPr>
            <w:tcW w:w="2500" w:type="pct"/>
            <w:gridSpan w:val="2"/>
          </w:tcPr>
          <w:p w14:paraId="1FA17BE6"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111AEFD6" w14:textId="77777777" w:rsidR="00412172" w:rsidRPr="00345F31" w:rsidRDefault="00412172" w:rsidP="0073697B">
            <w:pPr>
              <w:spacing w:after="40" w:line="360" w:lineRule="auto"/>
              <w:rPr>
                <w:rFonts w:ascii="Arial" w:hAnsi="Arial" w:cs="Arial"/>
                <w:color w:val="000000" w:themeColor="text1"/>
                <w:sz w:val="24"/>
                <w:lang w:val="vi-VN"/>
              </w:rPr>
            </w:pPr>
          </w:p>
        </w:tc>
      </w:tr>
      <w:tr w:rsidR="00412172" w:rsidRPr="00271DB5" w14:paraId="72CE579B" w14:textId="77777777" w:rsidTr="0073697B">
        <w:tc>
          <w:tcPr>
            <w:tcW w:w="2500" w:type="pct"/>
            <w:gridSpan w:val="2"/>
          </w:tcPr>
          <w:p w14:paraId="44E40357"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A60E8C2"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r>
      <w:tr w:rsidR="00412172" w:rsidRPr="00271DB5" w14:paraId="05CDCC6A" w14:textId="77777777" w:rsidTr="0073697B">
        <w:tc>
          <w:tcPr>
            <w:tcW w:w="2500" w:type="pct"/>
            <w:gridSpan w:val="2"/>
          </w:tcPr>
          <w:p w14:paraId="7103BC55"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375CFFCA"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r>
      <w:tr w:rsidR="00412172" w:rsidRPr="00271DB5" w14:paraId="34742A4A" w14:textId="77777777" w:rsidTr="0073697B">
        <w:tc>
          <w:tcPr>
            <w:tcW w:w="2500" w:type="pct"/>
            <w:gridSpan w:val="2"/>
          </w:tcPr>
          <w:p w14:paraId="4327C4CA"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67B561C1" w14:textId="77777777" w:rsidR="00412172" w:rsidRPr="00345F31" w:rsidRDefault="00412172" w:rsidP="0073697B">
            <w:pPr>
              <w:pStyle w:val="InfoBlue"/>
              <w:spacing w:before="0" w:line="240" w:lineRule="auto"/>
              <w:rPr>
                <w:rFonts w:ascii="Times New Roman" w:hAnsi="Times New Roman"/>
                <w:i w:val="0"/>
                <w:color w:val="000000" w:themeColor="text1"/>
                <w:sz w:val="26"/>
                <w:szCs w:val="26"/>
                <w:lang w:val="vi-VN"/>
              </w:rPr>
            </w:pPr>
          </w:p>
        </w:tc>
      </w:tr>
      <w:tr w:rsidR="00412172" w:rsidRPr="00461201" w14:paraId="498C2B0D" w14:textId="77777777" w:rsidTr="0073697B">
        <w:tc>
          <w:tcPr>
            <w:tcW w:w="5000" w:type="pct"/>
            <w:gridSpan w:val="3"/>
          </w:tcPr>
          <w:p w14:paraId="6787386A" w14:textId="77777777" w:rsidR="00412172" w:rsidRPr="00461201" w:rsidRDefault="00412172"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412172" w:rsidRPr="00461201" w14:paraId="0E7D16C8" w14:textId="77777777" w:rsidTr="0073697B">
        <w:tc>
          <w:tcPr>
            <w:tcW w:w="2500" w:type="pct"/>
            <w:gridSpan w:val="2"/>
          </w:tcPr>
          <w:p w14:paraId="215C64D2"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7094909F" w14:textId="77777777" w:rsidR="00412172" w:rsidRPr="00461201" w:rsidRDefault="00412172"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412172" w:rsidRPr="00461201" w14:paraId="451C2DC7" w14:textId="77777777" w:rsidTr="0073697B">
        <w:tc>
          <w:tcPr>
            <w:tcW w:w="2500" w:type="pct"/>
            <w:gridSpan w:val="2"/>
          </w:tcPr>
          <w:p w14:paraId="6FDFA33C"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718637EB"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r w:rsidR="00412172" w:rsidRPr="00461201" w14:paraId="65986D62" w14:textId="77777777" w:rsidTr="0073697B">
        <w:tc>
          <w:tcPr>
            <w:tcW w:w="2500" w:type="pct"/>
            <w:gridSpan w:val="2"/>
          </w:tcPr>
          <w:p w14:paraId="65150B6D"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73643028"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r w:rsidR="00412172" w:rsidRPr="00461201" w14:paraId="30870B84" w14:textId="77777777" w:rsidTr="0073697B">
        <w:tc>
          <w:tcPr>
            <w:tcW w:w="2500" w:type="pct"/>
            <w:gridSpan w:val="2"/>
          </w:tcPr>
          <w:p w14:paraId="23A93660"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c>
          <w:tcPr>
            <w:tcW w:w="2500" w:type="pct"/>
          </w:tcPr>
          <w:p w14:paraId="2D97B853" w14:textId="77777777" w:rsidR="00412172" w:rsidRPr="00461201" w:rsidRDefault="00412172" w:rsidP="0073697B">
            <w:pPr>
              <w:pStyle w:val="InfoBlue"/>
              <w:spacing w:before="0" w:line="240" w:lineRule="auto"/>
              <w:rPr>
                <w:rFonts w:ascii="Times New Roman" w:hAnsi="Times New Roman"/>
                <w:i w:val="0"/>
                <w:color w:val="000000" w:themeColor="text1"/>
                <w:sz w:val="26"/>
                <w:szCs w:val="26"/>
              </w:rPr>
            </w:pPr>
          </w:p>
        </w:tc>
      </w:tr>
    </w:tbl>
    <w:p w14:paraId="3B4CC2B4" w14:textId="06140724" w:rsidR="00412172" w:rsidRDefault="00055D13" w:rsidP="00293B5D">
      <w:pPr>
        <w:ind w:firstLine="0"/>
        <w:rPr>
          <w:b/>
          <w:bCs/>
        </w:rPr>
      </w:pPr>
      <w:r>
        <w:rPr>
          <w:noProof/>
        </w:rPr>
        <w:lastRenderedPageBreak/>
        <w:drawing>
          <wp:inline distT="0" distB="0" distL="0" distR="0" wp14:anchorId="1896BCDB" wp14:editId="25C699CA">
            <wp:extent cx="5580380" cy="316611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166110"/>
                    </a:xfrm>
                    <a:prstGeom prst="rect">
                      <a:avLst/>
                    </a:prstGeom>
                  </pic:spPr>
                </pic:pic>
              </a:graphicData>
            </a:graphic>
          </wp:inline>
        </w:drawing>
      </w:r>
    </w:p>
    <w:p w14:paraId="496298C4" w14:textId="6E3337F4" w:rsidR="00055D13" w:rsidRDefault="00055D13" w:rsidP="00055D13">
      <w:pPr>
        <w:pStyle w:val="Heading3"/>
      </w:pPr>
      <w:bookmarkStart w:id="43" w:name="_Toc44797704"/>
      <w:r>
        <w:t>Đặt tả Usecase QUẢN LÝ SẢN PHẨM:</w:t>
      </w:r>
      <w:bookmarkEnd w:id="43"/>
    </w:p>
    <w:tbl>
      <w:tblPr>
        <w:tblStyle w:val="TableGrid"/>
        <w:tblW w:w="5000" w:type="pct"/>
        <w:tblLook w:val="01E0" w:firstRow="1" w:lastRow="1" w:firstColumn="1" w:lastColumn="1" w:noHBand="0" w:noVBand="0"/>
      </w:tblPr>
      <w:tblGrid>
        <w:gridCol w:w="2221"/>
        <w:gridCol w:w="2168"/>
        <w:gridCol w:w="4389"/>
      </w:tblGrid>
      <w:tr w:rsidR="00055D13" w:rsidRPr="00461201" w14:paraId="412BE5F6" w14:textId="77777777" w:rsidTr="0073697B">
        <w:tc>
          <w:tcPr>
            <w:tcW w:w="5000" w:type="pct"/>
            <w:gridSpan w:val="3"/>
          </w:tcPr>
          <w:p w14:paraId="62646963" w14:textId="77777777" w:rsidR="00055D13" w:rsidRPr="00635F0F" w:rsidRDefault="00055D13" w:rsidP="0073697B">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QuanLySanPham</w:t>
            </w:r>
          </w:p>
        </w:tc>
      </w:tr>
      <w:tr w:rsidR="00055D13" w:rsidRPr="00461201" w14:paraId="5B57120E" w14:textId="77777777" w:rsidTr="0073697B">
        <w:tc>
          <w:tcPr>
            <w:tcW w:w="1265" w:type="pct"/>
          </w:tcPr>
          <w:p w14:paraId="4C21F6E4"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4E097194"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Quản lý sản phẩm</w:t>
            </w:r>
          </w:p>
        </w:tc>
      </w:tr>
      <w:tr w:rsidR="00055D13" w:rsidRPr="00625F18" w14:paraId="769813BB" w14:textId="77777777" w:rsidTr="0073697B">
        <w:tc>
          <w:tcPr>
            <w:tcW w:w="1265" w:type="pct"/>
          </w:tcPr>
          <w:p w14:paraId="365C9461"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18B5194B"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Quản lý thông tin sản phẩm bao gồm các chức năng thêm, xóa, sửa, tìm kiếm sản phẩm</w:t>
            </w:r>
          </w:p>
        </w:tc>
      </w:tr>
      <w:tr w:rsidR="00055D13" w:rsidRPr="00625F18" w14:paraId="37DA5601" w14:textId="77777777" w:rsidTr="0073697B">
        <w:tc>
          <w:tcPr>
            <w:tcW w:w="1265" w:type="pct"/>
          </w:tcPr>
          <w:p w14:paraId="4339E3B2"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1EE0F9C2"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Người quản trị hệ thống</w:t>
            </w:r>
          </w:p>
        </w:tc>
      </w:tr>
      <w:tr w:rsidR="00055D13" w:rsidRPr="00461201" w14:paraId="19381B91" w14:textId="77777777" w:rsidTr="0073697B">
        <w:tc>
          <w:tcPr>
            <w:tcW w:w="1265" w:type="pct"/>
          </w:tcPr>
          <w:p w14:paraId="4E2225A0"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0F0A4CFC"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Người quản trị đã đăng nhập thành công vào hệ thông</w:t>
            </w:r>
          </w:p>
        </w:tc>
      </w:tr>
      <w:tr w:rsidR="00055D13" w:rsidRPr="00625F18" w14:paraId="111001D6" w14:textId="77777777" w:rsidTr="0073697B">
        <w:tc>
          <w:tcPr>
            <w:tcW w:w="1265" w:type="pct"/>
          </w:tcPr>
          <w:p w14:paraId="1886501C"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73BC121E"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Quản lý thông tin sản phẩm thành công</w:t>
            </w:r>
          </w:p>
        </w:tc>
      </w:tr>
      <w:tr w:rsidR="00055D13" w:rsidRPr="00461201" w14:paraId="15E184A3" w14:textId="77777777" w:rsidTr="0073697B">
        <w:tc>
          <w:tcPr>
            <w:tcW w:w="5000" w:type="pct"/>
            <w:gridSpan w:val="3"/>
          </w:tcPr>
          <w:p w14:paraId="2E2328D0" w14:textId="77777777" w:rsidR="00055D13" w:rsidRPr="00461201" w:rsidRDefault="00055D13"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055D13" w:rsidRPr="00461201" w14:paraId="5811CEE3" w14:textId="77777777" w:rsidTr="0073697B">
        <w:tc>
          <w:tcPr>
            <w:tcW w:w="2500" w:type="pct"/>
            <w:gridSpan w:val="2"/>
          </w:tcPr>
          <w:p w14:paraId="07AA293A"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25FC388A"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055D13" w:rsidRPr="00461201" w14:paraId="5BC4B53B" w14:textId="77777777" w:rsidTr="0073697B">
        <w:tc>
          <w:tcPr>
            <w:tcW w:w="2500" w:type="pct"/>
            <w:gridSpan w:val="2"/>
          </w:tcPr>
          <w:p w14:paraId="3E3AC29E"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chức năng quản lý sản phẩm</w:t>
            </w:r>
          </w:p>
        </w:tc>
        <w:tc>
          <w:tcPr>
            <w:tcW w:w="2500" w:type="pct"/>
          </w:tcPr>
          <w:p w14:paraId="6F48ED4E" w14:textId="77777777" w:rsidR="00055D13" w:rsidRPr="00461201" w:rsidRDefault="00055D13" w:rsidP="0073697B">
            <w:pPr>
              <w:spacing w:after="40" w:line="360" w:lineRule="auto"/>
              <w:rPr>
                <w:color w:val="000000" w:themeColor="text1"/>
                <w:szCs w:val="26"/>
              </w:rPr>
            </w:pPr>
          </w:p>
        </w:tc>
      </w:tr>
      <w:tr w:rsidR="00055D13" w:rsidRPr="00461201" w14:paraId="756E1458" w14:textId="77777777" w:rsidTr="0073697B">
        <w:tc>
          <w:tcPr>
            <w:tcW w:w="2500" w:type="pct"/>
            <w:gridSpan w:val="2"/>
          </w:tcPr>
          <w:p w14:paraId="246987DB"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7F8D93DA" w14:textId="77777777" w:rsidR="00055D13" w:rsidRPr="00635F0F" w:rsidRDefault="00055D13" w:rsidP="0073697B">
            <w:pPr>
              <w:spacing w:after="40" w:line="360" w:lineRule="auto"/>
              <w:rPr>
                <w:color w:val="000000" w:themeColor="text1"/>
                <w:szCs w:val="26"/>
                <w:lang w:val="vi-VN"/>
              </w:rPr>
            </w:pPr>
            <w:r w:rsidRPr="00461201">
              <w:rPr>
                <w:color w:val="000000" w:themeColor="text1"/>
                <w:szCs w:val="26"/>
              </w:rPr>
              <w:t xml:space="preserve">2.Hiển thị </w:t>
            </w:r>
            <w:r>
              <w:rPr>
                <w:color w:val="000000" w:themeColor="text1"/>
                <w:szCs w:val="26"/>
                <w:lang w:val="vi-VN"/>
              </w:rPr>
              <w:t>giao diện quản lý sản phẩm</w:t>
            </w:r>
          </w:p>
        </w:tc>
      </w:tr>
      <w:tr w:rsidR="00055D13" w:rsidRPr="00461201" w14:paraId="55CEB6A0" w14:textId="77777777" w:rsidTr="0073697B">
        <w:tc>
          <w:tcPr>
            <w:tcW w:w="2500" w:type="pct"/>
            <w:gridSpan w:val="2"/>
          </w:tcPr>
          <w:p w14:paraId="1B0F6171"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Chọn chức năng thêm, xóa, sửa, tìm kiếm sản phẩm</w:t>
            </w:r>
          </w:p>
        </w:tc>
        <w:tc>
          <w:tcPr>
            <w:tcW w:w="2500" w:type="pct"/>
          </w:tcPr>
          <w:p w14:paraId="3819EE10" w14:textId="77777777" w:rsidR="00055D13" w:rsidRPr="00461201" w:rsidRDefault="00055D13" w:rsidP="0073697B">
            <w:pPr>
              <w:spacing w:after="40" w:line="360" w:lineRule="auto"/>
              <w:rPr>
                <w:color w:val="000000" w:themeColor="text1"/>
                <w:szCs w:val="26"/>
              </w:rPr>
            </w:pPr>
          </w:p>
        </w:tc>
      </w:tr>
      <w:tr w:rsidR="00055D13" w:rsidRPr="00271DB5" w14:paraId="38A652A6" w14:textId="77777777" w:rsidTr="0073697B">
        <w:tc>
          <w:tcPr>
            <w:tcW w:w="2500" w:type="pct"/>
            <w:gridSpan w:val="2"/>
          </w:tcPr>
          <w:p w14:paraId="7640F7A8"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3569D893" w14:textId="77777777" w:rsidR="00055D13" w:rsidRPr="00345F31" w:rsidRDefault="00055D13" w:rsidP="0073697B">
            <w:pPr>
              <w:spacing w:after="40" w:line="360" w:lineRule="auto"/>
              <w:rPr>
                <w:color w:val="000000" w:themeColor="text1"/>
                <w:szCs w:val="26"/>
                <w:lang w:val="vi-VN"/>
              </w:rPr>
            </w:pPr>
            <w:r>
              <w:rPr>
                <w:color w:val="000000" w:themeColor="text1"/>
                <w:szCs w:val="26"/>
                <w:lang w:val="vi-VN"/>
              </w:rPr>
              <w:t xml:space="preserve">4.Hiển thị giao diện thêm, xóa, sửa, tìm kiếm, sản phẩm </w:t>
            </w:r>
          </w:p>
        </w:tc>
      </w:tr>
      <w:tr w:rsidR="00055D13" w:rsidRPr="00271DB5" w14:paraId="3B03D7F8" w14:textId="77777777" w:rsidTr="0073697B">
        <w:tc>
          <w:tcPr>
            <w:tcW w:w="2500" w:type="pct"/>
            <w:gridSpan w:val="2"/>
          </w:tcPr>
          <w:p w14:paraId="5FBD7C93"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5</w:t>
            </w:r>
            <w:r w:rsidRPr="00345F31">
              <w:rPr>
                <w:rFonts w:ascii="Times New Roman" w:hAnsi="Times New Roman"/>
                <w:i w:val="0"/>
                <w:color w:val="000000" w:themeColor="text1"/>
                <w:sz w:val="26"/>
                <w:szCs w:val="26"/>
                <w:lang w:val="vi-VN"/>
              </w:rPr>
              <w:t>.</w:t>
            </w:r>
            <w:r>
              <w:rPr>
                <w:rFonts w:ascii="Times New Roman" w:hAnsi="Times New Roman"/>
                <w:i w:val="0"/>
                <w:color w:val="000000" w:themeColor="text1"/>
                <w:sz w:val="26"/>
                <w:szCs w:val="26"/>
                <w:lang w:val="vi-VN"/>
              </w:rPr>
              <w:t>Thực hiện chức năng thêm, xóa, sửa, tìm kiếm sản phẩm</w:t>
            </w:r>
          </w:p>
        </w:tc>
        <w:tc>
          <w:tcPr>
            <w:tcW w:w="2500" w:type="pct"/>
          </w:tcPr>
          <w:p w14:paraId="0360FE2E" w14:textId="77777777" w:rsidR="00055D13" w:rsidRPr="00345F31" w:rsidRDefault="00055D13" w:rsidP="0073697B">
            <w:pPr>
              <w:spacing w:after="40" w:line="360" w:lineRule="auto"/>
              <w:rPr>
                <w:rFonts w:ascii="Arial" w:hAnsi="Arial" w:cs="Arial"/>
                <w:color w:val="000000" w:themeColor="text1"/>
                <w:sz w:val="24"/>
                <w:lang w:val="vi-VN"/>
              </w:rPr>
            </w:pPr>
          </w:p>
        </w:tc>
      </w:tr>
      <w:tr w:rsidR="00055D13" w:rsidRPr="00271DB5" w14:paraId="14BC3056" w14:textId="77777777" w:rsidTr="0073697B">
        <w:tc>
          <w:tcPr>
            <w:tcW w:w="2500" w:type="pct"/>
            <w:gridSpan w:val="2"/>
          </w:tcPr>
          <w:p w14:paraId="1D8113D9"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BE31BA2" w14:textId="77777777" w:rsidR="00055D13"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6</w:t>
            </w:r>
            <w:r w:rsidRPr="00345F31">
              <w:rPr>
                <w:rFonts w:ascii="Times New Roman" w:hAnsi="Times New Roman"/>
                <w:i w:val="0"/>
                <w:color w:val="000000" w:themeColor="text1"/>
                <w:sz w:val="26"/>
                <w:szCs w:val="26"/>
              </w:rPr>
              <w:t>.Kiểm tra thông tin</w:t>
            </w:r>
            <w:r>
              <w:rPr>
                <w:rFonts w:ascii="Times New Roman" w:hAnsi="Times New Roman"/>
                <w:i w:val="0"/>
                <w:color w:val="000000" w:themeColor="text1"/>
                <w:sz w:val="26"/>
                <w:szCs w:val="26"/>
                <w:lang w:val="vi-VN"/>
              </w:rPr>
              <w:t xml:space="preserve"> và lưu csdl</w:t>
            </w:r>
          </w:p>
          <w:p w14:paraId="52A811B5"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Thông báo thực hiện thành công</w:t>
            </w:r>
          </w:p>
        </w:tc>
      </w:tr>
      <w:tr w:rsidR="00055D13" w:rsidRPr="00271DB5" w14:paraId="580976ED" w14:textId="77777777" w:rsidTr="0073697B">
        <w:tc>
          <w:tcPr>
            <w:tcW w:w="2500" w:type="pct"/>
            <w:gridSpan w:val="2"/>
          </w:tcPr>
          <w:p w14:paraId="12971615"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4936D801"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r>
      <w:tr w:rsidR="00055D13" w:rsidRPr="00271DB5" w14:paraId="3F0FE12B" w14:textId="77777777" w:rsidTr="0073697B">
        <w:tc>
          <w:tcPr>
            <w:tcW w:w="2500" w:type="pct"/>
            <w:gridSpan w:val="2"/>
          </w:tcPr>
          <w:p w14:paraId="7E2456C2"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5321498F"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r>
      <w:tr w:rsidR="00055D13" w:rsidRPr="00461201" w14:paraId="6AF3FBBC" w14:textId="77777777" w:rsidTr="0073697B">
        <w:tc>
          <w:tcPr>
            <w:tcW w:w="5000" w:type="pct"/>
            <w:gridSpan w:val="3"/>
          </w:tcPr>
          <w:p w14:paraId="5F3E0FE0" w14:textId="77777777" w:rsidR="00055D13" w:rsidRPr="00461201" w:rsidRDefault="00055D13"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055D13" w:rsidRPr="00461201" w14:paraId="4153FA91" w14:textId="77777777" w:rsidTr="0073697B">
        <w:tc>
          <w:tcPr>
            <w:tcW w:w="2500" w:type="pct"/>
            <w:gridSpan w:val="2"/>
          </w:tcPr>
          <w:p w14:paraId="2D0D42B3"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70C499FA"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055D13" w:rsidRPr="00461201" w14:paraId="533FFC41" w14:textId="77777777" w:rsidTr="0073697B">
        <w:tc>
          <w:tcPr>
            <w:tcW w:w="2500" w:type="pct"/>
            <w:gridSpan w:val="2"/>
          </w:tcPr>
          <w:p w14:paraId="4DC05222"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661BCACD"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r w:rsidR="00055D13" w:rsidRPr="00461201" w14:paraId="68D4B6A7" w14:textId="77777777" w:rsidTr="0073697B">
        <w:tc>
          <w:tcPr>
            <w:tcW w:w="2500" w:type="pct"/>
            <w:gridSpan w:val="2"/>
          </w:tcPr>
          <w:p w14:paraId="58BD2506"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6B424818"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r w:rsidR="00055D13" w:rsidRPr="00461201" w14:paraId="44474836" w14:textId="77777777" w:rsidTr="0073697B">
        <w:tc>
          <w:tcPr>
            <w:tcW w:w="2500" w:type="pct"/>
            <w:gridSpan w:val="2"/>
          </w:tcPr>
          <w:p w14:paraId="43702146"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3FB956E4"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bl>
    <w:p w14:paraId="4E1A9E2E" w14:textId="7B5B0F57" w:rsidR="00055D13" w:rsidRDefault="00055D13" w:rsidP="00293B5D">
      <w:pPr>
        <w:ind w:firstLine="0"/>
        <w:rPr>
          <w:b/>
          <w:bCs/>
        </w:rPr>
      </w:pPr>
      <w:r>
        <w:rPr>
          <w:noProof/>
        </w:rPr>
        <w:drawing>
          <wp:inline distT="0" distB="0" distL="0" distR="0" wp14:anchorId="2B582DFF" wp14:editId="54247CED">
            <wp:extent cx="5580380" cy="395170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951704"/>
                    </a:xfrm>
                    <a:prstGeom prst="rect">
                      <a:avLst/>
                    </a:prstGeom>
                  </pic:spPr>
                </pic:pic>
              </a:graphicData>
            </a:graphic>
          </wp:inline>
        </w:drawing>
      </w:r>
    </w:p>
    <w:p w14:paraId="6F6881E6" w14:textId="5975498D" w:rsidR="00055D13" w:rsidRDefault="00055D13" w:rsidP="00055D13">
      <w:pPr>
        <w:pStyle w:val="Heading3"/>
      </w:pPr>
      <w:bookmarkStart w:id="44" w:name="_Toc44797705"/>
      <w:r>
        <w:t>Đặc tả Usecase QUẢN LÍ ĐƠN HÀNG:</w:t>
      </w:r>
      <w:bookmarkEnd w:id="44"/>
    </w:p>
    <w:tbl>
      <w:tblPr>
        <w:tblStyle w:val="TableGrid"/>
        <w:tblW w:w="5000" w:type="pct"/>
        <w:tblLook w:val="01E0" w:firstRow="1" w:lastRow="1" w:firstColumn="1" w:lastColumn="1" w:noHBand="0" w:noVBand="0"/>
      </w:tblPr>
      <w:tblGrid>
        <w:gridCol w:w="2221"/>
        <w:gridCol w:w="2168"/>
        <w:gridCol w:w="4389"/>
      </w:tblGrid>
      <w:tr w:rsidR="00055D13" w:rsidRPr="00461201" w14:paraId="60677FEC" w14:textId="77777777" w:rsidTr="0073697B">
        <w:tc>
          <w:tcPr>
            <w:tcW w:w="5000" w:type="pct"/>
            <w:gridSpan w:val="3"/>
          </w:tcPr>
          <w:p w14:paraId="004489CF" w14:textId="77777777" w:rsidR="00055D13" w:rsidRPr="00635F0F" w:rsidRDefault="00055D13" w:rsidP="0073697B">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QuanLyDonHang</w:t>
            </w:r>
          </w:p>
        </w:tc>
      </w:tr>
      <w:tr w:rsidR="00055D13" w:rsidRPr="00461201" w14:paraId="2912254F" w14:textId="77777777" w:rsidTr="0073697B">
        <w:tc>
          <w:tcPr>
            <w:tcW w:w="1265" w:type="pct"/>
          </w:tcPr>
          <w:p w14:paraId="7DA363A3"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003269D1"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Quản lý thông tin đơn hàng</w:t>
            </w:r>
          </w:p>
        </w:tc>
      </w:tr>
      <w:tr w:rsidR="00055D13" w:rsidRPr="00461201" w14:paraId="3D7020FE" w14:textId="77777777" w:rsidTr="0073697B">
        <w:tc>
          <w:tcPr>
            <w:tcW w:w="1265" w:type="pct"/>
          </w:tcPr>
          <w:p w14:paraId="382E0BE3"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598AD091"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Quản lý những thông tin đơn hàng mà khách hàng đã đặt</w:t>
            </w:r>
          </w:p>
        </w:tc>
      </w:tr>
      <w:tr w:rsidR="00055D13" w:rsidRPr="00625F18" w14:paraId="53AE58A6" w14:textId="77777777" w:rsidTr="0073697B">
        <w:tc>
          <w:tcPr>
            <w:tcW w:w="1265" w:type="pct"/>
          </w:tcPr>
          <w:p w14:paraId="11AE93B5"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71653BA7"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Người quản trị hệ thống</w:t>
            </w:r>
          </w:p>
        </w:tc>
      </w:tr>
      <w:tr w:rsidR="00055D13" w:rsidRPr="00625F18" w14:paraId="477CFBC4" w14:textId="77777777" w:rsidTr="0073697B">
        <w:tc>
          <w:tcPr>
            <w:tcW w:w="1265" w:type="pct"/>
          </w:tcPr>
          <w:p w14:paraId="628BB032"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trước:</w:t>
            </w:r>
          </w:p>
        </w:tc>
        <w:tc>
          <w:tcPr>
            <w:tcW w:w="3735" w:type="pct"/>
            <w:gridSpan w:val="2"/>
          </w:tcPr>
          <w:p w14:paraId="23F34A7A"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Người quản trị hệ thống đăng nhập thành công</w:t>
            </w:r>
          </w:p>
        </w:tc>
      </w:tr>
      <w:tr w:rsidR="00055D13" w:rsidRPr="00461201" w14:paraId="4F4641B1" w14:textId="77777777" w:rsidTr="0073697B">
        <w:tc>
          <w:tcPr>
            <w:tcW w:w="1265" w:type="pct"/>
          </w:tcPr>
          <w:p w14:paraId="20D3790E"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6BD7C24F"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Thực hiện quản lý thông tin đơn hàng thành công</w:t>
            </w:r>
          </w:p>
        </w:tc>
      </w:tr>
      <w:tr w:rsidR="00055D13" w:rsidRPr="00461201" w14:paraId="6B47A570" w14:textId="77777777" w:rsidTr="0073697B">
        <w:tc>
          <w:tcPr>
            <w:tcW w:w="5000" w:type="pct"/>
            <w:gridSpan w:val="3"/>
          </w:tcPr>
          <w:p w14:paraId="5552F9D8" w14:textId="77777777" w:rsidR="00055D13" w:rsidRPr="00461201" w:rsidRDefault="00055D13"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055D13" w:rsidRPr="00461201" w14:paraId="1FCC50BA" w14:textId="77777777" w:rsidTr="0073697B">
        <w:tc>
          <w:tcPr>
            <w:tcW w:w="2500" w:type="pct"/>
            <w:gridSpan w:val="2"/>
          </w:tcPr>
          <w:p w14:paraId="36A2AEF4"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1A1E8476"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055D13" w:rsidRPr="00461201" w14:paraId="6BCC2C42" w14:textId="77777777" w:rsidTr="0073697B">
        <w:tc>
          <w:tcPr>
            <w:tcW w:w="2500" w:type="pct"/>
            <w:gridSpan w:val="2"/>
          </w:tcPr>
          <w:p w14:paraId="7C41A956"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chức năng quản lý đơn hàng</w:t>
            </w:r>
          </w:p>
        </w:tc>
        <w:tc>
          <w:tcPr>
            <w:tcW w:w="2500" w:type="pct"/>
          </w:tcPr>
          <w:p w14:paraId="7E0A4A2A" w14:textId="77777777" w:rsidR="00055D13" w:rsidRPr="00461201" w:rsidRDefault="00055D13" w:rsidP="0073697B">
            <w:pPr>
              <w:spacing w:after="40" w:line="360" w:lineRule="auto"/>
              <w:rPr>
                <w:color w:val="000000" w:themeColor="text1"/>
                <w:szCs w:val="26"/>
              </w:rPr>
            </w:pPr>
          </w:p>
        </w:tc>
      </w:tr>
      <w:tr w:rsidR="00055D13" w:rsidRPr="00461201" w14:paraId="2E74956C" w14:textId="77777777" w:rsidTr="0073697B">
        <w:tc>
          <w:tcPr>
            <w:tcW w:w="2500" w:type="pct"/>
            <w:gridSpan w:val="2"/>
          </w:tcPr>
          <w:p w14:paraId="12CADBB0"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0B5A9E39" w14:textId="77777777" w:rsidR="00055D13" w:rsidRPr="00635F0F" w:rsidRDefault="00055D13" w:rsidP="0073697B">
            <w:pPr>
              <w:spacing w:after="40" w:line="360" w:lineRule="auto"/>
              <w:rPr>
                <w:color w:val="000000" w:themeColor="text1"/>
                <w:szCs w:val="26"/>
                <w:lang w:val="vi-VN"/>
              </w:rPr>
            </w:pPr>
            <w:r w:rsidRPr="00461201">
              <w:rPr>
                <w:color w:val="000000" w:themeColor="text1"/>
                <w:szCs w:val="26"/>
              </w:rPr>
              <w:t xml:space="preserve">2.Hiển thị </w:t>
            </w:r>
            <w:r>
              <w:rPr>
                <w:color w:val="000000" w:themeColor="text1"/>
                <w:szCs w:val="26"/>
                <w:lang w:val="vi-VN"/>
              </w:rPr>
              <w:t>giao diện thông tin các đơn hàng</w:t>
            </w:r>
          </w:p>
        </w:tc>
      </w:tr>
      <w:tr w:rsidR="00055D13" w:rsidRPr="00DE2711" w14:paraId="5BBC7092" w14:textId="77777777" w:rsidTr="0073697B">
        <w:tc>
          <w:tcPr>
            <w:tcW w:w="2500" w:type="pct"/>
            <w:gridSpan w:val="2"/>
          </w:tcPr>
          <w:p w14:paraId="49952A39"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Chọn chức năng duyệt đơn hàng, tìm kiếm đơn hàng</w:t>
            </w:r>
          </w:p>
        </w:tc>
        <w:tc>
          <w:tcPr>
            <w:tcW w:w="2500" w:type="pct"/>
          </w:tcPr>
          <w:p w14:paraId="7A81AC50" w14:textId="77777777" w:rsidR="00055D13" w:rsidRPr="00DE2711" w:rsidRDefault="00055D13" w:rsidP="0073697B">
            <w:pPr>
              <w:spacing w:after="40" w:line="360" w:lineRule="auto"/>
              <w:rPr>
                <w:color w:val="000000" w:themeColor="text1"/>
                <w:szCs w:val="26"/>
              </w:rPr>
            </w:pPr>
          </w:p>
        </w:tc>
      </w:tr>
      <w:tr w:rsidR="00055D13" w:rsidRPr="00271DB5" w14:paraId="7256CC4C" w14:textId="77777777" w:rsidTr="0073697B">
        <w:tc>
          <w:tcPr>
            <w:tcW w:w="2500" w:type="pct"/>
            <w:gridSpan w:val="2"/>
          </w:tcPr>
          <w:p w14:paraId="67378673"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582DDBD1" w14:textId="77777777" w:rsidR="00055D13" w:rsidRPr="00345F31" w:rsidRDefault="00055D13" w:rsidP="0073697B">
            <w:pPr>
              <w:spacing w:after="40" w:line="360" w:lineRule="auto"/>
              <w:rPr>
                <w:color w:val="000000" w:themeColor="text1"/>
                <w:szCs w:val="26"/>
                <w:lang w:val="vi-VN"/>
              </w:rPr>
            </w:pPr>
            <w:r>
              <w:rPr>
                <w:color w:val="000000" w:themeColor="text1"/>
                <w:szCs w:val="26"/>
                <w:lang w:val="vi-VN"/>
              </w:rPr>
              <w:t>4.Hiển thị giao diện duyệt đơn hàng, tìm kiếm thông tin đơn hàng.</w:t>
            </w:r>
          </w:p>
        </w:tc>
      </w:tr>
      <w:tr w:rsidR="00055D13" w:rsidRPr="00271DB5" w14:paraId="07CC8110" w14:textId="77777777" w:rsidTr="0073697B">
        <w:tc>
          <w:tcPr>
            <w:tcW w:w="2500" w:type="pct"/>
            <w:gridSpan w:val="2"/>
          </w:tcPr>
          <w:p w14:paraId="06E8649E"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5.Thực hiện chức năng duyệt đơn hàng, tìm kiếm đơn hàng</w:t>
            </w:r>
          </w:p>
          <w:p w14:paraId="1C68AF2F"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71550DF" w14:textId="77777777" w:rsidR="00055D13" w:rsidRPr="00345F31" w:rsidRDefault="00055D13" w:rsidP="0073697B">
            <w:pPr>
              <w:spacing w:after="40" w:line="360" w:lineRule="auto"/>
              <w:rPr>
                <w:rFonts w:ascii="Arial" w:hAnsi="Arial" w:cs="Arial"/>
                <w:color w:val="000000" w:themeColor="text1"/>
                <w:sz w:val="24"/>
                <w:lang w:val="vi-VN"/>
              </w:rPr>
            </w:pPr>
          </w:p>
        </w:tc>
      </w:tr>
      <w:tr w:rsidR="00055D13" w:rsidRPr="00271DB5" w14:paraId="7685F695" w14:textId="77777777" w:rsidTr="0073697B">
        <w:tc>
          <w:tcPr>
            <w:tcW w:w="2500" w:type="pct"/>
            <w:gridSpan w:val="2"/>
          </w:tcPr>
          <w:p w14:paraId="4B7FF4A4"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06D90967" w14:textId="77777777" w:rsidR="00055D13" w:rsidRDefault="00055D13" w:rsidP="0073697B">
            <w:pPr>
              <w:pStyle w:val="InfoBlue"/>
              <w:spacing w:before="0" w:line="240" w:lineRule="auto"/>
              <w:rPr>
                <w:rFonts w:ascii="Times New Roman" w:hAnsi="Times New Roman"/>
                <w:i w:val="0"/>
                <w:color w:val="000000" w:themeColor="text1"/>
                <w:sz w:val="26"/>
                <w:szCs w:val="26"/>
                <w:lang w:val="vi-VN"/>
              </w:rPr>
            </w:pPr>
            <w:r w:rsidRPr="00345F31">
              <w:rPr>
                <w:rFonts w:ascii="Times New Roman" w:hAnsi="Times New Roman"/>
                <w:i w:val="0"/>
                <w:color w:val="000000" w:themeColor="text1"/>
                <w:sz w:val="26"/>
                <w:szCs w:val="26"/>
              </w:rPr>
              <w:t>4.Kiểm tra thông tin</w:t>
            </w:r>
            <w:r>
              <w:rPr>
                <w:rFonts w:ascii="Times New Roman" w:hAnsi="Times New Roman"/>
                <w:i w:val="0"/>
                <w:color w:val="000000" w:themeColor="text1"/>
                <w:sz w:val="26"/>
                <w:szCs w:val="26"/>
                <w:lang w:val="vi-VN"/>
              </w:rPr>
              <w:t xml:space="preserve"> và lưu csdl</w:t>
            </w:r>
          </w:p>
          <w:p w14:paraId="4F4A7561"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Thông báo thực hiện thành công</w:t>
            </w:r>
          </w:p>
        </w:tc>
      </w:tr>
      <w:tr w:rsidR="00055D13" w:rsidRPr="00271DB5" w14:paraId="5C1A91F1" w14:textId="77777777" w:rsidTr="0073697B">
        <w:tc>
          <w:tcPr>
            <w:tcW w:w="2500" w:type="pct"/>
            <w:gridSpan w:val="2"/>
          </w:tcPr>
          <w:p w14:paraId="0C51A4FF"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33338FA6"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r>
      <w:tr w:rsidR="00055D13" w:rsidRPr="00271DB5" w14:paraId="3E40CBB9" w14:textId="77777777" w:rsidTr="0073697B">
        <w:tc>
          <w:tcPr>
            <w:tcW w:w="2500" w:type="pct"/>
            <w:gridSpan w:val="2"/>
          </w:tcPr>
          <w:p w14:paraId="025DC510"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625DA99D"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r>
      <w:tr w:rsidR="00055D13" w:rsidRPr="00461201" w14:paraId="27CD0585" w14:textId="77777777" w:rsidTr="0073697B">
        <w:tc>
          <w:tcPr>
            <w:tcW w:w="5000" w:type="pct"/>
            <w:gridSpan w:val="3"/>
          </w:tcPr>
          <w:p w14:paraId="56D440F6" w14:textId="77777777" w:rsidR="00055D13" w:rsidRPr="00461201" w:rsidRDefault="00055D13"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055D13" w:rsidRPr="00461201" w14:paraId="70EE4E5C" w14:textId="77777777" w:rsidTr="0073697B">
        <w:tc>
          <w:tcPr>
            <w:tcW w:w="2500" w:type="pct"/>
            <w:gridSpan w:val="2"/>
          </w:tcPr>
          <w:p w14:paraId="7F598539"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2858C79B"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055D13" w:rsidRPr="00461201" w14:paraId="16BC59AB" w14:textId="77777777" w:rsidTr="0073697B">
        <w:tc>
          <w:tcPr>
            <w:tcW w:w="2500" w:type="pct"/>
            <w:gridSpan w:val="2"/>
          </w:tcPr>
          <w:p w14:paraId="01412373"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3AF9A85A"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r w:rsidR="00055D13" w:rsidRPr="00461201" w14:paraId="5A56085E" w14:textId="77777777" w:rsidTr="0073697B">
        <w:tc>
          <w:tcPr>
            <w:tcW w:w="2500" w:type="pct"/>
            <w:gridSpan w:val="2"/>
          </w:tcPr>
          <w:p w14:paraId="52C8B350"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7893D4C2"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r w:rsidR="00055D13" w:rsidRPr="00461201" w14:paraId="3F0DC645" w14:textId="77777777" w:rsidTr="0073697B">
        <w:tc>
          <w:tcPr>
            <w:tcW w:w="2500" w:type="pct"/>
            <w:gridSpan w:val="2"/>
          </w:tcPr>
          <w:p w14:paraId="318BDB96"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5D73D05F"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bl>
    <w:p w14:paraId="7B647F51" w14:textId="6CCC1729" w:rsidR="00055D13" w:rsidRDefault="00055D13" w:rsidP="00293B5D">
      <w:pPr>
        <w:ind w:firstLine="0"/>
        <w:rPr>
          <w:b/>
          <w:bCs/>
        </w:rPr>
      </w:pPr>
      <w:r>
        <w:rPr>
          <w:noProof/>
        </w:rPr>
        <w:drawing>
          <wp:inline distT="0" distB="0" distL="0" distR="0" wp14:anchorId="4A1C5FE5" wp14:editId="16B63162">
            <wp:extent cx="5580380" cy="3657312"/>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657312"/>
                    </a:xfrm>
                    <a:prstGeom prst="rect">
                      <a:avLst/>
                    </a:prstGeom>
                  </pic:spPr>
                </pic:pic>
              </a:graphicData>
            </a:graphic>
          </wp:inline>
        </w:drawing>
      </w:r>
    </w:p>
    <w:p w14:paraId="6CA16EF0" w14:textId="5376481B" w:rsidR="00055D13" w:rsidRDefault="00055D13" w:rsidP="00055D13">
      <w:pPr>
        <w:pStyle w:val="Heading3"/>
      </w:pPr>
      <w:bookmarkStart w:id="45" w:name="_Toc44797706"/>
      <w:r>
        <w:t>Đặc tả Usecase ĐĂNG NHẬP:</w:t>
      </w:r>
      <w:bookmarkEnd w:id="45"/>
    </w:p>
    <w:tbl>
      <w:tblPr>
        <w:tblStyle w:val="TableGrid"/>
        <w:tblW w:w="5000" w:type="pct"/>
        <w:tblLook w:val="01E0" w:firstRow="1" w:lastRow="1" w:firstColumn="1" w:lastColumn="1" w:noHBand="0" w:noVBand="0"/>
      </w:tblPr>
      <w:tblGrid>
        <w:gridCol w:w="2221"/>
        <w:gridCol w:w="2168"/>
        <w:gridCol w:w="4389"/>
      </w:tblGrid>
      <w:tr w:rsidR="00055D13" w:rsidRPr="00461201" w14:paraId="4C2D6696" w14:textId="77777777" w:rsidTr="0073697B">
        <w:tc>
          <w:tcPr>
            <w:tcW w:w="5000" w:type="pct"/>
            <w:gridSpan w:val="3"/>
          </w:tcPr>
          <w:p w14:paraId="43C3DE21" w14:textId="77777777" w:rsidR="00055D13" w:rsidRPr="00635F0F" w:rsidRDefault="00055D13" w:rsidP="0073697B">
            <w:pPr>
              <w:spacing w:after="120"/>
              <w:rPr>
                <w:color w:val="000000" w:themeColor="text1"/>
                <w:szCs w:val="26"/>
                <w:lang w:val="vi-VN"/>
              </w:rPr>
            </w:pPr>
            <w:r w:rsidRPr="00461201">
              <w:rPr>
                <w:b/>
                <w:color w:val="000000" w:themeColor="text1"/>
                <w:szCs w:val="26"/>
              </w:rPr>
              <w:t xml:space="preserve">Use case: </w:t>
            </w:r>
            <w:r>
              <w:rPr>
                <w:b/>
                <w:color w:val="000000" w:themeColor="text1"/>
                <w:szCs w:val="26"/>
                <w:lang w:val="vi-VN"/>
              </w:rPr>
              <w:t>DangNhap</w:t>
            </w:r>
          </w:p>
        </w:tc>
      </w:tr>
      <w:tr w:rsidR="00055D13" w:rsidRPr="00461201" w14:paraId="27031654" w14:textId="77777777" w:rsidTr="0073697B">
        <w:tc>
          <w:tcPr>
            <w:tcW w:w="1265" w:type="pct"/>
          </w:tcPr>
          <w:p w14:paraId="04C57717"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Mục đích:</w:t>
            </w:r>
          </w:p>
        </w:tc>
        <w:tc>
          <w:tcPr>
            <w:tcW w:w="3735" w:type="pct"/>
            <w:gridSpan w:val="2"/>
          </w:tcPr>
          <w:p w14:paraId="267664BB"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đăng nhập vào hệ thống</w:t>
            </w:r>
          </w:p>
        </w:tc>
      </w:tr>
      <w:tr w:rsidR="00055D13" w:rsidRPr="00461201" w14:paraId="7DBACEC7" w14:textId="77777777" w:rsidTr="0073697B">
        <w:tc>
          <w:tcPr>
            <w:tcW w:w="1265" w:type="pct"/>
          </w:tcPr>
          <w:p w14:paraId="3C7C576D"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Mô tả:</w:t>
            </w:r>
          </w:p>
        </w:tc>
        <w:tc>
          <w:tcPr>
            <w:tcW w:w="3735" w:type="pct"/>
            <w:gridSpan w:val="2"/>
          </w:tcPr>
          <w:p w14:paraId="0932D24F"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dùng tài khoản đã đăng ký, đăng nhập vào hệ thống</w:t>
            </w:r>
          </w:p>
        </w:tc>
      </w:tr>
      <w:tr w:rsidR="00055D13" w:rsidRPr="00461201" w14:paraId="503CB99F" w14:textId="77777777" w:rsidTr="0073697B">
        <w:tc>
          <w:tcPr>
            <w:tcW w:w="1265" w:type="pct"/>
          </w:tcPr>
          <w:p w14:paraId="029B9D56"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Tác nhân:</w:t>
            </w:r>
          </w:p>
        </w:tc>
        <w:tc>
          <w:tcPr>
            <w:tcW w:w="3735" w:type="pct"/>
            <w:gridSpan w:val="2"/>
          </w:tcPr>
          <w:p w14:paraId="26EF953B"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w:t>
            </w:r>
          </w:p>
        </w:tc>
      </w:tr>
      <w:tr w:rsidR="00055D13" w:rsidRPr="00461201" w14:paraId="04B3F0B2" w14:textId="77777777" w:rsidTr="0073697B">
        <w:tc>
          <w:tcPr>
            <w:tcW w:w="1265" w:type="pct"/>
          </w:tcPr>
          <w:p w14:paraId="44A9FAA7"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lastRenderedPageBreak/>
              <w:t>Điều kiện trước:</w:t>
            </w:r>
          </w:p>
        </w:tc>
        <w:tc>
          <w:tcPr>
            <w:tcW w:w="3735" w:type="pct"/>
            <w:gridSpan w:val="2"/>
          </w:tcPr>
          <w:p w14:paraId="4801B61A"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Khách hàng đã truy cập vào trang chủ website</w:t>
            </w:r>
          </w:p>
        </w:tc>
      </w:tr>
      <w:tr w:rsidR="00055D13" w:rsidRPr="00461201" w14:paraId="17F1BA8C" w14:textId="77777777" w:rsidTr="0073697B">
        <w:tc>
          <w:tcPr>
            <w:tcW w:w="1265" w:type="pct"/>
          </w:tcPr>
          <w:p w14:paraId="062589B3" w14:textId="77777777" w:rsidR="00055D13" w:rsidRPr="00461201" w:rsidRDefault="00055D13" w:rsidP="0073697B">
            <w:pPr>
              <w:pStyle w:val="TableHeader"/>
              <w:spacing w:before="0"/>
              <w:rPr>
                <w:rFonts w:ascii="Times New Roman" w:hAnsi="Times New Roman" w:cs="Times New Roman"/>
                <w:b w:val="0"/>
                <w:color w:val="000000" w:themeColor="text1"/>
                <w:sz w:val="26"/>
                <w:szCs w:val="26"/>
              </w:rPr>
            </w:pPr>
            <w:r w:rsidRPr="00461201">
              <w:rPr>
                <w:rFonts w:ascii="Times New Roman" w:hAnsi="Times New Roman" w:cs="Times New Roman"/>
                <w:b w:val="0"/>
                <w:color w:val="000000" w:themeColor="text1"/>
                <w:sz w:val="26"/>
                <w:szCs w:val="26"/>
              </w:rPr>
              <w:t>Điều kiện sau:</w:t>
            </w:r>
          </w:p>
        </w:tc>
        <w:tc>
          <w:tcPr>
            <w:tcW w:w="3735" w:type="pct"/>
            <w:gridSpan w:val="2"/>
          </w:tcPr>
          <w:p w14:paraId="692051DF" w14:textId="77777777" w:rsidR="00055D13" w:rsidRPr="00635F0F" w:rsidRDefault="00055D13" w:rsidP="0073697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Đăng nhập thành công</w:t>
            </w:r>
          </w:p>
        </w:tc>
      </w:tr>
      <w:tr w:rsidR="00055D13" w:rsidRPr="00461201" w14:paraId="7E751E5A" w14:textId="77777777" w:rsidTr="0073697B">
        <w:tc>
          <w:tcPr>
            <w:tcW w:w="5000" w:type="pct"/>
            <w:gridSpan w:val="3"/>
          </w:tcPr>
          <w:p w14:paraId="2F8E3ADE" w14:textId="77777777" w:rsidR="00055D13" w:rsidRPr="00461201" w:rsidRDefault="00055D13"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chính (Basic flows)</w:t>
            </w:r>
          </w:p>
        </w:tc>
      </w:tr>
      <w:tr w:rsidR="00055D13" w:rsidRPr="00461201" w14:paraId="113C050D" w14:textId="77777777" w:rsidTr="0073697B">
        <w:tc>
          <w:tcPr>
            <w:tcW w:w="2500" w:type="pct"/>
            <w:gridSpan w:val="2"/>
          </w:tcPr>
          <w:p w14:paraId="6E1A5C60"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0456CE7B"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055D13" w:rsidRPr="00461201" w14:paraId="3349FF47" w14:textId="77777777" w:rsidTr="0073697B">
        <w:tc>
          <w:tcPr>
            <w:tcW w:w="2500" w:type="pct"/>
            <w:gridSpan w:val="2"/>
          </w:tcPr>
          <w:p w14:paraId="469A7852" w14:textId="77777777" w:rsidR="00055D13" w:rsidRPr="00DE2711" w:rsidRDefault="00055D13"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rPr>
              <w:t>1</w:t>
            </w:r>
            <w:r w:rsidRPr="00461201">
              <w:rPr>
                <w:rFonts w:ascii="Times New Roman" w:hAnsi="Times New Roman"/>
                <w:i w:val="0"/>
                <w:color w:val="000000" w:themeColor="text1"/>
                <w:sz w:val="26"/>
                <w:szCs w:val="26"/>
                <w:lang w:val="vi-VN"/>
              </w:rPr>
              <w:t>.</w:t>
            </w:r>
            <w:r w:rsidRPr="0046120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lang w:val="vi-VN"/>
              </w:rPr>
              <w:t>Chọn chức năng đăng nhập</w:t>
            </w:r>
          </w:p>
        </w:tc>
        <w:tc>
          <w:tcPr>
            <w:tcW w:w="2500" w:type="pct"/>
          </w:tcPr>
          <w:p w14:paraId="2F06CF43" w14:textId="77777777" w:rsidR="00055D13" w:rsidRPr="00461201" w:rsidRDefault="00055D13" w:rsidP="0073697B">
            <w:pPr>
              <w:spacing w:after="40" w:line="360" w:lineRule="auto"/>
              <w:rPr>
                <w:color w:val="000000" w:themeColor="text1"/>
                <w:szCs w:val="26"/>
              </w:rPr>
            </w:pPr>
          </w:p>
        </w:tc>
      </w:tr>
      <w:tr w:rsidR="00055D13" w:rsidRPr="00461201" w14:paraId="5F8DAED1" w14:textId="77777777" w:rsidTr="0073697B">
        <w:tc>
          <w:tcPr>
            <w:tcW w:w="2500" w:type="pct"/>
            <w:gridSpan w:val="2"/>
          </w:tcPr>
          <w:p w14:paraId="38D31AA3"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15B1C2DF" w14:textId="77777777" w:rsidR="00055D13" w:rsidRPr="00DE2711" w:rsidRDefault="00055D13" w:rsidP="0073697B">
            <w:pPr>
              <w:spacing w:after="40" w:line="360" w:lineRule="auto"/>
              <w:rPr>
                <w:color w:val="000000" w:themeColor="text1"/>
                <w:szCs w:val="26"/>
                <w:lang w:val="vi-VN"/>
              </w:rPr>
            </w:pPr>
            <w:r w:rsidRPr="00461201">
              <w:rPr>
                <w:color w:val="000000" w:themeColor="text1"/>
                <w:szCs w:val="26"/>
              </w:rPr>
              <w:t>2.</w:t>
            </w:r>
            <w:r>
              <w:rPr>
                <w:color w:val="000000" w:themeColor="text1"/>
                <w:szCs w:val="26"/>
                <w:lang w:val="vi-VN"/>
              </w:rPr>
              <w:t>Hiện thị giao diện đăng nhập</w:t>
            </w:r>
          </w:p>
        </w:tc>
      </w:tr>
      <w:tr w:rsidR="00055D13" w:rsidRPr="00461201" w14:paraId="34EF3A78" w14:textId="77777777" w:rsidTr="0073697B">
        <w:tc>
          <w:tcPr>
            <w:tcW w:w="2500" w:type="pct"/>
            <w:gridSpan w:val="2"/>
          </w:tcPr>
          <w:p w14:paraId="59785E8B"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r w:rsidRPr="00461201">
              <w:rPr>
                <w:rFonts w:ascii="Times New Roman" w:hAnsi="Times New Roman"/>
                <w:i w:val="0"/>
                <w:color w:val="000000" w:themeColor="text1"/>
                <w:sz w:val="26"/>
                <w:szCs w:val="26"/>
                <w:lang w:val="vi-VN"/>
              </w:rPr>
              <w:t>3</w:t>
            </w:r>
            <w:r>
              <w:rPr>
                <w:rFonts w:ascii="Times New Roman" w:hAnsi="Times New Roman"/>
                <w:i w:val="0"/>
                <w:color w:val="000000" w:themeColor="text1"/>
                <w:sz w:val="26"/>
                <w:szCs w:val="26"/>
                <w:lang w:val="vi-VN"/>
              </w:rPr>
              <w:t>. Nhập thông tin đăng nhập và chọn đăng nhập</w:t>
            </w:r>
          </w:p>
        </w:tc>
        <w:tc>
          <w:tcPr>
            <w:tcW w:w="2500" w:type="pct"/>
          </w:tcPr>
          <w:p w14:paraId="79CFD36F" w14:textId="77777777" w:rsidR="00055D13" w:rsidRPr="00461201" w:rsidRDefault="00055D13" w:rsidP="0073697B">
            <w:pPr>
              <w:spacing w:after="40" w:line="360" w:lineRule="auto"/>
              <w:rPr>
                <w:color w:val="000000" w:themeColor="text1"/>
                <w:szCs w:val="26"/>
              </w:rPr>
            </w:pPr>
          </w:p>
        </w:tc>
      </w:tr>
      <w:tr w:rsidR="00055D13" w:rsidRPr="00271DB5" w14:paraId="0431FE44" w14:textId="77777777" w:rsidTr="0073697B">
        <w:tc>
          <w:tcPr>
            <w:tcW w:w="2500" w:type="pct"/>
            <w:gridSpan w:val="2"/>
          </w:tcPr>
          <w:p w14:paraId="58A2CBDC"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8738E96" w14:textId="77777777" w:rsidR="00055D13" w:rsidRPr="00345F31" w:rsidRDefault="00055D13" w:rsidP="0073697B">
            <w:pPr>
              <w:spacing w:after="40" w:line="360" w:lineRule="auto"/>
              <w:rPr>
                <w:color w:val="000000" w:themeColor="text1"/>
                <w:szCs w:val="26"/>
                <w:lang w:val="vi-VN"/>
              </w:rPr>
            </w:pPr>
            <w:r>
              <w:rPr>
                <w:color w:val="000000" w:themeColor="text1"/>
                <w:szCs w:val="26"/>
                <w:lang w:val="vi-VN"/>
              </w:rPr>
              <w:t>4.Kiểm tra và thông báo đăng nhập thành công</w:t>
            </w:r>
          </w:p>
        </w:tc>
      </w:tr>
      <w:tr w:rsidR="00055D13" w:rsidRPr="00271DB5" w14:paraId="65D9F716" w14:textId="77777777" w:rsidTr="0073697B">
        <w:tc>
          <w:tcPr>
            <w:tcW w:w="2500" w:type="pct"/>
            <w:gridSpan w:val="2"/>
          </w:tcPr>
          <w:p w14:paraId="0CF42E3A"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0E9E3167" w14:textId="77777777" w:rsidR="00055D13" w:rsidRPr="00345F31" w:rsidRDefault="00055D13" w:rsidP="0073697B">
            <w:pPr>
              <w:spacing w:after="40" w:line="360" w:lineRule="auto"/>
              <w:rPr>
                <w:rFonts w:ascii="Arial" w:hAnsi="Arial" w:cs="Arial"/>
                <w:color w:val="000000" w:themeColor="text1"/>
                <w:sz w:val="24"/>
                <w:lang w:val="vi-VN"/>
              </w:rPr>
            </w:pPr>
            <w:r>
              <w:rPr>
                <w:rFonts w:ascii="Arial" w:hAnsi="Arial" w:cs="Arial"/>
                <w:color w:val="000000" w:themeColor="text1"/>
                <w:sz w:val="24"/>
                <w:lang w:val="vi-VN"/>
              </w:rPr>
              <w:t>5.Hiện thị giao diện trang chủ hệ thống</w:t>
            </w:r>
          </w:p>
        </w:tc>
      </w:tr>
      <w:tr w:rsidR="00055D13" w:rsidRPr="00271DB5" w14:paraId="4936E69D" w14:textId="77777777" w:rsidTr="0073697B">
        <w:tc>
          <w:tcPr>
            <w:tcW w:w="2500" w:type="pct"/>
            <w:gridSpan w:val="2"/>
          </w:tcPr>
          <w:p w14:paraId="75E8E972"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0350AE2F"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r>
      <w:tr w:rsidR="00055D13" w:rsidRPr="00271DB5" w14:paraId="7D855CEF" w14:textId="77777777" w:rsidTr="0073697B">
        <w:tc>
          <w:tcPr>
            <w:tcW w:w="2500" w:type="pct"/>
            <w:gridSpan w:val="2"/>
          </w:tcPr>
          <w:p w14:paraId="5A39EEF3"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7B90CFEB"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r>
      <w:tr w:rsidR="00055D13" w:rsidRPr="00271DB5" w14:paraId="563C6D54" w14:textId="77777777" w:rsidTr="0073697B">
        <w:tc>
          <w:tcPr>
            <w:tcW w:w="2500" w:type="pct"/>
            <w:gridSpan w:val="2"/>
          </w:tcPr>
          <w:p w14:paraId="004B32B1"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c>
          <w:tcPr>
            <w:tcW w:w="2500" w:type="pct"/>
          </w:tcPr>
          <w:p w14:paraId="5FE45923" w14:textId="77777777" w:rsidR="00055D13" w:rsidRPr="00345F31" w:rsidRDefault="00055D13" w:rsidP="0073697B">
            <w:pPr>
              <w:pStyle w:val="InfoBlue"/>
              <w:spacing w:before="0" w:line="240" w:lineRule="auto"/>
              <w:rPr>
                <w:rFonts w:ascii="Times New Roman" w:hAnsi="Times New Roman"/>
                <w:i w:val="0"/>
                <w:color w:val="000000" w:themeColor="text1"/>
                <w:sz w:val="26"/>
                <w:szCs w:val="26"/>
                <w:lang w:val="vi-VN"/>
              </w:rPr>
            </w:pPr>
          </w:p>
        </w:tc>
      </w:tr>
      <w:tr w:rsidR="00055D13" w:rsidRPr="00461201" w14:paraId="626F10DD" w14:textId="77777777" w:rsidTr="0073697B">
        <w:tc>
          <w:tcPr>
            <w:tcW w:w="5000" w:type="pct"/>
            <w:gridSpan w:val="3"/>
          </w:tcPr>
          <w:p w14:paraId="673B2108" w14:textId="77777777" w:rsidR="00055D13" w:rsidRPr="00461201" w:rsidRDefault="00055D13" w:rsidP="0073697B">
            <w:pPr>
              <w:pStyle w:val="InfoBlue"/>
              <w:spacing w:before="0" w:line="240" w:lineRule="auto"/>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Luồng sự kiện phụ (Alternative Flows):</w:t>
            </w:r>
          </w:p>
        </w:tc>
      </w:tr>
      <w:tr w:rsidR="00055D13" w:rsidRPr="00461201" w14:paraId="37B46798" w14:textId="77777777" w:rsidTr="0073697B">
        <w:tc>
          <w:tcPr>
            <w:tcW w:w="2500" w:type="pct"/>
            <w:gridSpan w:val="2"/>
          </w:tcPr>
          <w:p w14:paraId="59E6C9C5"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Tác nhân</w:t>
            </w:r>
          </w:p>
        </w:tc>
        <w:tc>
          <w:tcPr>
            <w:tcW w:w="2500" w:type="pct"/>
          </w:tcPr>
          <w:p w14:paraId="05D78275" w14:textId="77777777" w:rsidR="00055D13" w:rsidRPr="00461201" w:rsidRDefault="00055D13" w:rsidP="0073697B">
            <w:pPr>
              <w:pStyle w:val="InfoBlue"/>
              <w:spacing w:before="0" w:line="240" w:lineRule="auto"/>
              <w:jc w:val="center"/>
              <w:rPr>
                <w:rFonts w:ascii="Times New Roman" w:hAnsi="Times New Roman"/>
                <w:b/>
                <w:i w:val="0"/>
                <w:color w:val="000000" w:themeColor="text1"/>
                <w:sz w:val="26"/>
                <w:szCs w:val="26"/>
              </w:rPr>
            </w:pPr>
            <w:r w:rsidRPr="00461201">
              <w:rPr>
                <w:rFonts w:ascii="Times New Roman" w:hAnsi="Times New Roman"/>
                <w:b/>
                <w:i w:val="0"/>
                <w:color w:val="000000" w:themeColor="text1"/>
                <w:sz w:val="26"/>
                <w:szCs w:val="26"/>
              </w:rPr>
              <w:t>Hệ thống</w:t>
            </w:r>
          </w:p>
        </w:tc>
      </w:tr>
      <w:tr w:rsidR="00055D13" w:rsidRPr="00461201" w14:paraId="71847A92" w14:textId="77777777" w:rsidTr="0073697B">
        <w:tc>
          <w:tcPr>
            <w:tcW w:w="2500" w:type="pct"/>
            <w:gridSpan w:val="2"/>
          </w:tcPr>
          <w:p w14:paraId="1EF708B0"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061512F2"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r w:rsidR="00055D13" w:rsidRPr="00461201" w14:paraId="3C283FFA" w14:textId="77777777" w:rsidTr="0073697B">
        <w:tc>
          <w:tcPr>
            <w:tcW w:w="2500" w:type="pct"/>
            <w:gridSpan w:val="2"/>
          </w:tcPr>
          <w:p w14:paraId="025F16C6"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14F9546B"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r w:rsidR="00055D13" w:rsidRPr="00461201" w14:paraId="588A70D5" w14:textId="77777777" w:rsidTr="0073697B">
        <w:tc>
          <w:tcPr>
            <w:tcW w:w="2500" w:type="pct"/>
            <w:gridSpan w:val="2"/>
          </w:tcPr>
          <w:p w14:paraId="6F2B1FA7"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c>
          <w:tcPr>
            <w:tcW w:w="2500" w:type="pct"/>
          </w:tcPr>
          <w:p w14:paraId="646A2E98" w14:textId="77777777" w:rsidR="00055D13" w:rsidRPr="00461201" w:rsidRDefault="00055D13" w:rsidP="0073697B">
            <w:pPr>
              <w:pStyle w:val="InfoBlue"/>
              <w:spacing w:before="0" w:line="240" w:lineRule="auto"/>
              <w:rPr>
                <w:rFonts w:ascii="Times New Roman" w:hAnsi="Times New Roman"/>
                <w:i w:val="0"/>
                <w:color w:val="000000" w:themeColor="text1"/>
                <w:sz w:val="26"/>
                <w:szCs w:val="26"/>
              </w:rPr>
            </w:pPr>
          </w:p>
        </w:tc>
      </w:tr>
    </w:tbl>
    <w:p w14:paraId="377D0D5C" w14:textId="62985241" w:rsidR="00055D13" w:rsidRPr="00293B5D" w:rsidRDefault="008F1F10" w:rsidP="00293B5D">
      <w:pPr>
        <w:ind w:firstLine="0"/>
        <w:rPr>
          <w:b/>
          <w:bCs/>
        </w:rPr>
      </w:pPr>
      <w:r>
        <w:rPr>
          <w:noProof/>
        </w:rPr>
        <w:drawing>
          <wp:inline distT="0" distB="0" distL="0" distR="0" wp14:anchorId="0898673A" wp14:editId="68649877">
            <wp:extent cx="5580380" cy="31178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3117850"/>
                    </a:xfrm>
                    <a:prstGeom prst="rect">
                      <a:avLst/>
                    </a:prstGeom>
                  </pic:spPr>
                </pic:pic>
              </a:graphicData>
            </a:graphic>
          </wp:inline>
        </w:drawing>
      </w:r>
    </w:p>
    <w:p w14:paraId="34D69ED9" w14:textId="6C7073E3" w:rsidR="001A08FA" w:rsidRDefault="0042667B" w:rsidP="001A08FA">
      <w:pPr>
        <w:pStyle w:val="Heading2"/>
      </w:pPr>
      <w:bookmarkStart w:id="46" w:name="_Toc44797707"/>
      <w:r>
        <w:lastRenderedPageBreak/>
        <w:t>Mô hình lớp Diagram</w:t>
      </w:r>
      <w:bookmarkEnd w:id="46"/>
    </w:p>
    <w:p w14:paraId="311AB869" w14:textId="63DDEE3A" w:rsidR="0042667B" w:rsidRPr="0042667B" w:rsidRDefault="0042667B" w:rsidP="0042667B">
      <w:r w:rsidRPr="0047710E">
        <w:rPr>
          <w:i/>
          <w:noProof/>
          <w:color w:val="FF0000"/>
          <w:szCs w:val="26"/>
        </w:rPr>
        <w:drawing>
          <wp:inline distT="0" distB="0" distL="0" distR="0" wp14:anchorId="540925D9" wp14:editId="5736955E">
            <wp:extent cx="5580380" cy="2915391"/>
            <wp:effectExtent l="0" t="0" r="1270" b="0"/>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VER05.jpg"/>
                    <pic:cNvPicPr/>
                  </pic:nvPicPr>
                  <pic:blipFill>
                    <a:blip r:embed="rId21">
                      <a:extLst>
                        <a:ext uri="{28A0092B-C50C-407E-A947-70E740481C1C}">
                          <a14:useLocalDpi xmlns:a14="http://schemas.microsoft.com/office/drawing/2010/main" val="0"/>
                        </a:ext>
                      </a:extLst>
                    </a:blip>
                    <a:stretch>
                      <a:fillRect/>
                    </a:stretch>
                  </pic:blipFill>
                  <pic:spPr>
                    <a:xfrm>
                      <a:off x="0" y="0"/>
                      <a:ext cx="5580380" cy="2915391"/>
                    </a:xfrm>
                    <a:prstGeom prst="rect">
                      <a:avLst/>
                    </a:prstGeom>
                  </pic:spPr>
                </pic:pic>
              </a:graphicData>
            </a:graphic>
          </wp:inline>
        </w:drawing>
      </w:r>
    </w:p>
    <w:p w14:paraId="1E49CE52"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107CE699" w14:textId="77777777" w:rsidR="00BB71A4" w:rsidRDefault="008D201A" w:rsidP="002D1367">
      <w:pPr>
        <w:pStyle w:val="Heading1"/>
        <w:jc w:val="both"/>
      </w:pPr>
      <w:bookmarkStart w:id="47" w:name="_Toc503659427"/>
      <w:bookmarkStart w:id="48" w:name="_Toc533949701"/>
      <w:bookmarkStart w:id="49" w:name="_Toc44797708"/>
      <w:r>
        <w:lastRenderedPageBreak/>
        <w:t>:</w:t>
      </w:r>
      <w:bookmarkStart w:id="50" w:name="_Toc169424250"/>
      <w:r>
        <w:t xml:space="preserve"> </w:t>
      </w:r>
      <w:r w:rsidR="0007352A">
        <w:t xml:space="preserve">THIẾT KẾ VÀ </w:t>
      </w:r>
      <w:bookmarkEnd w:id="50"/>
      <w:r>
        <w:t>HIỆN THỰC</w:t>
      </w:r>
      <w:bookmarkEnd w:id="47"/>
      <w:bookmarkEnd w:id="48"/>
      <w:bookmarkEnd w:id="49"/>
    </w:p>
    <w:p w14:paraId="0682590F" w14:textId="4F8F6BFE" w:rsidR="001A08FA" w:rsidRPr="00A16910" w:rsidRDefault="00F7402E" w:rsidP="002D6ECA">
      <w:pPr>
        <w:pStyle w:val="Heading2"/>
      </w:pPr>
      <w:bookmarkStart w:id="51" w:name="_Toc44797709"/>
      <w:r>
        <w:t>Khách hàng</w:t>
      </w:r>
      <w:bookmarkEnd w:id="51"/>
    </w:p>
    <w:p w14:paraId="519F503E" w14:textId="27A61776" w:rsidR="001A08FA" w:rsidRPr="00A16910" w:rsidRDefault="003362B9" w:rsidP="001A08FA">
      <w:pPr>
        <w:pStyle w:val="Heading3"/>
      </w:pPr>
      <w:bookmarkStart w:id="52" w:name="_Toc44797710"/>
      <w:r>
        <w:t>Xem danh sách sản phẩm</w:t>
      </w:r>
      <w:bookmarkEnd w:id="52"/>
    </w:p>
    <w:p w14:paraId="67D6326A" w14:textId="13672175" w:rsidR="001A08FA" w:rsidRDefault="003362B9" w:rsidP="00585F4E">
      <w:r>
        <w:t>Khách hàng vào xem danh sách sản phẩm mà không cần đăng nhập</w:t>
      </w:r>
    </w:p>
    <w:p w14:paraId="767B4A96" w14:textId="0A924AE5" w:rsidR="0073697B" w:rsidRPr="00A16910" w:rsidRDefault="0073697B" w:rsidP="00585F4E">
      <w:r>
        <w:rPr>
          <w:noProof/>
        </w:rPr>
        <w:drawing>
          <wp:inline distT="0" distB="0" distL="0" distR="0" wp14:anchorId="294FF475" wp14:editId="76DC1924">
            <wp:extent cx="5580380" cy="2511425"/>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511425"/>
                    </a:xfrm>
                    <a:prstGeom prst="rect">
                      <a:avLst/>
                    </a:prstGeom>
                  </pic:spPr>
                </pic:pic>
              </a:graphicData>
            </a:graphic>
          </wp:inline>
        </w:drawing>
      </w:r>
    </w:p>
    <w:p w14:paraId="1F58E8D2" w14:textId="45828091" w:rsidR="001A08FA" w:rsidRPr="00A16910" w:rsidRDefault="0073697B" w:rsidP="001A08FA">
      <w:pPr>
        <w:pStyle w:val="Heading3"/>
      </w:pPr>
      <w:bookmarkStart w:id="53" w:name="_Toc44797711"/>
      <w:r>
        <w:t>Mua sản phẩm vào giỏ hàng</w:t>
      </w:r>
      <w:bookmarkEnd w:id="53"/>
    </w:p>
    <w:p w14:paraId="2D3174EA" w14:textId="06A6BCB7" w:rsidR="0073697B" w:rsidRDefault="0073697B" w:rsidP="0073697B">
      <w:bookmarkStart w:id="54" w:name="_Toc503659431"/>
      <w:bookmarkStart w:id="55" w:name="_Toc533949705"/>
      <w:r>
        <w:t>Khách hàng chọn sản phẩm cho vào giỏ hàng, muốn thêm được vào giỏ hàng khách hàng cần thực hiện đăng nhập/đăng ký tài khoản</w:t>
      </w:r>
    </w:p>
    <w:p w14:paraId="45A27E50" w14:textId="43387F9C" w:rsidR="0073697B" w:rsidRDefault="0073697B" w:rsidP="0073697B">
      <w:r>
        <w:rPr>
          <w:noProof/>
        </w:rPr>
        <w:drawing>
          <wp:inline distT="0" distB="0" distL="0" distR="0" wp14:anchorId="6984593D" wp14:editId="4714679D">
            <wp:extent cx="5580380" cy="3115945"/>
            <wp:effectExtent l="0" t="0" r="127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115945"/>
                    </a:xfrm>
                    <a:prstGeom prst="rect">
                      <a:avLst/>
                    </a:prstGeom>
                  </pic:spPr>
                </pic:pic>
              </a:graphicData>
            </a:graphic>
          </wp:inline>
        </w:drawing>
      </w:r>
    </w:p>
    <w:p w14:paraId="652BC425" w14:textId="0A0CDA76" w:rsidR="001A08FA" w:rsidRDefault="0073697B" w:rsidP="0073697B">
      <w:pPr>
        <w:pStyle w:val="Heading3"/>
      </w:pPr>
      <w:bookmarkStart w:id="56" w:name="_Toc44797712"/>
      <w:bookmarkEnd w:id="54"/>
      <w:bookmarkEnd w:id="55"/>
      <w:r>
        <w:lastRenderedPageBreak/>
        <w:t>Đăng ký tài khoản</w:t>
      </w:r>
      <w:bookmarkEnd w:id="56"/>
    </w:p>
    <w:p w14:paraId="396F5EFB" w14:textId="77777777" w:rsidR="0073697B" w:rsidRDefault="0073697B" w:rsidP="0073697B">
      <w:r>
        <w:t>Khách hàng chưa có tài khoản thì hệ thống cho phép khách hàng đăng kí 1 tài khoản mới</w:t>
      </w:r>
    </w:p>
    <w:p w14:paraId="2A259D7C" w14:textId="1B1A1ABF" w:rsidR="0073697B" w:rsidRPr="0073697B" w:rsidRDefault="00D61679" w:rsidP="0073697B">
      <w:r>
        <w:rPr>
          <w:noProof/>
        </w:rPr>
        <w:drawing>
          <wp:inline distT="0" distB="0" distL="0" distR="0" wp14:anchorId="5380D665" wp14:editId="10ADC5B3">
            <wp:extent cx="4352925" cy="5048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5048250"/>
                    </a:xfrm>
                    <a:prstGeom prst="rect">
                      <a:avLst/>
                    </a:prstGeom>
                  </pic:spPr>
                </pic:pic>
              </a:graphicData>
            </a:graphic>
          </wp:inline>
        </w:drawing>
      </w:r>
    </w:p>
    <w:p w14:paraId="5B109A07" w14:textId="3B0B9D99" w:rsidR="001A08FA" w:rsidRPr="00A16910" w:rsidRDefault="0073697B" w:rsidP="001A08FA">
      <w:pPr>
        <w:pStyle w:val="Heading3"/>
      </w:pPr>
      <w:bookmarkStart w:id="57" w:name="_Toc44797713"/>
      <w:r>
        <w:t>Đặt hàng</w:t>
      </w:r>
      <w:bookmarkEnd w:id="57"/>
    </w:p>
    <w:p w14:paraId="55BDCF54" w14:textId="77777777" w:rsidR="0073697B" w:rsidRPr="00976CC0" w:rsidRDefault="0073697B" w:rsidP="0073697B">
      <w:bookmarkStart w:id="58" w:name="_Toc503659433"/>
      <w:bookmarkStart w:id="59" w:name="_Toc533949707"/>
      <w:r>
        <w:t>Khi khách hàng đã thêm sản phẩm vào giỏ hàng, giao diện chuyển đến bước thanh toán. Khách hàng xem lại thông tin sản phẩm (giá, số lượng, thành tiền) trước khi thanh toán</w:t>
      </w:r>
    </w:p>
    <w:p w14:paraId="2A7F3150" w14:textId="4B3D3F48" w:rsidR="001A08FA" w:rsidRDefault="0073697B" w:rsidP="0073697B">
      <w:pPr>
        <w:pStyle w:val="Heading2"/>
      </w:pPr>
      <w:bookmarkStart w:id="60" w:name="_Toc44797714"/>
      <w:bookmarkEnd w:id="58"/>
      <w:bookmarkEnd w:id="59"/>
      <w:r>
        <w:t>Admin</w:t>
      </w:r>
      <w:bookmarkEnd w:id="60"/>
    </w:p>
    <w:p w14:paraId="0C269457" w14:textId="123BAD89" w:rsidR="0073697B" w:rsidRDefault="0073697B" w:rsidP="0073697B">
      <w:pPr>
        <w:pStyle w:val="Heading3"/>
      </w:pPr>
      <w:bookmarkStart w:id="61" w:name="_Toc44797715"/>
      <w:r>
        <w:t xml:space="preserve">Quản lý </w:t>
      </w:r>
      <w:r w:rsidR="00880F4F">
        <w:t>sản phẩm</w:t>
      </w:r>
      <w:bookmarkEnd w:id="61"/>
    </w:p>
    <w:p w14:paraId="6E9224BB" w14:textId="77777777" w:rsidR="00880F4F" w:rsidRDefault="00880F4F" w:rsidP="00880F4F">
      <w:r>
        <w:t>Quản lý danh sách sản phẩm có trong trang web</w:t>
      </w:r>
    </w:p>
    <w:p w14:paraId="4B1CDD7A" w14:textId="4F927E49" w:rsidR="0073697B" w:rsidRPr="0073697B" w:rsidRDefault="0073697B" w:rsidP="0073697B">
      <w:r>
        <w:rPr>
          <w:noProof/>
        </w:rPr>
        <w:lastRenderedPageBreak/>
        <w:drawing>
          <wp:inline distT="0" distB="0" distL="0" distR="0" wp14:anchorId="4203947B" wp14:editId="3A60732D">
            <wp:extent cx="5580380" cy="2949575"/>
            <wp:effectExtent l="0" t="0" r="127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949575"/>
                    </a:xfrm>
                    <a:prstGeom prst="rect">
                      <a:avLst/>
                    </a:prstGeom>
                  </pic:spPr>
                </pic:pic>
              </a:graphicData>
            </a:graphic>
          </wp:inline>
        </w:drawing>
      </w:r>
    </w:p>
    <w:p w14:paraId="07B18307" w14:textId="48CC3EF5" w:rsidR="0073697B" w:rsidRDefault="0073697B" w:rsidP="0073697B"/>
    <w:p w14:paraId="1546A1B6" w14:textId="27FA3653" w:rsidR="00880F4F" w:rsidRDefault="00880F4F" w:rsidP="00880F4F">
      <w:pPr>
        <w:pStyle w:val="Heading3"/>
      </w:pPr>
      <w:bookmarkStart w:id="62" w:name="_Toc44797716"/>
      <w:r>
        <w:t>Thêm sản phẩm</w:t>
      </w:r>
      <w:bookmarkEnd w:id="62"/>
    </w:p>
    <w:p w14:paraId="593360EA" w14:textId="4502E79E" w:rsidR="00880F4F" w:rsidRPr="00880F4F" w:rsidRDefault="00880F4F" w:rsidP="00880F4F">
      <w:r>
        <w:rPr>
          <w:noProof/>
        </w:rPr>
        <w:drawing>
          <wp:anchor distT="0" distB="0" distL="114300" distR="114300" simplePos="0" relativeHeight="251661312" behindDoc="0" locked="0" layoutInCell="1" allowOverlap="1" wp14:anchorId="009558A5" wp14:editId="55EC5170">
            <wp:simplePos x="0" y="0"/>
            <wp:positionH relativeFrom="column">
              <wp:posOffset>177800</wp:posOffset>
            </wp:positionH>
            <wp:positionV relativeFrom="paragraph">
              <wp:posOffset>290195</wp:posOffset>
            </wp:positionV>
            <wp:extent cx="5580380" cy="3669665"/>
            <wp:effectExtent l="0" t="0" r="1270" b="6985"/>
            <wp:wrapThrough wrapText="bothSides">
              <wp:wrapPolygon edited="0">
                <wp:start x="0" y="0"/>
                <wp:lineTo x="0" y="21529"/>
                <wp:lineTo x="21531" y="21529"/>
                <wp:lineTo x="2153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80380" cy="3669665"/>
                    </a:xfrm>
                    <a:prstGeom prst="rect">
                      <a:avLst/>
                    </a:prstGeom>
                  </pic:spPr>
                </pic:pic>
              </a:graphicData>
            </a:graphic>
            <wp14:sizeRelH relativeFrom="page">
              <wp14:pctWidth>0</wp14:pctWidth>
            </wp14:sizeRelH>
            <wp14:sizeRelV relativeFrom="page">
              <wp14:pctHeight>0</wp14:pctHeight>
            </wp14:sizeRelV>
          </wp:anchor>
        </w:drawing>
      </w:r>
    </w:p>
    <w:p w14:paraId="73400B93" w14:textId="061F8512" w:rsidR="00880F4F" w:rsidRDefault="00880F4F" w:rsidP="00880F4F">
      <w:pPr>
        <w:pStyle w:val="Heading3"/>
      </w:pPr>
      <w:bookmarkStart w:id="63" w:name="_Toc44797717"/>
      <w:r>
        <w:t>Quản lý đơn hàng</w:t>
      </w:r>
      <w:bookmarkEnd w:id="63"/>
    </w:p>
    <w:p w14:paraId="0240C063" w14:textId="7417C11A" w:rsidR="00880F4F" w:rsidRPr="00880F4F" w:rsidRDefault="00880F4F" w:rsidP="00880F4F">
      <w:r>
        <w:t>Quản lý các đơn hàng của khách hàng</w:t>
      </w:r>
    </w:p>
    <w:p w14:paraId="2DFB0C44" w14:textId="6647B3A9" w:rsidR="00880F4F" w:rsidRPr="00880F4F" w:rsidRDefault="00880F4F" w:rsidP="00880F4F">
      <w:r>
        <w:rPr>
          <w:noProof/>
        </w:rPr>
        <w:lastRenderedPageBreak/>
        <w:drawing>
          <wp:inline distT="0" distB="0" distL="0" distR="0" wp14:anchorId="67C44949" wp14:editId="54993E1C">
            <wp:extent cx="5580380" cy="2228215"/>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228215"/>
                    </a:xfrm>
                    <a:prstGeom prst="rect">
                      <a:avLst/>
                    </a:prstGeom>
                  </pic:spPr>
                </pic:pic>
              </a:graphicData>
            </a:graphic>
          </wp:inline>
        </w:drawing>
      </w:r>
    </w:p>
    <w:p w14:paraId="5E98295A" w14:textId="34C01CB0" w:rsidR="0073697B" w:rsidRDefault="0073697B" w:rsidP="0073697B"/>
    <w:p w14:paraId="49196BEC" w14:textId="51DFC7C3" w:rsidR="0073697B" w:rsidRDefault="0073697B" w:rsidP="0073697B"/>
    <w:p w14:paraId="10FF6ACB" w14:textId="72C2318A" w:rsidR="0073697B" w:rsidRDefault="0073697B" w:rsidP="0073697B"/>
    <w:p w14:paraId="1EF37F02" w14:textId="3FC77136" w:rsidR="0073697B" w:rsidRDefault="0073697B" w:rsidP="0073697B"/>
    <w:p w14:paraId="251F4E33" w14:textId="77777777" w:rsidR="0073697B" w:rsidRPr="0073697B" w:rsidRDefault="0073697B" w:rsidP="0073697B"/>
    <w:p w14:paraId="273959CD" w14:textId="77777777" w:rsidR="00A16910" w:rsidRPr="000B6FBD" w:rsidRDefault="000B6FBD" w:rsidP="002D1367">
      <w:pPr>
        <w:pStyle w:val="Heading1"/>
        <w:jc w:val="both"/>
      </w:pPr>
      <w:bookmarkStart w:id="64" w:name="_Toc169424253"/>
      <w:bookmarkStart w:id="65" w:name="_Toc503659434"/>
      <w:bookmarkStart w:id="66" w:name="_Toc533949708"/>
      <w:bookmarkStart w:id="67" w:name="_Toc44797718"/>
      <w:r>
        <w:t>:</w:t>
      </w:r>
      <w:r w:rsidR="008D201A" w:rsidRPr="000B6FBD">
        <w:t xml:space="preserve"> </w:t>
      </w:r>
      <w:r w:rsidR="0007352A" w:rsidRPr="000B6FBD">
        <w:t>KẾT LUẬN</w:t>
      </w:r>
      <w:bookmarkEnd w:id="64"/>
      <w:bookmarkEnd w:id="65"/>
      <w:bookmarkEnd w:id="66"/>
      <w:bookmarkEnd w:id="67"/>
    </w:p>
    <w:p w14:paraId="5E36E1C4" w14:textId="77777777" w:rsidR="00EA6798" w:rsidRDefault="00EA6798" w:rsidP="000B6FBD">
      <w:pPr>
        <w:pStyle w:val="Heading2"/>
      </w:pPr>
      <w:bookmarkStart w:id="68" w:name="_Toc503659435"/>
      <w:bookmarkStart w:id="69" w:name="_Toc533949709"/>
      <w:bookmarkStart w:id="70" w:name="_Toc44797719"/>
      <w:r>
        <w:t>Kết quả đạt được</w:t>
      </w:r>
      <w:bookmarkEnd w:id="68"/>
      <w:bookmarkEnd w:id="69"/>
      <w:bookmarkEnd w:id="70"/>
    </w:p>
    <w:p w14:paraId="17D21638" w14:textId="77777777" w:rsidR="000B0299" w:rsidRDefault="000B0299" w:rsidP="000B0299">
      <w:pPr>
        <w:pStyle w:val="ListParagraph"/>
        <w:numPr>
          <w:ilvl w:val="0"/>
          <w:numId w:val="39"/>
        </w:numPr>
      </w:pPr>
      <w:r>
        <w:t>Web đã thực hiện được các chức năng cơ bản như thêm, sửa, xóa</w:t>
      </w:r>
    </w:p>
    <w:p w14:paraId="71AB2E9E" w14:textId="77777777" w:rsidR="000B0299" w:rsidRDefault="000B0299" w:rsidP="000B0299">
      <w:pPr>
        <w:pStyle w:val="ListParagraph"/>
        <w:numPr>
          <w:ilvl w:val="0"/>
          <w:numId w:val="39"/>
        </w:numPr>
      </w:pPr>
      <w:r>
        <w:t>Kiểm tra được thông tin đơn hàng</w:t>
      </w:r>
    </w:p>
    <w:p w14:paraId="4F286027" w14:textId="77777777" w:rsidR="000B0299" w:rsidRDefault="000B0299" w:rsidP="000B0299">
      <w:pPr>
        <w:pStyle w:val="ListParagraph"/>
        <w:numPr>
          <w:ilvl w:val="0"/>
          <w:numId w:val="39"/>
        </w:numPr>
      </w:pPr>
      <w:r>
        <w:t>Admin quản lý được đơn hàng đã thanh toán/hủy của trang web</w:t>
      </w:r>
    </w:p>
    <w:p w14:paraId="5AFDA2A4" w14:textId="77777777" w:rsidR="000B0299" w:rsidRPr="00E829A5" w:rsidRDefault="000B0299" w:rsidP="000B0299">
      <w:pPr>
        <w:pStyle w:val="ListParagraph"/>
        <w:numPr>
          <w:ilvl w:val="0"/>
          <w:numId w:val="39"/>
        </w:numPr>
      </w:pPr>
      <w:r>
        <w:t>Xử lý được đơn hàng</w:t>
      </w:r>
    </w:p>
    <w:p w14:paraId="7A80034D" w14:textId="0951B9E2" w:rsidR="000B6FBD" w:rsidRDefault="000B6FBD" w:rsidP="00A75B8B">
      <w:pPr>
        <w:ind w:firstLine="576"/>
      </w:pPr>
    </w:p>
    <w:p w14:paraId="1C0B9EC8" w14:textId="483A1476" w:rsidR="006721BD" w:rsidRDefault="00B51658" w:rsidP="006721BD">
      <w:pPr>
        <w:pStyle w:val="Heading2"/>
      </w:pPr>
      <w:bookmarkStart w:id="71" w:name="_Toc503659436"/>
      <w:bookmarkStart w:id="72" w:name="_Toc533949710"/>
      <w:bookmarkStart w:id="73" w:name="_Toc44797720"/>
      <w:r>
        <w:t>Hạn chế của đồ án</w:t>
      </w:r>
      <w:bookmarkEnd w:id="71"/>
      <w:bookmarkEnd w:id="72"/>
      <w:bookmarkEnd w:id="73"/>
    </w:p>
    <w:p w14:paraId="195CD5CB" w14:textId="77777777" w:rsidR="000B0299" w:rsidRDefault="000B0299" w:rsidP="000B0299">
      <w:pPr>
        <w:pStyle w:val="ListParagraph"/>
        <w:numPr>
          <w:ilvl w:val="0"/>
          <w:numId w:val="40"/>
        </w:numPr>
      </w:pPr>
      <w:r>
        <w:t xml:space="preserve">Một số chức năng còn chưa được hiện thực </w:t>
      </w:r>
    </w:p>
    <w:p w14:paraId="19829AAD" w14:textId="77777777" w:rsidR="000B0299" w:rsidRDefault="000B0299" w:rsidP="000B0299">
      <w:pPr>
        <w:pStyle w:val="ListParagraph"/>
        <w:numPr>
          <w:ilvl w:val="0"/>
          <w:numId w:val="40"/>
        </w:numPr>
      </w:pPr>
      <w:r>
        <w:t>Bảo mật của Khách Hàng chưa tốt</w:t>
      </w:r>
    </w:p>
    <w:p w14:paraId="42748EBA" w14:textId="77777777" w:rsidR="000B0299" w:rsidRPr="003B4517" w:rsidRDefault="000B0299" w:rsidP="000B0299">
      <w:pPr>
        <w:pStyle w:val="ListParagraph"/>
        <w:numPr>
          <w:ilvl w:val="0"/>
          <w:numId w:val="40"/>
        </w:numPr>
      </w:pPr>
      <w:r>
        <w:t>Các chức năng bảo mật chưa được đảm bảo</w:t>
      </w:r>
    </w:p>
    <w:p w14:paraId="772FD625" w14:textId="77777777" w:rsidR="000B0299" w:rsidRPr="000B0299" w:rsidRDefault="000B0299" w:rsidP="000B0299"/>
    <w:p w14:paraId="49BCF593" w14:textId="77777777" w:rsidR="006721BD" w:rsidRDefault="006721BD" w:rsidP="006721BD">
      <w:pPr>
        <w:pStyle w:val="Heading2"/>
      </w:pPr>
      <w:bookmarkStart w:id="74" w:name="_Toc503659437"/>
      <w:bookmarkStart w:id="75" w:name="_Toc533949711"/>
      <w:bookmarkStart w:id="76" w:name="_Toc44797721"/>
      <w:r>
        <w:t>Hướng phát triển</w:t>
      </w:r>
      <w:bookmarkEnd w:id="74"/>
      <w:bookmarkEnd w:id="75"/>
      <w:bookmarkEnd w:id="76"/>
    </w:p>
    <w:p w14:paraId="04182E9C" w14:textId="77777777" w:rsidR="000B0299" w:rsidRDefault="000B0299" w:rsidP="000B0299">
      <w:pPr>
        <w:pStyle w:val="ListParagraph"/>
        <w:numPr>
          <w:ilvl w:val="0"/>
          <w:numId w:val="41"/>
        </w:numPr>
      </w:pPr>
      <w:r>
        <w:t xml:space="preserve">Tạo được server an toàn cho trang web, tránh rủi ro </w:t>
      </w:r>
    </w:p>
    <w:p w14:paraId="2EC0CAD3" w14:textId="77777777" w:rsidR="000B0299" w:rsidRDefault="000B0299" w:rsidP="000B0299">
      <w:pPr>
        <w:pStyle w:val="ListParagraph"/>
        <w:numPr>
          <w:ilvl w:val="0"/>
          <w:numId w:val="41"/>
        </w:numPr>
      </w:pPr>
      <w:r>
        <w:t>Bảo mật, mã hóa thông tin khách hàng</w:t>
      </w:r>
    </w:p>
    <w:p w14:paraId="3531C450" w14:textId="77777777" w:rsidR="000B0299" w:rsidRDefault="000B0299" w:rsidP="000B0299">
      <w:pPr>
        <w:pStyle w:val="ListParagraph"/>
        <w:numPr>
          <w:ilvl w:val="0"/>
          <w:numId w:val="41"/>
        </w:numPr>
      </w:pPr>
      <w:r>
        <w:lastRenderedPageBreak/>
        <w:t>Giao diện update nhiều hơn, thâm thiện với người dùng</w:t>
      </w:r>
    </w:p>
    <w:p w14:paraId="56FD63D4" w14:textId="77777777" w:rsidR="006721BD" w:rsidRDefault="006721BD" w:rsidP="006721BD"/>
    <w:p w14:paraId="51EBB207" w14:textId="77777777" w:rsidR="007236B8" w:rsidRDefault="007236B8" w:rsidP="006A4FFB">
      <w:pPr>
        <w:pStyle w:val="Heading1"/>
        <w:numPr>
          <w:ilvl w:val="0"/>
          <w:numId w:val="0"/>
        </w:numPr>
      </w:pPr>
      <w:bookmarkStart w:id="77" w:name="_Toc169424254"/>
    </w:p>
    <w:p w14:paraId="5A19939A" w14:textId="77777777" w:rsidR="00663E3D" w:rsidRDefault="00663E3D">
      <w:pPr>
        <w:spacing w:before="0" w:line="240" w:lineRule="auto"/>
        <w:ind w:firstLine="0"/>
        <w:jc w:val="left"/>
        <w:rPr>
          <w:rFonts w:cs="Arial"/>
          <w:b/>
          <w:bCs/>
          <w:kern w:val="32"/>
          <w:sz w:val="32"/>
          <w:szCs w:val="32"/>
        </w:rPr>
      </w:pPr>
      <w:bookmarkStart w:id="78" w:name="_Toc503659438"/>
      <w:bookmarkStart w:id="79" w:name="_Toc533949712"/>
      <w:r>
        <w:br w:type="page"/>
      </w:r>
    </w:p>
    <w:p w14:paraId="22406BB7" w14:textId="77777777" w:rsidR="00BB71A4" w:rsidRDefault="0007352A" w:rsidP="006A4FFB">
      <w:pPr>
        <w:pStyle w:val="Heading1"/>
        <w:numPr>
          <w:ilvl w:val="0"/>
          <w:numId w:val="0"/>
        </w:numPr>
      </w:pPr>
      <w:bookmarkStart w:id="80" w:name="_Toc44797722"/>
      <w:r>
        <w:lastRenderedPageBreak/>
        <w:t>TÀI LIỆU THAM KHẢO</w:t>
      </w:r>
      <w:bookmarkEnd w:id="77"/>
      <w:bookmarkEnd w:id="78"/>
      <w:bookmarkEnd w:id="79"/>
      <w:bookmarkEnd w:id="80"/>
    </w:p>
    <w:p w14:paraId="1C710D1F" w14:textId="77777777" w:rsidR="0007352A" w:rsidRPr="008D080A" w:rsidRDefault="0007352A" w:rsidP="00E928AE">
      <w:pPr>
        <w:pStyle w:val="Like-Numbering"/>
      </w:pPr>
      <w:r w:rsidRPr="008D080A">
        <w:t>Các tài liệu Tiếng Việt</w:t>
      </w:r>
    </w:p>
    <w:p w14:paraId="3811163C" w14:textId="1A647BA5" w:rsidR="0007352A" w:rsidRPr="00585F4E" w:rsidRDefault="0088106A" w:rsidP="00585F4E">
      <w:pPr>
        <w:pStyle w:val="Tailieuthamkhao"/>
      </w:pPr>
      <w:r>
        <w:t>Tài liệu môn Lập trình WWW</w:t>
      </w:r>
      <w:r w:rsidR="0007352A" w:rsidRPr="00585F4E">
        <w:t>.</w:t>
      </w:r>
    </w:p>
    <w:p w14:paraId="3AD7D4B5" w14:textId="77777777" w:rsidR="0007352A" w:rsidRPr="008D080A" w:rsidRDefault="0007352A" w:rsidP="00E928AE">
      <w:pPr>
        <w:pStyle w:val="Like-Numbering"/>
      </w:pPr>
      <w:r w:rsidRPr="008D080A">
        <w:t>Các tài liệu Tiếng Anh</w:t>
      </w:r>
    </w:p>
    <w:p w14:paraId="20396625" w14:textId="4B21193D" w:rsidR="0007352A" w:rsidRPr="0088106A" w:rsidRDefault="0088106A" w:rsidP="00585F4E">
      <w:pPr>
        <w:pStyle w:val="Tailieuthamkhao"/>
        <w:rPr>
          <w:szCs w:val="26"/>
        </w:rPr>
      </w:pPr>
      <w:r>
        <w:rPr>
          <w:rStyle w:val="atitle"/>
          <w:szCs w:val="26"/>
        </w:rPr>
        <w:t xml:space="preserve">Pro Spring MVC with Web Flow </w:t>
      </w:r>
      <w:r w:rsidRPr="0088106A">
        <w:rPr>
          <w:rStyle w:val="atitle"/>
          <w:szCs w:val="26"/>
        </w:rPr>
        <w:t xml:space="preserve">- </w:t>
      </w:r>
      <w:r w:rsidRPr="0088106A">
        <w:rPr>
          <w:szCs w:val="26"/>
          <w:shd w:val="clear" w:color="auto" w:fill="FFFFFF"/>
        </w:rPr>
        <w:t>Christophe Vanfleteren, Colin Yates, Koen Serneels, Marten Deinum, Seth Ladd</w:t>
      </w:r>
    </w:p>
    <w:p w14:paraId="551053A9" w14:textId="77777777" w:rsidR="0007352A" w:rsidRPr="008D080A" w:rsidRDefault="0007352A" w:rsidP="008D080A">
      <w:pPr>
        <w:pStyle w:val="Like-Numbering"/>
      </w:pPr>
      <w:r w:rsidRPr="008D080A">
        <w:t>Các tài liệu từ Internet</w:t>
      </w:r>
    </w:p>
    <w:p w14:paraId="6780AA8B" w14:textId="60506A81" w:rsidR="0007352A" w:rsidRDefault="0007352A" w:rsidP="009E0FCA">
      <w:pPr>
        <w:pStyle w:val="Tailieuthamkhao"/>
      </w:pPr>
      <w:r>
        <w:t xml:space="preserve">Website </w:t>
      </w:r>
      <w:r w:rsidR="0088106A">
        <w:t>Bootstrap</w:t>
      </w:r>
      <w:r>
        <w:t xml:space="preserve">: </w:t>
      </w:r>
      <w:hyperlink r:id="rId28" w:history="1">
        <w:r w:rsidR="0088106A">
          <w:rPr>
            <w:rStyle w:val="Hyperlink"/>
          </w:rPr>
          <w:t>https://getbootstrap.com/</w:t>
        </w:r>
      </w:hyperlink>
    </w:p>
    <w:p w14:paraId="0812ADEF" w14:textId="2741421C" w:rsidR="0088106A" w:rsidRDefault="0088106A" w:rsidP="009E0FCA">
      <w:pPr>
        <w:pStyle w:val="Tailieuthamkhao"/>
      </w:pPr>
      <w:r>
        <w:t xml:space="preserve">Website Github : </w:t>
      </w:r>
      <w:hyperlink r:id="rId29" w:history="1">
        <w:r>
          <w:rPr>
            <w:rStyle w:val="Hyperlink"/>
          </w:rPr>
          <w:t>https://github.com/</w:t>
        </w:r>
      </w:hyperlink>
    </w:p>
    <w:p w14:paraId="4E1B8683" w14:textId="77777777" w:rsidR="00690D36" w:rsidRDefault="00690D36" w:rsidP="00BB71A4"/>
    <w:p w14:paraId="3B98594D" w14:textId="77777777" w:rsidR="00EA7CFA" w:rsidRPr="00EA7CFA" w:rsidRDefault="00EA7CFA" w:rsidP="00015732">
      <w:pPr>
        <w:ind w:firstLine="0"/>
      </w:pPr>
    </w:p>
    <w:sectPr w:rsidR="00EA7CFA" w:rsidRPr="00EA7CFA" w:rsidSect="009165B5">
      <w:headerReference w:type="even" r:id="rId3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52ADE" w14:textId="77777777" w:rsidR="003D1C03" w:rsidRDefault="003D1C03">
      <w:r>
        <w:separator/>
      </w:r>
    </w:p>
    <w:p w14:paraId="4C9A4D9B" w14:textId="77777777" w:rsidR="003D1C03" w:rsidRDefault="003D1C03"/>
  </w:endnote>
  <w:endnote w:type="continuationSeparator" w:id="0">
    <w:p w14:paraId="55395B92" w14:textId="77777777" w:rsidR="003D1C03" w:rsidRDefault="003D1C03">
      <w:r>
        <w:continuationSeparator/>
      </w:r>
    </w:p>
    <w:p w14:paraId="147AD2F3" w14:textId="77777777" w:rsidR="003D1C03" w:rsidRDefault="003D1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46B65" w14:textId="77777777" w:rsidR="0073697B" w:rsidRDefault="0073697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68F4A1" w14:textId="77777777" w:rsidR="0073697B" w:rsidRDefault="0073697B"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4"/>
      <w:gridCol w:w="2914"/>
      <w:gridCol w:w="2930"/>
    </w:tblGrid>
    <w:tr w:rsidR="0073697B" w14:paraId="407B59AA" w14:textId="77777777" w:rsidTr="00B556D9">
      <w:trPr>
        <w:trHeight w:val="170"/>
      </w:trPr>
      <w:tc>
        <w:tcPr>
          <w:tcW w:w="2979" w:type="dxa"/>
          <w:shd w:val="clear" w:color="auto" w:fill="FAFAFA"/>
        </w:tcPr>
        <w:p w14:paraId="09D8E41B" w14:textId="61C48F11" w:rsidR="0073697B" w:rsidRPr="009165B5" w:rsidRDefault="0073697B" w:rsidP="00C24DC5">
          <w:pPr>
            <w:pStyle w:val="Footer"/>
            <w:tabs>
              <w:tab w:val="clear" w:pos="4320"/>
              <w:tab w:val="clear" w:pos="8640"/>
            </w:tabs>
            <w:spacing w:before="0" w:line="240" w:lineRule="auto"/>
            <w:ind w:right="360" w:firstLine="0"/>
            <w:rPr>
              <w:i/>
              <w:sz w:val="24"/>
            </w:rPr>
          </w:pPr>
          <w:r>
            <w:rPr>
              <w:i/>
              <w:sz w:val="24"/>
            </w:rPr>
            <w:t>Trúc – Định</w:t>
          </w:r>
        </w:p>
      </w:tc>
      <w:tc>
        <w:tcPr>
          <w:tcW w:w="2961" w:type="dxa"/>
          <w:shd w:val="clear" w:color="auto" w:fill="FAFAFA"/>
        </w:tcPr>
        <w:p w14:paraId="60B39921" w14:textId="25229D62" w:rsidR="0073697B" w:rsidRPr="00B57E92" w:rsidRDefault="0073697B"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015732">
            <w:rPr>
              <w:rStyle w:val="PageNumber"/>
              <w:noProof/>
              <w:sz w:val="24"/>
            </w:rPr>
            <w:t>2</w:t>
          </w:r>
          <w:r w:rsidRPr="00B57E92">
            <w:rPr>
              <w:rStyle w:val="PageNumber"/>
              <w:sz w:val="24"/>
            </w:rPr>
            <w:fldChar w:fldCharType="end"/>
          </w:r>
        </w:p>
      </w:tc>
      <w:tc>
        <w:tcPr>
          <w:tcW w:w="2962" w:type="dxa"/>
          <w:shd w:val="clear" w:color="auto" w:fill="FFFFFF" w:themeFill="background1"/>
        </w:tcPr>
        <w:p w14:paraId="65065F1A" w14:textId="17280528" w:rsidR="0073697B" w:rsidRPr="00570EF4" w:rsidRDefault="0073697B" w:rsidP="00B556D9">
          <w:pPr>
            <w:pStyle w:val="Footer"/>
            <w:tabs>
              <w:tab w:val="clear" w:pos="4320"/>
              <w:tab w:val="clear" w:pos="8640"/>
            </w:tabs>
            <w:spacing w:before="0" w:line="240" w:lineRule="auto"/>
            <w:ind w:right="-1" w:firstLine="0"/>
            <w:jc w:val="right"/>
            <w:rPr>
              <w:i/>
              <w:sz w:val="24"/>
            </w:rPr>
          </w:pPr>
          <w:r>
            <w:rPr>
              <w:i/>
              <w:sz w:val="24"/>
            </w:rPr>
            <w:t>Lớp DHKTPM 13A</w:t>
          </w:r>
        </w:p>
      </w:tc>
    </w:tr>
  </w:tbl>
  <w:p w14:paraId="572B93D7" w14:textId="77777777" w:rsidR="0073697B" w:rsidRDefault="0073697B"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973EA" w14:textId="77777777" w:rsidR="003D1C03" w:rsidRDefault="003D1C03">
      <w:r>
        <w:separator/>
      </w:r>
    </w:p>
    <w:p w14:paraId="6CD0BD15" w14:textId="77777777" w:rsidR="003D1C03" w:rsidRDefault="003D1C03"/>
  </w:footnote>
  <w:footnote w:type="continuationSeparator" w:id="0">
    <w:p w14:paraId="642670DA" w14:textId="77777777" w:rsidR="003D1C03" w:rsidRDefault="003D1C03">
      <w:r>
        <w:continuationSeparator/>
      </w:r>
    </w:p>
    <w:p w14:paraId="31C43B41" w14:textId="77777777" w:rsidR="003D1C03" w:rsidRDefault="003D1C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45CE9" w14:textId="77777777" w:rsidR="0073697B" w:rsidRDefault="0073697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73697B" w:rsidRPr="00570EF4" w14:paraId="2FC0E017" w14:textId="77777777" w:rsidTr="009165B5">
      <w:tc>
        <w:tcPr>
          <w:tcW w:w="9004" w:type="dxa"/>
          <w:shd w:val="clear" w:color="auto" w:fill="FAFAFA"/>
        </w:tcPr>
        <w:p w14:paraId="6FCD3D98" w14:textId="77777777" w:rsidR="0073697B" w:rsidRPr="00570EF4" w:rsidRDefault="0073697B"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14:paraId="15618D2D" w14:textId="77777777" w:rsidR="0073697B" w:rsidRPr="00162939" w:rsidRDefault="0073697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B4E49" w14:textId="77777777" w:rsidR="0073697B" w:rsidRDefault="007369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A482F3F"/>
    <w:multiLevelType w:val="hybridMultilevel"/>
    <w:tmpl w:val="7124E24A"/>
    <w:lvl w:ilvl="0" w:tplc="60FC3BC6">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63F89"/>
    <w:multiLevelType w:val="hybridMultilevel"/>
    <w:tmpl w:val="1CE84192"/>
    <w:lvl w:ilvl="0" w:tplc="0B4A7B4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6A136FD"/>
    <w:multiLevelType w:val="hybridMultilevel"/>
    <w:tmpl w:val="9B047DE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96B2D0E"/>
    <w:multiLevelType w:val="hybridMultilevel"/>
    <w:tmpl w:val="6A0C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619A7"/>
    <w:multiLevelType w:val="hybridMultilevel"/>
    <w:tmpl w:val="A1AE3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A9730B"/>
    <w:multiLevelType w:val="hybridMultilevel"/>
    <w:tmpl w:val="DEF84D2E"/>
    <w:lvl w:ilvl="0" w:tplc="FD72B448">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5CCC52C0"/>
    <w:multiLevelType w:val="hybridMultilevel"/>
    <w:tmpl w:val="066A4BB4"/>
    <w:lvl w:ilvl="0" w:tplc="60FC3BC6">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A254D"/>
    <w:multiLevelType w:val="hybridMultilevel"/>
    <w:tmpl w:val="3DFE9F9E"/>
    <w:lvl w:ilvl="0" w:tplc="60FC3BC6">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9"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24"/>
  </w:num>
  <w:num w:numId="3">
    <w:abstractNumId w:val="9"/>
  </w:num>
  <w:num w:numId="4">
    <w:abstractNumId w:val="20"/>
  </w:num>
  <w:num w:numId="5">
    <w:abstractNumId w:val="19"/>
  </w:num>
  <w:num w:numId="6">
    <w:abstractNumId w:val="29"/>
  </w:num>
  <w:num w:numId="7">
    <w:abstractNumId w:val="13"/>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5"/>
  </w:num>
  <w:num w:numId="18">
    <w:abstractNumId w:val="28"/>
  </w:num>
  <w:num w:numId="19">
    <w:abstractNumId w:val="27"/>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6"/>
  </w:num>
  <w:num w:numId="34">
    <w:abstractNumId w:val="14"/>
  </w:num>
  <w:num w:numId="35">
    <w:abstractNumId w:val="21"/>
  </w:num>
  <w:num w:numId="36">
    <w:abstractNumId w:val="12"/>
  </w:num>
  <w:num w:numId="37">
    <w:abstractNumId w:val="22"/>
  </w:num>
  <w:num w:numId="38">
    <w:abstractNumId w:val="11"/>
  </w:num>
  <w:num w:numId="39">
    <w:abstractNumId w:val="16"/>
  </w:num>
  <w:num w:numId="40">
    <w:abstractNumId w:val="2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119D1"/>
    <w:rsid w:val="00015732"/>
    <w:rsid w:val="00024F8B"/>
    <w:rsid w:val="00032E6B"/>
    <w:rsid w:val="00055D13"/>
    <w:rsid w:val="00061855"/>
    <w:rsid w:val="00066A27"/>
    <w:rsid w:val="0007281B"/>
    <w:rsid w:val="0007352A"/>
    <w:rsid w:val="00076599"/>
    <w:rsid w:val="000936DA"/>
    <w:rsid w:val="000968D4"/>
    <w:rsid w:val="000B0299"/>
    <w:rsid w:val="000B66C0"/>
    <w:rsid w:val="000B6B71"/>
    <w:rsid w:val="000B6FBD"/>
    <w:rsid w:val="000C5F09"/>
    <w:rsid w:val="000D3391"/>
    <w:rsid w:val="000F1E18"/>
    <w:rsid w:val="001028A1"/>
    <w:rsid w:val="00132F91"/>
    <w:rsid w:val="00156C8A"/>
    <w:rsid w:val="00162939"/>
    <w:rsid w:val="0018354F"/>
    <w:rsid w:val="001849F9"/>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93B5D"/>
    <w:rsid w:val="002A3C11"/>
    <w:rsid w:val="002C3177"/>
    <w:rsid w:val="002D1367"/>
    <w:rsid w:val="002D16F4"/>
    <w:rsid w:val="002D2EF2"/>
    <w:rsid w:val="002D6ECA"/>
    <w:rsid w:val="002E2262"/>
    <w:rsid w:val="002E6C36"/>
    <w:rsid w:val="002F5093"/>
    <w:rsid w:val="00316363"/>
    <w:rsid w:val="00332B2A"/>
    <w:rsid w:val="003362B9"/>
    <w:rsid w:val="00337C58"/>
    <w:rsid w:val="00341D97"/>
    <w:rsid w:val="0034391F"/>
    <w:rsid w:val="00344655"/>
    <w:rsid w:val="003510E3"/>
    <w:rsid w:val="00366214"/>
    <w:rsid w:val="00367E92"/>
    <w:rsid w:val="00372545"/>
    <w:rsid w:val="003918B2"/>
    <w:rsid w:val="00395895"/>
    <w:rsid w:val="003A6197"/>
    <w:rsid w:val="003B30C7"/>
    <w:rsid w:val="003C1390"/>
    <w:rsid w:val="003C7DF3"/>
    <w:rsid w:val="003D1C03"/>
    <w:rsid w:val="003D2606"/>
    <w:rsid w:val="003E7AF7"/>
    <w:rsid w:val="00412172"/>
    <w:rsid w:val="0041556C"/>
    <w:rsid w:val="0042667B"/>
    <w:rsid w:val="004500E2"/>
    <w:rsid w:val="00466B47"/>
    <w:rsid w:val="00477BB5"/>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5A21"/>
    <w:rsid w:val="00597ACF"/>
    <w:rsid w:val="005A01C8"/>
    <w:rsid w:val="005B7357"/>
    <w:rsid w:val="005C2261"/>
    <w:rsid w:val="005C29A7"/>
    <w:rsid w:val="005D2867"/>
    <w:rsid w:val="005D68FF"/>
    <w:rsid w:val="005D6CF1"/>
    <w:rsid w:val="005E7788"/>
    <w:rsid w:val="0060062A"/>
    <w:rsid w:val="00607962"/>
    <w:rsid w:val="00620688"/>
    <w:rsid w:val="006208DA"/>
    <w:rsid w:val="00620A95"/>
    <w:rsid w:val="00625D4A"/>
    <w:rsid w:val="00625E8F"/>
    <w:rsid w:val="006322F7"/>
    <w:rsid w:val="00632D4C"/>
    <w:rsid w:val="006354F5"/>
    <w:rsid w:val="00641168"/>
    <w:rsid w:val="00657C14"/>
    <w:rsid w:val="00660098"/>
    <w:rsid w:val="00663E3D"/>
    <w:rsid w:val="0066625C"/>
    <w:rsid w:val="006721BD"/>
    <w:rsid w:val="00674E7A"/>
    <w:rsid w:val="00686042"/>
    <w:rsid w:val="00687D1A"/>
    <w:rsid w:val="00690420"/>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3697B"/>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80F4F"/>
    <w:rsid w:val="0088106A"/>
    <w:rsid w:val="0089077B"/>
    <w:rsid w:val="00891AE1"/>
    <w:rsid w:val="008C2D3B"/>
    <w:rsid w:val="008D080A"/>
    <w:rsid w:val="008D201A"/>
    <w:rsid w:val="008D422F"/>
    <w:rsid w:val="008D5512"/>
    <w:rsid w:val="008F1F10"/>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B0B30"/>
    <w:rsid w:val="009C181C"/>
    <w:rsid w:val="009C6954"/>
    <w:rsid w:val="009C6BFA"/>
    <w:rsid w:val="009C7087"/>
    <w:rsid w:val="009E77CD"/>
    <w:rsid w:val="009E7E43"/>
    <w:rsid w:val="00A03445"/>
    <w:rsid w:val="00A12DDA"/>
    <w:rsid w:val="00A144E9"/>
    <w:rsid w:val="00A14D85"/>
    <w:rsid w:val="00A16910"/>
    <w:rsid w:val="00A25DB7"/>
    <w:rsid w:val="00A33BF0"/>
    <w:rsid w:val="00A33F5D"/>
    <w:rsid w:val="00A43D69"/>
    <w:rsid w:val="00A520AB"/>
    <w:rsid w:val="00A54EB5"/>
    <w:rsid w:val="00A57645"/>
    <w:rsid w:val="00A6048A"/>
    <w:rsid w:val="00A64047"/>
    <w:rsid w:val="00A65CE1"/>
    <w:rsid w:val="00A65EB7"/>
    <w:rsid w:val="00A75B8B"/>
    <w:rsid w:val="00A75E05"/>
    <w:rsid w:val="00A77777"/>
    <w:rsid w:val="00A873BC"/>
    <w:rsid w:val="00A93577"/>
    <w:rsid w:val="00AA584F"/>
    <w:rsid w:val="00AB428E"/>
    <w:rsid w:val="00AB4446"/>
    <w:rsid w:val="00AB4DE3"/>
    <w:rsid w:val="00AC4081"/>
    <w:rsid w:val="00AD518C"/>
    <w:rsid w:val="00AE02ED"/>
    <w:rsid w:val="00AF66B3"/>
    <w:rsid w:val="00B11C20"/>
    <w:rsid w:val="00B16BC7"/>
    <w:rsid w:val="00B3755E"/>
    <w:rsid w:val="00B37CF8"/>
    <w:rsid w:val="00B41A05"/>
    <w:rsid w:val="00B43BD0"/>
    <w:rsid w:val="00B51658"/>
    <w:rsid w:val="00B556D9"/>
    <w:rsid w:val="00B57E92"/>
    <w:rsid w:val="00B65E39"/>
    <w:rsid w:val="00B7332A"/>
    <w:rsid w:val="00B73F92"/>
    <w:rsid w:val="00B74727"/>
    <w:rsid w:val="00B75129"/>
    <w:rsid w:val="00B86125"/>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761A1"/>
    <w:rsid w:val="00C80DA8"/>
    <w:rsid w:val="00C87DA0"/>
    <w:rsid w:val="00C913CC"/>
    <w:rsid w:val="00CA13DD"/>
    <w:rsid w:val="00CB3A4E"/>
    <w:rsid w:val="00CD2AA9"/>
    <w:rsid w:val="00CF0B23"/>
    <w:rsid w:val="00D00BC9"/>
    <w:rsid w:val="00D053BA"/>
    <w:rsid w:val="00D0572A"/>
    <w:rsid w:val="00D1641A"/>
    <w:rsid w:val="00D22FAE"/>
    <w:rsid w:val="00D514AE"/>
    <w:rsid w:val="00D61679"/>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2699"/>
    <w:rsid w:val="00E928AE"/>
    <w:rsid w:val="00EA6798"/>
    <w:rsid w:val="00EA7CFA"/>
    <w:rsid w:val="00EB57EC"/>
    <w:rsid w:val="00EC28ED"/>
    <w:rsid w:val="00ED0400"/>
    <w:rsid w:val="00ED04CE"/>
    <w:rsid w:val="00ED6814"/>
    <w:rsid w:val="00EE2600"/>
    <w:rsid w:val="00EE7DCC"/>
    <w:rsid w:val="00F00174"/>
    <w:rsid w:val="00F013CC"/>
    <w:rsid w:val="00F102A9"/>
    <w:rsid w:val="00F13125"/>
    <w:rsid w:val="00F20A64"/>
    <w:rsid w:val="00F22934"/>
    <w:rsid w:val="00F40FA3"/>
    <w:rsid w:val="00F50485"/>
    <w:rsid w:val="00F6055A"/>
    <w:rsid w:val="00F60826"/>
    <w:rsid w:val="00F658C7"/>
    <w:rsid w:val="00F7241D"/>
    <w:rsid w:val="00F7402E"/>
    <w:rsid w:val="00F762BC"/>
    <w:rsid w:val="00F84CD0"/>
    <w:rsid w:val="00F906A3"/>
    <w:rsid w:val="00F9506E"/>
    <w:rsid w:val="00FA6BCF"/>
    <w:rsid w:val="00FC3F49"/>
    <w:rsid w:val="00FC6B36"/>
    <w:rsid w:val="00FD1148"/>
    <w:rsid w:val="00FD5245"/>
    <w:rsid w:val="00FD7C20"/>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24E4A"/>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customStyle="1" w:styleId="StyleTabletextBoldCentered">
    <w:name w:val="Style Tabletext + Bold Centered"/>
    <w:basedOn w:val="Normal"/>
    <w:rsid w:val="00293B5D"/>
    <w:pPr>
      <w:keepLines/>
      <w:widowControl w:val="0"/>
      <w:spacing w:before="60" w:after="120"/>
      <w:ind w:firstLine="0"/>
      <w:jc w:val="center"/>
    </w:pPr>
    <w:rPr>
      <w:rFonts w:ascii="Arial" w:hAnsi="Arial"/>
      <w:b/>
      <w:bCs/>
      <w:sz w:val="20"/>
      <w:szCs w:val="20"/>
    </w:rPr>
  </w:style>
  <w:style w:type="paragraph" w:customStyle="1" w:styleId="TableHeader">
    <w:name w:val="Table Header"/>
    <w:basedOn w:val="Normal"/>
    <w:rsid w:val="00293B5D"/>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293B5D"/>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293B5D"/>
    <w:rPr>
      <w:rFonts w:ascii="Arial" w:hAnsi="Arial"/>
      <w:i/>
      <w:color w:val="0000FF"/>
      <w:szCs w:val="24"/>
    </w:rPr>
  </w:style>
  <w:style w:type="paragraph" w:styleId="NoSpacing">
    <w:name w:val="No Spacing"/>
    <w:link w:val="NoSpacingChar"/>
    <w:uiPriority w:val="1"/>
    <w:qFormat/>
    <w:rsid w:val="00657C14"/>
    <w:rPr>
      <w:rFonts w:eastAsiaTheme="minorEastAsia" w:cstheme="minorBidi"/>
      <w:sz w:val="26"/>
      <w:szCs w:val="22"/>
    </w:rPr>
  </w:style>
  <w:style w:type="character" w:customStyle="1" w:styleId="NoSpacingChar">
    <w:name w:val="No Spacing Char"/>
    <w:basedOn w:val="DefaultParagraphFont"/>
    <w:link w:val="NoSpacing"/>
    <w:uiPriority w:val="1"/>
    <w:rsid w:val="00657C14"/>
    <w:rPr>
      <w:rFonts w:eastAsiaTheme="minorEastAsia"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etbootstrap.com/"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96B9FF28EA4B50A6560895834DFD21"/>
        <w:category>
          <w:name w:val="General"/>
          <w:gallery w:val="placeholder"/>
        </w:category>
        <w:types>
          <w:type w:val="bbPlcHdr"/>
        </w:types>
        <w:behaviors>
          <w:behavior w:val="content"/>
        </w:behaviors>
        <w:guid w:val="{FA01D3B8-9BCF-471B-A8FD-F54B39C60E14}"/>
      </w:docPartPr>
      <w:docPartBody>
        <w:p w:rsidR="00190EC8" w:rsidRDefault="00190EC8" w:rsidP="00190EC8">
          <w:pPr>
            <w:pStyle w:val="D996B9FF28EA4B50A6560895834DFD21"/>
          </w:pPr>
          <w:r>
            <w:rPr>
              <w:rFonts w:asciiTheme="majorHAnsi" w:eastAsiaTheme="majorEastAsia" w:hAnsiTheme="majorHAnsi" w:cstheme="majorBidi"/>
              <w:caps/>
              <w:color w:val="4472C4" w:themeColor="accent1"/>
              <w:sz w:val="80"/>
              <w:szCs w:val="80"/>
            </w:rPr>
            <w:t>[Document title]</w:t>
          </w:r>
        </w:p>
      </w:docPartBody>
    </w:docPart>
    <w:docPart>
      <w:docPartPr>
        <w:name w:val="EAC89BA309304F57840544567371EA69"/>
        <w:category>
          <w:name w:val="General"/>
          <w:gallery w:val="placeholder"/>
        </w:category>
        <w:types>
          <w:type w:val="bbPlcHdr"/>
        </w:types>
        <w:behaviors>
          <w:behavior w:val="content"/>
        </w:behaviors>
        <w:guid w:val="{55DF78B0-5413-4A45-9305-FDED318A039C}"/>
      </w:docPartPr>
      <w:docPartBody>
        <w:p w:rsidR="00190EC8" w:rsidRDefault="00190EC8" w:rsidP="00190EC8">
          <w:pPr>
            <w:pStyle w:val="EAC89BA309304F57840544567371EA6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EC8"/>
    <w:rsid w:val="00190EC8"/>
    <w:rsid w:val="00ED0480"/>
    <w:rsid w:val="00FA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559C52DA164A628677EC530AA24F01">
    <w:name w:val="CC559C52DA164A628677EC530AA24F01"/>
    <w:rsid w:val="00190EC8"/>
  </w:style>
  <w:style w:type="paragraph" w:customStyle="1" w:styleId="640083AC25184FEDA3989553A187BBFE">
    <w:name w:val="640083AC25184FEDA3989553A187BBFE"/>
    <w:rsid w:val="00190EC8"/>
  </w:style>
  <w:style w:type="paragraph" w:customStyle="1" w:styleId="F607F942F88548E98FA969EE135FCD47">
    <w:name w:val="F607F942F88548E98FA969EE135FCD47"/>
    <w:rsid w:val="00190EC8"/>
  </w:style>
  <w:style w:type="paragraph" w:customStyle="1" w:styleId="9399625951614291BEF7C064E84967C2">
    <w:name w:val="9399625951614291BEF7C064E84967C2"/>
    <w:rsid w:val="00190EC8"/>
  </w:style>
  <w:style w:type="paragraph" w:customStyle="1" w:styleId="D996B9FF28EA4B50A6560895834DFD21">
    <w:name w:val="D996B9FF28EA4B50A6560895834DFD21"/>
    <w:rsid w:val="00190EC8"/>
  </w:style>
  <w:style w:type="paragraph" w:customStyle="1" w:styleId="EAC89BA309304F57840544567371EA69">
    <w:name w:val="EAC89BA309304F57840544567371EA69"/>
    <w:rsid w:val="00190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4468E-FAB9-4655-81CD-623CBBA4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26</TotalTime>
  <Pages>26</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WEBSITE BÁN ĐỒ CHƠI TRỰC TUYẾN – KID PLANET</vt:lpstr>
    </vt:vector>
  </TitlesOfParts>
  <Manager>PGS.TS. Nguyễn Trường Xuân</Manager>
  <Company>Bộ môn Tin học trắc địa - Khoa Công nghệ thông tin, Trường Đại học Mỏ-Địa chất</Company>
  <LinksUpToDate>false</LinksUpToDate>
  <CharactersWithSpaces>16135</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BÁN ĐỒ CHƠI TRỰC TUYẾN – KID PLANET</dc:title>
  <dc:subject>TÀI LIỆU WWW</dc:subject>
  <dc:creator>Thanh Van</dc:creator>
  <dc:description/>
  <cp:lastModifiedBy>ĐỊNH ĐOÀN KIM</cp:lastModifiedBy>
  <cp:revision>17</cp:revision>
  <dcterms:created xsi:type="dcterms:W3CDTF">2020-07-04T15:54:00Z</dcterms:created>
  <dcterms:modified xsi:type="dcterms:W3CDTF">2020-07-04T17:05:00Z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